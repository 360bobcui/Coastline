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D6AF6" w14:textId="77777777" w:rsidR="00B153F9" w:rsidRPr="00C14D0D" w:rsidRDefault="00B153F9" w:rsidP="00BB1DCE">
      <w:pPr>
        <w:pStyle w:val="CHN"/>
        <w:ind w:firstLine="0"/>
        <w:rPr>
          <w:noProof w:val="0"/>
        </w:rPr>
      </w:pPr>
      <w:r w:rsidRPr="00C14D0D">
        <w:rPr>
          <w:noProof w:val="0"/>
        </w:rPr>
        <w:t>L</w:t>
      </w:r>
      <w:r w:rsidR="00A92ADE" w:rsidRPr="00C14D0D">
        <w:rPr>
          <w:noProof w:val="0"/>
        </w:rPr>
        <w:t>ab</w:t>
      </w:r>
      <w:r w:rsidRPr="00C14D0D">
        <w:rPr>
          <w:noProof w:val="0"/>
        </w:rPr>
        <w:t xml:space="preserve"> </w:t>
      </w:r>
      <w:r w:rsidR="00F71A99">
        <w:rPr>
          <w:noProof w:val="0"/>
        </w:rPr>
        <w:t>1</w:t>
      </w:r>
      <w:r w:rsidR="0075736A">
        <w:rPr>
          <w:noProof w:val="0"/>
        </w:rPr>
        <w:t>7</w:t>
      </w:r>
    </w:p>
    <w:p w14:paraId="77AD4E68" w14:textId="77777777" w:rsidR="00AE074E" w:rsidRPr="00C14D0D" w:rsidRDefault="0075736A" w:rsidP="00BB1DCE">
      <w:pPr>
        <w:pStyle w:val="CHT"/>
        <w:ind w:firstLine="0"/>
        <w:rPr>
          <w:noProof w:val="0"/>
        </w:rPr>
      </w:pPr>
      <w:r>
        <w:rPr>
          <w:noProof w:val="0"/>
        </w:rPr>
        <w:t>Maintaining Active directory</w:t>
      </w:r>
    </w:p>
    <w:p w14:paraId="4EA5F353" w14:textId="77777777" w:rsidR="00460C10" w:rsidRPr="00C14D0D" w:rsidRDefault="00460C10" w:rsidP="00460C10">
      <w:pPr>
        <w:pStyle w:val="COP"/>
        <w:pBdr>
          <w:bottom w:val="dashed" w:sz="18" w:space="0" w:color="808080"/>
        </w:pBdr>
      </w:pPr>
      <w:r w:rsidRPr="00C14D0D">
        <w:rPr>
          <w:caps/>
        </w:rPr>
        <w:t>This lab contains the following exercises and activities:</w:t>
      </w:r>
    </w:p>
    <w:tbl>
      <w:tblPr>
        <w:tblW w:w="0" w:type="auto"/>
        <w:shd w:val="clear" w:color="auto" w:fill="FFFFFF"/>
        <w:tblLook w:val="04A0" w:firstRow="1" w:lastRow="0" w:firstColumn="1" w:lastColumn="0" w:noHBand="0" w:noVBand="1"/>
      </w:tblPr>
      <w:tblGrid>
        <w:gridCol w:w="1818"/>
        <w:gridCol w:w="6392"/>
      </w:tblGrid>
      <w:tr w:rsidR="00127F58" w:rsidRPr="0066390C" w14:paraId="01F8D54A" w14:textId="77777777">
        <w:tc>
          <w:tcPr>
            <w:tcW w:w="1818" w:type="dxa"/>
            <w:shd w:val="clear" w:color="auto" w:fill="FFFFFF"/>
          </w:tcPr>
          <w:p w14:paraId="4F74A79E" w14:textId="77777777" w:rsidR="00127F58" w:rsidRPr="0066390C" w:rsidRDefault="00127F58" w:rsidP="0075736A">
            <w:pPr>
              <w:pStyle w:val="COPLH"/>
              <w:rPr>
                <w:noProof w:val="0"/>
              </w:rPr>
            </w:pPr>
            <w:r w:rsidRPr="0066390C">
              <w:rPr>
                <w:noProof w:val="0"/>
              </w:rPr>
              <w:t xml:space="preserve">Exercise </w:t>
            </w:r>
            <w:r w:rsidR="0075736A">
              <w:rPr>
                <w:noProof w:val="0"/>
              </w:rPr>
              <w:t>17</w:t>
            </w:r>
            <w:r>
              <w:rPr>
                <w:noProof w:val="0"/>
              </w:rPr>
              <w:t>.1</w:t>
            </w:r>
          </w:p>
        </w:tc>
        <w:tc>
          <w:tcPr>
            <w:tcW w:w="6392" w:type="dxa"/>
            <w:shd w:val="clear" w:color="auto" w:fill="FFFFFF"/>
          </w:tcPr>
          <w:p w14:paraId="494F4AE3" w14:textId="77777777" w:rsidR="00127F58" w:rsidRPr="0066390C" w:rsidRDefault="0075736A" w:rsidP="00026EC6">
            <w:pPr>
              <w:pStyle w:val="COPL"/>
              <w:tabs>
                <w:tab w:val="clear" w:pos="360"/>
                <w:tab w:val="clear" w:pos="630"/>
              </w:tabs>
              <w:rPr>
                <w:noProof w:val="0"/>
              </w:rPr>
            </w:pPr>
            <w:r>
              <w:rPr>
                <w:noProof w:val="0"/>
              </w:rPr>
              <w:t>Backin</w:t>
            </w:r>
            <w:r w:rsidR="00026EC6">
              <w:rPr>
                <w:noProof w:val="0"/>
              </w:rPr>
              <w:t>g</w:t>
            </w:r>
            <w:r>
              <w:rPr>
                <w:noProof w:val="0"/>
              </w:rPr>
              <w:t xml:space="preserve"> </w:t>
            </w:r>
            <w:r w:rsidR="00D32DC2">
              <w:rPr>
                <w:noProof w:val="0"/>
              </w:rPr>
              <w:t xml:space="preserve">Up </w:t>
            </w:r>
            <w:r>
              <w:rPr>
                <w:noProof w:val="0"/>
              </w:rPr>
              <w:t>System State</w:t>
            </w:r>
          </w:p>
        </w:tc>
      </w:tr>
      <w:tr w:rsidR="00127F58" w:rsidRPr="0066390C" w14:paraId="7A07BCE6" w14:textId="77777777">
        <w:tc>
          <w:tcPr>
            <w:tcW w:w="1818" w:type="dxa"/>
            <w:shd w:val="clear" w:color="auto" w:fill="FFFFFF"/>
          </w:tcPr>
          <w:p w14:paraId="421B1DCC" w14:textId="77777777" w:rsidR="00127F58" w:rsidRPr="0066390C" w:rsidRDefault="00127F58" w:rsidP="00051024">
            <w:pPr>
              <w:pStyle w:val="COPLH"/>
              <w:rPr>
                <w:noProof w:val="0"/>
              </w:rPr>
            </w:pPr>
            <w:r w:rsidRPr="0066390C">
              <w:rPr>
                <w:noProof w:val="0"/>
              </w:rPr>
              <w:t xml:space="preserve">Exercise </w:t>
            </w:r>
            <w:r w:rsidR="0075736A">
              <w:rPr>
                <w:noProof w:val="0"/>
              </w:rPr>
              <w:t>17</w:t>
            </w:r>
            <w:r>
              <w:rPr>
                <w:noProof w:val="0"/>
              </w:rPr>
              <w:t>.2</w:t>
            </w:r>
          </w:p>
        </w:tc>
        <w:tc>
          <w:tcPr>
            <w:tcW w:w="6392" w:type="dxa"/>
            <w:shd w:val="clear" w:color="auto" w:fill="FFFFFF"/>
          </w:tcPr>
          <w:p w14:paraId="2552F182" w14:textId="77777777" w:rsidR="00127F58" w:rsidRPr="0066390C" w:rsidRDefault="0075736A" w:rsidP="007E2448">
            <w:pPr>
              <w:pStyle w:val="COPL"/>
              <w:tabs>
                <w:tab w:val="clear" w:pos="360"/>
                <w:tab w:val="clear" w:pos="630"/>
              </w:tabs>
              <w:rPr>
                <w:noProof w:val="0"/>
              </w:rPr>
            </w:pPr>
            <w:r>
              <w:rPr>
                <w:noProof w:val="0"/>
              </w:rPr>
              <w:t>Restoring the System State</w:t>
            </w:r>
          </w:p>
        </w:tc>
      </w:tr>
      <w:tr w:rsidR="00127F58" w14:paraId="1D1F491B" w14:textId="77777777">
        <w:tc>
          <w:tcPr>
            <w:tcW w:w="1818" w:type="dxa"/>
            <w:shd w:val="clear" w:color="auto" w:fill="FFFFFF"/>
          </w:tcPr>
          <w:p w14:paraId="15E6B7FF" w14:textId="77777777" w:rsidR="00127F58" w:rsidRDefault="00127F58" w:rsidP="005C3C01">
            <w:pPr>
              <w:pStyle w:val="COPLH"/>
              <w:rPr>
                <w:noProof w:val="0"/>
              </w:rPr>
            </w:pPr>
            <w:r>
              <w:rPr>
                <w:noProof w:val="0"/>
              </w:rPr>
              <w:t xml:space="preserve">Exercise </w:t>
            </w:r>
            <w:r w:rsidR="0075736A">
              <w:rPr>
                <w:noProof w:val="0"/>
              </w:rPr>
              <w:t>17</w:t>
            </w:r>
            <w:r>
              <w:rPr>
                <w:noProof w:val="0"/>
              </w:rPr>
              <w:t>.</w:t>
            </w:r>
            <w:r w:rsidR="005C3C01">
              <w:rPr>
                <w:noProof w:val="0"/>
              </w:rPr>
              <w:t>3</w:t>
            </w:r>
          </w:p>
        </w:tc>
        <w:tc>
          <w:tcPr>
            <w:tcW w:w="6392" w:type="dxa"/>
            <w:shd w:val="clear" w:color="auto" w:fill="FFFFFF"/>
          </w:tcPr>
          <w:p w14:paraId="4F2D6F9A" w14:textId="77777777" w:rsidR="00127F58" w:rsidRDefault="0036412B" w:rsidP="007E2448">
            <w:pPr>
              <w:pStyle w:val="COPL"/>
              <w:tabs>
                <w:tab w:val="clear" w:pos="360"/>
                <w:tab w:val="clear" w:pos="630"/>
              </w:tabs>
              <w:rPr>
                <w:noProof w:val="0"/>
              </w:rPr>
            </w:pPr>
            <w:r>
              <w:rPr>
                <w:noProof w:val="0"/>
              </w:rPr>
              <w:t>Using</w:t>
            </w:r>
            <w:r w:rsidR="0075736A">
              <w:rPr>
                <w:noProof w:val="0"/>
              </w:rPr>
              <w:t xml:space="preserve"> an Active Directory Snapshot</w:t>
            </w:r>
          </w:p>
        </w:tc>
      </w:tr>
      <w:tr w:rsidR="004A7CA4" w14:paraId="12284E09" w14:textId="77777777">
        <w:tc>
          <w:tcPr>
            <w:tcW w:w="1818" w:type="dxa"/>
            <w:shd w:val="clear" w:color="auto" w:fill="FFFFFF"/>
          </w:tcPr>
          <w:p w14:paraId="54444256" w14:textId="77777777" w:rsidR="004A7CA4" w:rsidRDefault="004A7CA4" w:rsidP="005C3C01">
            <w:pPr>
              <w:pStyle w:val="COPLH"/>
              <w:rPr>
                <w:noProof w:val="0"/>
              </w:rPr>
            </w:pPr>
            <w:r>
              <w:rPr>
                <w:noProof w:val="0"/>
              </w:rPr>
              <w:t>Exercise 17.</w:t>
            </w:r>
            <w:r w:rsidR="005C3C01">
              <w:rPr>
                <w:noProof w:val="0"/>
              </w:rPr>
              <w:t>4</w:t>
            </w:r>
          </w:p>
        </w:tc>
        <w:tc>
          <w:tcPr>
            <w:tcW w:w="6392" w:type="dxa"/>
            <w:shd w:val="clear" w:color="auto" w:fill="FFFFFF"/>
          </w:tcPr>
          <w:p w14:paraId="59B1B98D" w14:textId="77777777" w:rsidR="004A7CA4" w:rsidRDefault="00D32DC2" w:rsidP="00D32DC2">
            <w:pPr>
              <w:pStyle w:val="COPL"/>
              <w:tabs>
                <w:tab w:val="clear" w:pos="360"/>
                <w:tab w:val="clear" w:pos="630"/>
              </w:tabs>
              <w:rPr>
                <w:noProof w:val="0"/>
              </w:rPr>
            </w:pPr>
            <w:r>
              <w:rPr>
                <w:noProof w:val="0"/>
              </w:rPr>
              <w:t xml:space="preserve">Restoring </w:t>
            </w:r>
            <w:r w:rsidR="004A7CA4">
              <w:rPr>
                <w:noProof w:val="0"/>
              </w:rPr>
              <w:t xml:space="preserve">a Deleted Object Using the </w:t>
            </w:r>
            <w:r w:rsidR="000F0308">
              <w:rPr>
                <w:noProof w:val="0"/>
              </w:rPr>
              <w:t xml:space="preserve">Active Directory </w:t>
            </w:r>
            <w:r w:rsidR="004A7CA4">
              <w:rPr>
                <w:noProof w:val="0"/>
              </w:rPr>
              <w:t>Recycle Bin</w:t>
            </w:r>
          </w:p>
        </w:tc>
      </w:tr>
      <w:tr w:rsidR="004A7CA4" w14:paraId="1AEFFD06" w14:textId="77777777">
        <w:tc>
          <w:tcPr>
            <w:tcW w:w="1818" w:type="dxa"/>
            <w:shd w:val="clear" w:color="auto" w:fill="FFFFFF"/>
          </w:tcPr>
          <w:p w14:paraId="2F4673C1" w14:textId="77777777" w:rsidR="004A7CA4" w:rsidRDefault="004A7CA4" w:rsidP="005C3C01">
            <w:pPr>
              <w:pStyle w:val="COPLH"/>
              <w:rPr>
                <w:noProof w:val="0"/>
              </w:rPr>
            </w:pPr>
            <w:r>
              <w:rPr>
                <w:noProof w:val="0"/>
              </w:rPr>
              <w:t>Exercise 17.</w:t>
            </w:r>
            <w:r w:rsidR="005C3C01">
              <w:rPr>
                <w:noProof w:val="0"/>
              </w:rPr>
              <w:t>5</w:t>
            </w:r>
          </w:p>
        </w:tc>
        <w:tc>
          <w:tcPr>
            <w:tcW w:w="6392" w:type="dxa"/>
            <w:shd w:val="clear" w:color="auto" w:fill="FFFFFF"/>
          </w:tcPr>
          <w:p w14:paraId="3CD38DB4" w14:textId="77777777" w:rsidR="004A7CA4" w:rsidRDefault="004A7CA4" w:rsidP="0075736A">
            <w:pPr>
              <w:pStyle w:val="COPL"/>
              <w:tabs>
                <w:tab w:val="clear" w:pos="360"/>
                <w:tab w:val="clear" w:pos="630"/>
              </w:tabs>
              <w:rPr>
                <w:noProof w:val="0"/>
              </w:rPr>
            </w:pPr>
            <w:r>
              <w:rPr>
                <w:noProof w:val="0"/>
              </w:rPr>
              <w:t>Managing the Active Directory Database</w:t>
            </w:r>
          </w:p>
        </w:tc>
      </w:tr>
      <w:tr w:rsidR="004A7CA4" w14:paraId="2188F798" w14:textId="77777777">
        <w:tc>
          <w:tcPr>
            <w:tcW w:w="1818" w:type="dxa"/>
            <w:shd w:val="clear" w:color="auto" w:fill="FFFFFF"/>
          </w:tcPr>
          <w:p w14:paraId="03CA7F5D" w14:textId="77777777" w:rsidR="004A7CA4" w:rsidRDefault="00133E94" w:rsidP="00133E94">
            <w:pPr>
              <w:pStyle w:val="COPLH"/>
              <w:rPr>
                <w:noProof w:val="0"/>
              </w:rPr>
            </w:pPr>
            <w:r>
              <w:rPr>
                <w:noProof w:val="0"/>
              </w:rPr>
              <w:t xml:space="preserve">Lab </w:t>
            </w:r>
            <w:r w:rsidR="004A7CA4">
              <w:rPr>
                <w:noProof w:val="0"/>
              </w:rPr>
              <w:t xml:space="preserve">Challenge </w:t>
            </w:r>
          </w:p>
        </w:tc>
        <w:tc>
          <w:tcPr>
            <w:tcW w:w="6392" w:type="dxa"/>
            <w:shd w:val="clear" w:color="auto" w:fill="FFFFFF"/>
          </w:tcPr>
          <w:p w14:paraId="0A84BE66" w14:textId="77777777" w:rsidR="004A7CA4" w:rsidRDefault="00D32DC2" w:rsidP="00D32DC2">
            <w:pPr>
              <w:pStyle w:val="COPL"/>
              <w:tabs>
                <w:tab w:val="clear" w:pos="360"/>
                <w:tab w:val="clear" w:pos="630"/>
              </w:tabs>
              <w:rPr>
                <w:noProof w:val="0"/>
              </w:rPr>
            </w:pPr>
            <w:r>
              <w:rPr>
                <w:noProof w:val="0"/>
              </w:rPr>
              <w:t xml:space="preserve">Removing </w:t>
            </w:r>
            <w:r w:rsidR="00A35B57">
              <w:rPr>
                <w:noProof w:val="0"/>
              </w:rPr>
              <w:t>Server02 from Active Directory</w:t>
            </w:r>
          </w:p>
        </w:tc>
      </w:tr>
    </w:tbl>
    <w:p w14:paraId="1E8F3FF6" w14:textId="77777777" w:rsidR="00460C10" w:rsidRPr="00C14D0D" w:rsidRDefault="00460C10" w:rsidP="00460C10">
      <w:pPr>
        <w:pStyle w:val="H1"/>
        <w:rPr>
          <w:noProof w:val="0"/>
        </w:rPr>
      </w:pPr>
      <w:r w:rsidRPr="00C14D0D">
        <w:rPr>
          <w:noProof w:val="0"/>
        </w:rPr>
        <w:t>BEFORE YOU BEGIN</w:t>
      </w:r>
    </w:p>
    <w:p w14:paraId="78958D9D" w14:textId="77777777" w:rsidR="006E6B12" w:rsidRPr="00C14D0D" w:rsidRDefault="00072204" w:rsidP="006E6B12">
      <w:pPr>
        <w:pStyle w:val="TXTIND0"/>
        <w:rPr>
          <w:noProof w:val="0"/>
        </w:rPr>
      </w:pPr>
      <w:r w:rsidRPr="00C14D0D">
        <w:rPr>
          <w:noProof w:val="0"/>
        </w:rPr>
        <w:t xml:space="preserve">The </w:t>
      </w:r>
      <w:r w:rsidR="00945B65" w:rsidRPr="00C14D0D">
        <w:rPr>
          <w:noProof w:val="0"/>
        </w:rPr>
        <w:t xml:space="preserve">lab environment </w:t>
      </w:r>
      <w:r w:rsidRPr="00C14D0D">
        <w:rPr>
          <w:noProof w:val="0"/>
        </w:rPr>
        <w:t>consists of student workstations connected to a local area network</w:t>
      </w:r>
      <w:r w:rsidR="00945B65" w:rsidRPr="00C14D0D">
        <w:rPr>
          <w:noProof w:val="0"/>
        </w:rPr>
        <w:t xml:space="preserve">, along with a server that functions as the domain controller for a domain called </w:t>
      </w:r>
      <w:r w:rsidR="00AC686A" w:rsidRPr="00AC686A">
        <w:rPr>
          <w:i/>
          <w:noProof w:val="0"/>
        </w:rPr>
        <w:t>contoso.com</w:t>
      </w:r>
      <w:r w:rsidR="003D7388" w:rsidRPr="00C14D0D">
        <w:rPr>
          <w:noProof w:val="0"/>
        </w:rPr>
        <w:t xml:space="preserve">. </w:t>
      </w:r>
      <w:r w:rsidR="00A961E9" w:rsidRPr="00C14D0D">
        <w:rPr>
          <w:noProof w:val="0"/>
        </w:rPr>
        <w:t>The computers required fo</w:t>
      </w:r>
      <w:r w:rsidR="006D172E" w:rsidRPr="00C14D0D">
        <w:rPr>
          <w:noProof w:val="0"/>
        </w:rPr>
        <w:t xml:space="preserve">r this lab are listed in Table </w:t>
      </w:r>
      <w:r w:rsidR="00EB715D">
        <w:rPr>
          <w:noProof w:val="0"/>
        </w:rPr>
        <w:t>1</w:t>
      </w:r>
      <w:r w:rsidR="0075736A">
        <w:rPr>
          <w:noProof w:val="0"/>
        </w:rPr>
        <w:t>7</w:t>
      </w:r>
      <w:r w:rsidR="00BA04C5" w:rsidRPr="00C14D0D">
        <w:rPr>
          <w:noProof w:val="0"/>
        </w:rPr>
        <w:t>-</w:t>
      </w:r>
      <w:r w:rsidR="00A961E9" w:rsidRPr="00C14D0D">
        <w:rPr>
          <w:noProof w:val="0"/>
        </w:rPr>
        <w:t>1.</w:t>
      </w:r>
    </w:p>
    <w:p w14:paraId="1C66CAA8" w14:textId="77777777" w:rsidR="00FD1777" w:rsidRPr="00C14D0D" w:rsidRDefault="00A961E9">
      <w:pPr>
        <w:pStyle w:val="FigureNumber"/>
      </w:pPr>
      <w:r w:rsidRPr="00C14D0D">
        <w:t>Table</w:t>
      </w:r>
      <w:r w:rsidR="006D172E" w:rsidRPr="00C14D0D">
        <w:t xml:space="preserve"> </w:t>
      </w:r>
      <w:r w:rsidR="00EB715D">
        <w:t>1</w:t>
      </w:r>
      <w:r w:rsidR="0075736A">
        <w:t>7</w:t>
      </w:r>
      <w:r w:rsidR="00BA04C5" w:rsidRPr="00C14D0D">
        <w:t>-</w:t>
      </w:r>
      <w:r w:rsidRPr="00C14D0D">
        <w:t>1</w:t>
      </w:r>
    </w:p>
    <w:p w14:paraId="2E794402" w14:textId="77777777" w:rsidR="00FD1777" w:rsidRPr="00C14D0D" w:rsidRDefault="006D172E">
      <w:pPr>
        <w:pStyle w:val="FigureCaption"/>
      </w:pPr>
      <w:r w:rsidRPr="00C14D0D">
        <w:t xml:space="preserve">Computers </w:t>
      </w:r>
      <w:r w:rsidR="00D32DC2">
        <w:t>R</w:t>
      </w:r>
      <w:r w:rsidR="00D32DC2" w:rsidRPr="00C14D0D">
        <w:t xml:space="preserve">equired </w:t>
      </w:r>
      <w:r w:rsidRPr="00C14D0D">
        <w:t xml:space="preserve">for Lab </w:t>
      </w:r>
      <w:r w:rsidR="00BA04C5" w:rsidRPr="00C14D0D">
        <w:t>1</w:t>
      </w:r>
      <w:r w:rsidR="0075736A">
        <w:t>7</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9"/>
        <w:gridCol w:w="2871"/>
        <w:gridCol w:w="2736"/>
      </w:tblGrid>
      <w:tr w:rsidR="00945B65" w:rsidRPr="00C14D0D" w14:paraId="20E99C15" w14:textId="77777777">
        <w:tc>
          <w:tcPr>
            <w:tcW w:w="2889" w:type="dxa"/>
          </w:tcPr>
          <w:p w14:paraId="7D32C44F" w14:textId="77777777" w:rsidR="00FD1777" w:rsidRPr="00C14D0D" w:rsidRDefault="00945B65">
            <w:pPr>
              <w:pStyle w:val="TCH"/>
            </w:pPr>
            <w:r w:rsidRPr="00C14D0D">
              <w:t>Computer</w:t>
            </w:r>
          </w:p>
        </w:tc>
        <w:tc>
          <w:tcPr>
            <w:tcW w:w="2871" w:type="dxa"/>
          </w:tcPr>
          <w:p w14:paraId="1FA204C2" w14:textId="77777777" w:rsidR="00FD1777" w:rsidRPr="00C14D0D" w:rsidRDefault="00945B65">
            <w:pPr>
              <w:pStyle w:val="TCH"/>
            </w:pPr>
            <w:r w:rsidRPr="00C14D0D">
              <w:t>Operating System</w:t>
            </w:r>
          </w:p>
        </w:tc>
        <w:tc>
          <w:tcPr>
            <w:tcW w:w="2736" w:type="dxa"/>
          </w:tcPr>
          <w:p w14:paraId="259D5C45" w14:textId="77777777" w:rsidR="00945B65" w:rsidRPr="00C14D0D" w:rsidRDefault="00945B65" w:rsidP="00945B65">
            <w:pPr>
              <w:pStyle w:val="TCH"/>
            </w:pPr>
            <w:r w:rsidRPr="00C14D0D">
              <w:t>Computer Name</w:t>
            </w:r>
          </w:p>
        </w:tc>
      </w:tr>
      <w:tr w:rsidR="00597D0E" w:rsidRPr="00C14D0D" w14:paraId="05457F0D" w14:textId="77777777">
        <w:tc>
          <w:tcPr>
            <w:tcW w:w="2889" w:type="dxa"/>
          </w:tcPr>
          <w:p w14:paraId="3D15A360" w14:textId="77777777" w:rsidR="00597D0E" w:rsidRPr="00C14D0D" w:rsidRDefault="00597D0E" w:rsidP="009124BB">
            <w:pPr>
              <w:pStyle w:val="TX"/>
            </w:pPr>
            <w:r>
              <w:t>Server (VM 1)</w:t>
            </w:r>
          </w:p>
        </w:tc>
        <w:tc>
          <w:tcPr>
            <w:tcW w:w="2871" w:type="dxa"/>
          </w:tcPr>
          <w:p w14:paraId="02297A3D" w14:textId="77777777" w:rsidR="00597D0E" w:rsidRPr="005877D4" w:rsidRDefault="00597D0E" w:rsidP="004C3CE0">
            <w:pPr>
              <w:rPr>
                <w:rFonts w:ascii="Arial" w:hAnsi="Arial" w:cs="Arial"/>
                <w:sz w:val="17"/>
                <w:szCs w:val="17"/>
              </w:rPr>
            </w:pPr>
            <w:r w:rsidRPr="005877D4">
              <w:rPr>
                <w:rFonts w:ascii="Arial" w:hAnsi="Arial" w:cs="Arial"/>
                <w:sz w:val="17"/>
                <w:szCs w:val="17"/>
              </w:rPr>
              <w:t>Windows Server 2012</w:t>
            </w:r>
          </w:p>
        </w:tc>
        <w:tc>
          <w:tcPr>
            <w:tcW w:w="2736" w:type="dxa"/>
          </w:tcPr>
          <w:p w14:paraId="0C4319E8" w14:textId="77777777" w:rsidR="00597D0E" w:rsidRPr="00C14D0D" w:rsidRDefault="00597D0E" w:rsidP="004C3CE0">
            <w:pPr>
              <w:pStyle w:val="TX"/>
            </w:pPr>
            <w:r>
              <w:t>RWDC01</w:t>
            </w:r>
          </w:p>
        </w:tc>
      </w:tr>
      <w:tr w:rsidR="00597D0E" w:rsidRPr="00C14D0D" w14:paraId="7A1F52C2" w14:textId="77777777">
        <w:tc>
          <w:tcPr>
            <w:tcW w:w="2889" w:type="dxa"/>
          </w:tcPr>
          <w:p w14:paraId="5627CECF" w14:textId="77777777" w:rsidR="00597D0E" w:rsidRPr="00C14D0D" w:rsidRDefault="00597D0E" w:rsidP="009124BB">
            <w:pPr>
              <w:pStyle w:val="TX"/>
            </w:pPr>
            <w:r>
              <w:t>Server (VM 2)</w:t>
            </w:r>
          </w:p>
        </w:tc>
        <w:tc>
          <w:tcPr>
            <w:tcW w:w="2871" w:type="dxa"/>
          </w:tcPr>
          <w:p w14:paraId="5035B584" w14:textId="77777777" w:rsidR="00597D0E" w:rsidRPr="005877D4" w:rsidRDefault="00597D0E">
            <w:pPr>
              <w:rPr>
                <w:rFonts w:ascii="Arial" w:hAnsi="Arial" w:cs="Arial"/>
                <w:sz w:val="17"/>
                <w:szCs w:val="17"/>
              </w:rPr>
            </w:pPr>
            <w:r w:rsidRPr="005877D4">
              <w:rPr>
                <w:rFonts w:ascii="Arial" w:hAnsi="Arial" w:cs="Arial"/>
                <w:sz w:val="17"/>
                <w:szCs w:val="17"/>
              </w:rPr>
              <w:t>Windows Server 2012</w:t>
            </w:r>
          </w:p>
        </w:tc>
        <w:tc>
          <w:tcPr>
            <w:tcW w:w="2736" w:type="dxa"/>
          </w:tcPr>
          <w:p w14:paraId="3781657E" w14:textId="77777777" w:rsidR="00597D0E" w:rsidRPr="00C14D0D" w:rsidRDefault="00597D0E" w:rsidP="0008516C">
            <w:pPr>
              <w:pStyle w:val="TX"/>
            </w:pPr>
            <w:r>
              <w:t>Server01</w:t>
            </w:r>
          </w:p>
        </w:tc>
      </w:tr>
      <w:tr w:rsidR="00597D0E" w:rsidRPr="00C14D0D" w14:paraId="12535177" w14:textId="77777777">
        <w:tc>
          <w:tcPr>
            <w:tcW w:w="2889" w:type="dxa"/>
          </w:tcPr>
          <w:p w14:paraId="1EB6E154" w14:textId="77777777" w:rsidR="00597D0E" w:rsidRPr="00C14D0D" w:rsidRDefault="00597D0E" w:rsidP="009124BB">
            <w:pPr>
              <w:pStyle w:val="TX"/>
            </w:pPr>
            <w:r>
              <w:t>Server (VM 3)</w:t>
            </w:r>
          </w:p>
        </w:tc>
        <w:tc>
          <w:tcPr>
            <w:tcW w:w="2871" w:type="dxa"/>
          </w:tcPr>
          <w:p w14:paraId="68EF08F0" w14:textId="77777777" w:rsidR="00597D0E" w:rsidRPr="005877D4" w:rsidRDefault="00597D0E">
            <w:pPr>
              <w:rPr>
                <w:rFonts w:ascii="Arial" w:hAnsi="Arial" w:cs="Arial"/>
                <w:sz w:val="17"/>
                <w:szCs w:val="17"/>
              </w:rPr>
            </w:pPr>
            <w:r w:rsidRPr="005877D4">
              <w:rPr>
                <w:rFonts w:ascii="Arial" w:hAnsi="Arial" w:cs="Arial"/>
                <w:sz w:val="17"/>
                <w:szCs w:val="17"/>
              </w:rPr>
              <w:t>Windows Server 2012</w:t>
            </w:r>
          </w:p>
        </w:tc>
        <w:tc>
          <w:tcPr>
            <w:tcW w:w="2736" w:type="dxa"/>
          </w:tcPr>
          <w:p w14:paraId="3536CC95" w14:textId="77777777" w:rsidR="00597D0E" w:rsidRPr="00C14D0D" w:rsidRDefault="00597D0E" w:rsidP="00945B65">
            <w:pPr>
              <w:pStyle w:val="TXlast"/>
            </w:pPr>
            <w:r>
              <w:t>Server02</w:t>
            </w:r>
          </w:p>
        </w:tc>
      </w:tr>
    </w:tbl>
    <w:p w14:paraId="2168F3D6" w14:textId="77777777" w:rsidR="005F0603" w:rsidRPr="00C14D0D" w:rsidRDefault="005F0603" w:rsidP="00072204">
      <w:pPr>
        <w:pStyle w:val="TXTIND0"/>
        <w:rPr>
          <w:noProof w:val="0"/>
        </w:rPr>
      </w:pPr>
    </w:p>
    <w:p w14:paraId="525F15A8" w14:textId="77777777" w:rsidR="00142FBF" w:rsidRPr="00C14D0D" w:rsidRDefault="007532F5" w:rsidP="00072204">
      <w:pPr>
        <w:pStyle w:val="TXTIND0"/>
        <w:rPr>
          <w:noProof w:val="0"/>
        </w:rPr>
      </w:pPr>
      <w:r w:rsidRPr="00C14D0D">
        <w:rPr>
          <w:noProof w:val="0"/>
        </w:rPr>
        <w:lastRenderedPageBreak/>
        <w:t>In addition to the computers, you also requir</w:t>
      </w:r>
      <w:r w:rsidR="00906872">
        <w:rPr>
          <w:noProof w:val="0"/>
        </w:rPr>
        <w:t>e the software listed in Table</w:t>
      </w:r>
      <w:r w:rsidR="00D32DC2">
        <w:rPr>
          <w:noProof w:val="0"/>
        </w:rPr>
        <w:t xml:space="preserve"> </w:t>
      </w:r>
      <w:r w:rsidR="0075736A">
        <w:rPr>
          <w:noProof w:val="0"/>
        </w:rPr>
        <w:t>17</w:t>
      </w:r>
      <w:r w:rsidRPr="00C14D0D">
        <w:rPr>
          <w:noProof w:val="0"/>
        </w:rPr>
        <w:t xml:space="preserve">-2 to complete Lab </w:t>
      </w:r>
      <w:r w:rsidR="00BA04C5" w:rsidRPr="00C14D0D">
        <w:rPr>
          <w:noProof w:val="0"/>
        </w:rPr>
        <w:t>1</w:t>
      </w:r>
      <w:r w:rsidR="0075736A">
        <w:rPr>
          <w:noProof w:val="0"/>
        </w:rPr>
        <w:t>7</w:t>
      </w:r>
      <w:r w:rsidRPr="00C14D0D">
        <w:rPr>
          <w:noProof w:val="0"/>
        </w:rPr>
        <w:t xml:space="preserve">. </w:t>
      </w:r>
    </w:p>
    <w:p w14:paraId="24CEC1B9" w14:textId="77777777" w:rsidR="00FD1777" w:rsidRPr="00C14D0D" w:rsidRDefault="006D172E">
      <w:pPr>
        <w:pStyle w:val="FigureNumber"/>
      </w:pPr>
      <w:r w:rsidRPr="00C14D0D">
        <w:t xml:space="preserve">Table </w:t>
      </w:r>
      <w:r w:rsidR="0075736A">
        <w:t>17</w:t>
      </w:r>
      <w:r w:rsidR="00BA04C5" w:rsidRPr="00C14D0D">
        <w:t>-</w:t>
      </w:r>
      <w:r w:rsidR="00A961E9" w:rsidRPr="00C14D0D">
        <w:t>2</w:t>
      </w:r>
    </w:p>
    <w:p w14:paraId="2AEA9B11" w14:textId="77777777" w:rsidR="00FD1777" w:rsidRPr="00C14D0D" w:rsidRDefault="00BA04C5">
      <w:pPr>
        <w:pStyle w:val="FigureCaption"/>
      </w:pPr>
      <w:r w:rsidRPr="00C14D0D">
        <w:t xml:space="preserve">Software </w:t>
      </w:r>
      <w:r w:rsidR="00D32DC2">
        <w:t>R</w:t>
      </w:r>
      <w:r w:rsidR="00D32DC2" w:rsidRPr="00C14D0D">
        <w:t xml:space="preserve">equired </w:t>
      </w:r>
      <w:r w:rsidRPr="00C14D0D">
        <w:t>for Lab 1</w:t>
      </w:r>
      <w:r w:rsidR="0075736A">
        <w:t>7</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8"/>
        <w:gridCol w:w="5238"/>
      </w:tblGrid>
      <w:tr w:rsidR="003D7388" w:rsidRPr="00C14D0D" w14:paraId="14B85310" w14:textId="77777777">
        <w:tc>
          <w:tcPr>
            <w:tcW w:w="3258" w:type="dxa"/>
          </w:tcPr>
          <w:p w14:paraId="054BB23F" w14:textId="77777777" w:rsidR="00FD1777" w:rsidRPr="00C14D0D" w:rsidRDefault="003D7388">
            <w:pPr>
              <w:pStyle w:val="TCH"/>
            </w:pPr>
            <w:r w:rsidRPr="00C14D0D">
              <w:t>Software</w:t>
            </w:r>
          </w:p>
        </w:tc>
        <w:tc>
          <w:tcPr>
            <w:tcW w:w="5238" w:type="dxa"/>
          </w:tcPr>
          <w:p w14:paraId="4401D0E9" w14:textId="77777777" w:rsidR="00FD1777" w:rsidRPr="00C14D0D" w:rsidRDefault="003D7388">
            <w:pPr>
              <w:pStyle w:val="TCH"/>
            </w:pPr>
            <w:r w:rsidRPr="00C14D0D">
              <w:t>Location</w:t>
            </w:r>
          </w:p>
        </w:tc>
      </w:tr>
      <w:tr w:rsidR="00127F58" w:rsidRPr="00C14D0D" w14:paraId="7351CE51" w14:textId="77777777">
        <w:tc>
          <w:tcPr>
            <w:tcW w:w="3258" w:type="dxa"/>
          </w:tcPr>
          <w:p w14:paraId="7E574D2C" w14:textId="77777777" w:rsidR="00127F58" w:rsidRPr="00C14D0D" w:rsidRDefault="00127F58" w:rsidP="00127F58">
            <w:pPr>
              <w:pStyle w:val="TXlast"/>
            </w:pPr>
            <w:r w:rsidRPr="00C14D0D">
              <w:t xml:space="preserve">Lab </w:t>
            </w:r>
            <w:r>
              <w:t>1</w:t>
            </w:r>
            <w:r w:rsidR="0075736A">
              <w:t>7</w:t>
            </w:r>
            <w:r w:rsidRPr="00C14D0D">
              <w:t xml:space="preserve"> student worksheet</w:t>
            </w:r>
          </w:p>
        </w:tc>
        <w:tc>
          <w:tcPr>
            <w:tcW w:w="5238" w:type="dxa"/>
          </w:tcPr>
          <w:p w14:paraId="7638924F" w14:textId="77777777" w:rsidR="00127F58" w:rsidRPr="00C14D0D" w:rsidRDefault="00127F58" w:rsidP="0075736A">
            <w:pPr>
              <w:pStyle w:val="TXlast"/>
            </w:pPr>
            <w:r w:rsidRPr="00C14D0D">
              <w:t>Lab</w:t>
            </w:r>
            <w:r w:rsidR="0075736A">
              <w:t>17</w:t>
            </w:r>
            <w:r w:rsidRPr="00C14D0D">
              <w:t>_worksheet.rtf (provided by instructor)</w:t>
            </w:r>
          </w:p>
        </w:tc>
      </w:tr>
    </w:tbl>
    <w:p w14:paraId="2464EFBD" w14:textId="77777777" w:rsidR="00142FBF" w:rsidRPr="00C14D0D" w:rsidRDefault="00142FBF" w:rsidP="00072204">
      <w:pPr>
        <w:pStyle w:val="TXTIND0"/>
        <w:rPr>
          <w:noProof w:val="0"/>
        </w:rPr>
      </w:pPr>
    </w:p>
    <w:p w14:paraId="4F4DF84E" w14:textId="77777777" w:rsidR="00072204" w:rsidRPr="00C14D0D" w:rsidRDefault="00072204" w:rsidP="003959F0">
      <w:pPr>
        <w:pStyle w:val="H2"/>
        <w:ind w:firstLine="0"/>
        <w:rPr>
          <w:noProof w:val="0"/>
        </w:rPr>
      </w:pPr>
      <w:r w:rsidRPr="00C14D0D">
        <w:rPr>
          <w:noProof w:val="0"/>
        </w:rPr>
        <w:t>Working with Lab Worksheets</w:t>
      </w:r>
    </w:p>
    <w:p w14:paraId="7D3BAF95" w14:textId="77777777" w:rsidR="001A6768" w:rsidRPr="00C14D0D" w:rsidRDefault="00072204" w:rsidP="00072204">
      <w:pPr>
        <w:pStyle w:val="TXTIND0"/>
        <w:rPr>
          <w:noProof w:val="0"/>
        </w:rPr>
      </w:pPr>
      <w:r w:rsidRPr="00C14D0D">
        <w:rPr>
          <w:noProof w:val="0"/>
        </w:rPr>
        <w:t xml:space="preserve">Each lab in this manual requires </w:t>
      </w:r>
      <w:r w:rsidR="002C5F24" w:rsidRPr="00C14D0D">
        <w:rPr>
          <w:noProof w:val="0"/>
        </w:rPr>
        <w:t xml:space="preserve">that </w:t>
      </w:r>
      <w:r w:rsidRPr="00C14D0D">
        <w:rPr>
          <w:noProof w:val="0"/>
        </w:rPr>
        <w:t xml:space="preserve">you answer questions, </w:t>
      </w:r>
      <w:r w:rsidR="000F0308">
        <w:rPr>
          <w:noProof w:val="0"/>
        </w:rPr>
        <w:t>take</w:t>
      </w:r>
      <w:r w:rsidRPr="00C14D0D">
        <w:rPr>
          <w:noProof w:val="0"/>
        </w:rPr>
        <w:t xml:space="preserve"> screen shots, </w:t>
      </w:r>
      <w:r w:rsidR="0008516C" w:rsidRPr="00C14D0D">
        <w:rPr>
          <w:noProof w:val="0"/>
        </w:rPr>
        <w:t xml:space="preserve">and </w:t>
      </w:r>
      <w:r w:rsidRPr="00C14D0D">
        <w:rPr>
          <w:noProof w:val="0"/>
        </w:rPr>
        <w:t xml:space="preserve">perform other activities that you </w:t>
      </w:r>
      <w:r w:rsidR="002C5F24" w:rsidRPr="00C14D0D">
        <w:rPr>
          <w:noProof w:val="0"/>
        </w:rPr>
        <w:t>will</w:t>
      </w:r>
      <w:r w:rsidRPr="00C14D0D">
        <w:rPr>
          <w:noProof w:val="0"/>
        </w:rPr>
        <w:t xml:space="preserve"> document in a worksheet named for the lab, such as </w:t>
      </w:r>
      <w:r w:rsidR="0072538A" w:rsidRPr="00C14D0D">
        <w:rPr>
          <w:noProof w:val="0"/>
        </w:rPr>
        <w:t>L</w:t>
      </w:r>
      <w:r w:rsidRPr="00C14D0D">
        <w:rPr>
          <w:noProof w:val="0"/>
        </w:rPr>
        <w:t>ab</w:t>
      </w:r>
      <w:r w:rsidR="0075736A">
        <w:rPr>
          <w:noProof w:val="0"/>
        </w:rPr>
        <w:t>17</w:t>
      </w:r>
      <w:r w:rsidRPr="00C14D0D">
        <w:rPr>
          <w:noProof w:val="0"/>
        </w:rPr>
        <w:t>_worksheet.</w:t>
      </w:r>
      <w:r w:rsidR="0008516C" w:rsidRPr="00C14D0D">
        <w:rPr>
          <w:noProof w:val="0"/>
        </w:rPr>
        <w:t>rtf</w:t>
      </w:r>
      <w:r w:rsidRPr="00C14D0D">
        <w:rPr>
          <w:noProof w:val="0"/>
        </w:rPr>
        <w:t xml:space="preserve">. </w:t>
      </w:r>
      <w:r w:rsidR="00BD1EA9">
        <w:rPr>
          <w:noProof w:val="0"/>
        </w:rPr>
        <w:t>You will find these worksheets on the book companion site</w:t>
      </w:r>
      <w:r w:rsidR="00B975BE" w:rsidRPr="00C14D0D">
        <w:rPr>
          <w:noProof w:val="0"/>
        </w:rPr>
        <w:t>. It is recommended that you use a USB flash</w:t>
      </w:r>
      <w:r w:rsidR="001A6768" w:rsidRPr="00C14D0D">
        <w:rPr>
          <w:noProof w:val="0"/>
        </w:rPr>
        <w:t xml:space="preserve"> drive to store your worksheets, so you can submit them to your instructor for review. </w:t>
      </w:r>
      <w:r w:rsidRPr="00C14D0D">
        <w:rPr>
          <w:noProof w:val="0"/>
        </w:rPr>
        <w:t xml:space="preserve">As you perform the exercises in each lab, open the appropriate worksheet file using WordPad, fill in the required information, and save the file to your </w:t>
      </w:r>
      <w:r w:rsidR="001A6768" w:rsidRPr="00C14D0D">
        <w:rPr>
          <w:noProof w:val="0"/>
        </w:rPr>
        <w:t xml:space="preserve">flash drive. </w:t>
      </w:r>
    </w:p>
    <w:p w14:paraId="75CBF2DE" w14:textId="77777777" w:rsidR="00460C10" w:rsidRPr="00C14D0D" w:rsidRDefault="00460C10" w:rsidP="00460C10">
      <w:pPr>
        <w:pStyle w:val="ObjHead"/>
        <w:rPr>
          <w:noProof w:val="0"/>
        </w:rPr>
      </w:pPr>
      <w:r w:rsidRPr="00C14D0D">
        <w:rPr>
          <w:noProof w:val="0"/>
        </w:rPr>
        <w:t>After completing this lab, you will be able to:</w:t>
      </w:r>
    </w:p>
    <w:p w14:paraId="2C3125B6" w14:textId="77777777" w:rsidR="007E2448" w:rsidRDefault="00257AFD" w:rsidP="00460C10">
      <w:pPr>
        <w:pStyle w:val="ObjBL0"/>
        <w:jc w:val="both"/>
        <w:rPr>
          <w:noProof w:val="0"/>
        </w:rPr>
      </w:pPr>
      <w:r>
        <w:rPr>
          <w:noProof w:val="0"/>
        </w:rPr>
        <w:t>Back</w:t>
      </w:r>
      <w:r w:rsidR="00D32DC2">
        <w:rPr>
          <w:noProof w:val="0"/>
        </w:rPr>
        <w:t xml:space="preserve"> </w:t>
      </w:r>
      <w:r>
        <w:rPr>
          <w:noProof w:val="0"/>
        </w:rPr>
        <w:t>up the System State including Active Directory</w:t>
      </w:r>
    </w:p>
    <w:p w14:paraId="748082B8" w14:textId="77777777" w:rsidR="001D3009" w:rsidRPr="0087636F" w:rsidRDefault="00257AFD" w:rsidP="00460C10">
      <w:pPr>
        <w:pStyle w:val="ObjBL0"/>
        <w:jc w:val="both"/>
        <w:rPr>
          <w:noProof w:val="0"/>
        </w:rPr>
      </w:pPr>
      <w:r>
        <w:rPr>
          <w:noProof w:val="0"/>
        </w:rPr>
        <w:t xml:space="preserve">Perform an Active Directory </w:t>
      </w:r>
      <w:r w:rsidR="000F0308">
        <w:rPr>
          <w:noProof w:val="0"/>
        </w:rPr>
        <w:t>r</w:t>
      </w:r>
      <w:r>
        <w:rPr>
          <w:noProof w:val="0"/>
        </w:rPr>
        <w:t>estore</w:t>
      </w:r>
    </w:p>
    <w:p w14:paraId="0123B140" w14:textId="77777777" w:rsidR="00460C10" w:rsidRDefault="00257AFD" w:rsidP="00460C10">
      <w:pPr>
        <w:pStyle w:val="ObjBL0"/>
        <w:jc w:val="both"/>
        <w:rPr>
          <w:noProof w:val="0"/>
        </w:rPr>
      </w:pPr>
      <w:r>
        <w:rPr>
          <w:noProof w:val="0"/>
        </w:rPr>
        <w:t xml:space="preserve">Configure Active Directory </w:t>
      </w:r>
      <w:r w:rsidR="000F0308">
        <w:rPr>
          <w:noProof w:val="0"/>
        </w:rPr>
        <w:t>s</w:t>
      </w:r>
      <w:r>
        <w:rPr>
          <w:noProof w:val="0"/>
        </w:rPr>
        <w:t>napshots</w:t>
      </w:r>
    </w:p>
    <w:p w14:paraId="5153A703" w14:textId="77777777" w:rsidR="007E2448" w:rsidRDefault="00257AFD" w:rsidP="00460C10">
      <w:pPr>
        <w:pStyle w:val="ObjBL0"/>
        <w:jc w:val="both"/>
        <w:rPr>
          <w:noProof w:val="0"/>
        </w:rPr>
      </w:pPr>
      <w:r>
        <w:rPr>
          <w:noProof w:val="0"/>
        </w:rPr>
        <w:t xml:space="preserve">Restore a Deleted Object using the </w:t>
      </w:r>
      <w:r w:rsidR="000F0308">
        <w:rPr>
          <w:noProof w:val="0"/>
        </w:rPr>
        <w:t xml:space="preserve">Active Directory </w:t>
      </w:r>
      <w:r>
        <w:rPr>
          <w:noProof w:val="0"/>
        </w:rPr>
        <w:t>Recycle Bin</w:t>
      </w:r>
    </w:p>
    <w:p w14:paraId="113AF1DD" w14:textId="77777777" w:rsidR="00257AFD" w:rsidRPr="0087636F" w:rsidRDefault="00257AFD" w:rsidP="00460C10">
      <w:pPr>
        <w:pStyle w:val="ObjBL0"/>
        <w:jc w:val="both"/>
        <w:rPr>
          <w:noProof w:val="0"/>
        </w:rPr>
      </w:pPr>
      <w:r>
        <w:rPr>
          <w:noProof w:val="0"/>
        </w:rPr>
        <w:t xml:space="preserve">Perform Active Directory </w:t>
      </w:r>
      <w:r w:rsidR="000F0308">
        <w:rPr>
          <w:noProof w:val="0"/>
        </w:rPr>
        <w:t>m</w:t>
      </w:r>
      <w:r>
        <w:rPr>
          <w:noProof w:val="0"/>
        </w:rPr>
        <w:t>aintenance</w:t>
      </w:r>
    </w:p>
    <w:p w14:paraId="1D5D6D13" w14:textId="77777777" w:rsidR="00261422" w:rsidRDefault="00460C10" w:rsidP="00460C10">
      <w:pPr>
        <w:pStyle w:val="ObjHead"/>
        <w:rPr>
          <w:noProof w:val="0"/>
        </w:rPr>
      </w:pPr>
      <w:r w:rsidRPr="00C14D0D">
        <w:rPr>
          <w:noProof w:val="0"/>
        </w:rPr>
        <w:t xml:space="preserve">Estimated lab time: </w:t>
      </w:r>
      <w:r w:rsidR="00B710B4">
        <w:rPr>
          <w:noProof w:val="0"/>
        </w:rPr>
        <w:t>130</w:t>
      </w:r>
      <w:r w:rsidRPr="00C14D0D">
        <w:rPr>
          <w:noProof w:val="0"/>
        </w:rPr>
        <w:t xml:space="preserve"> minutes</w:t>
      </w:r>
    </w:p>
    <w:p w14:paraId="242E37D0" w14:textId="77777777" w:rsidR="00460C10" w:rsidRPr="00261422" w:rsidRDefault="00460C10" w:rsidP="00261422">
      <w:pPr>
        <w:pStyle w:val="ObjBL0"/>
        <w:numPr>
          <w:ilvl w:val="0"/>
          <w:numId w:val="0"/>
        </w:numPr>
        <w:ind w:left="1080"/>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2268"/>
        <w:gridCol w:w="6588"/>
      </w:tblGrid>
      <w:tr w:rsidR="007E2448" w:rsidRPr="00296AA8" w14:paraId="1E8FD061" w14:textId="77777777">
        <w:tc>
          <w:tcPr>
            <w:tcW w:w="2268" w:type="dxa"/>
            <w:shd w:val="solid" w:color="000000" w:fill="FFFFFF"/>
            <w:vAlign w:val="bottom"/>
          </w:tcPr>
          <w:p w14:paraId="1C1FEC19" w14:textId="77777777" w:rsidR="007E2448" w:rsidRPr="00296AA8" w:rsidRDefault="007E2448" w:rsidP="007E2448">
            <w:pPr>
              <w:pStyle w:val="TBH"/>
              <w:jc w:val="left"/>
              <w:rPr>
                <w:b w:val="0"/>
                <w:bCs w:val="0"/>
              </w:rPr>
            </w:pPr>
            <w:r w:rsidRPr="00296AA8">
              <w:rPr>
                <w:b w:val="0"/>
                <w:bCs w:val="0"/>
              </w:rPr>
              <w:t>Exercise</w:t>
            </w:r>
            <w:r>
              <w:rPr>
                <w:b w:val="0"/>
                <w:bCs w:val="0"/>
              </w:rPr>
              <w:t xml:space="preserve"> 1</w:t>
            </w:r>
            <w:r w:rsidR="0075736A">
              <w:rPr>
                <w:b w:val="0"/>
                <w:bCs w:val="0"/>
              </w:rPr>
              <w:t>7</w:t>
            </w:r>
            <w:r>
              <w:rPr>
                <w:b w:val="0"/>
                <w:bCs w:val="0"/>
              </w:rPr>
              <w:t>.</w:t>
            </w:r>
            <w:r w:rsidRPr="00296AA8">
              <w:rPr>
                <w:b w:val="0"/>
                <w:bCs w:val="0"/>
              </w:rPr>
              <w:t>1</w:t>
            </w:r>
          </w:p>
        </w:tc>
        <w:tc>
          <w:tcPr>
            <w:tcW w:w="6588" w:type="dxa"/>
            <w:shd w:val="solid" w:color="000000" w:fill="FFFFFF"/>
            <w:vAlign w:val="bottom"/>
          </w:tcPr>
          <w:p w14:paraId="0FB14424" w14:textId="77777777" w:rsidR="007E2448" w:rsidRPr="00296AA8" w:rsidRDefault="0036412B" w:rsidP="00D32DC2">
            <w:pPr>
              <w:pStyle w:val="TBH"/>
              <w:jc w:val="left"/>
              <w:rPr>
                <w:b w:val="0"/>
                <w:bCs w:val="0"/>
              </w:rPr>
            </w:pPr>
            <w:r>
              <w:rPr>
                <w:b w:val="0"/>
                <w:bCs w:val="0"/>
              </w:rPr>
              <w:t xml:space="preserve">Backing </w:t>
            </w:r>
            <w:r w:rsidR="00D32DC2">
              <w:rPr>
                <w:b w:val="0"/>
                <w:bCs w:val="0"/>
              </w:rPr>
              <w:t xml:space="preserve">Up </w:t>
            </w:r>
            <w:r>
              <w:rPr>
                <w:b w:val="0"/>
                <w:bCs w:val="0"/>
              </w:rPr>
              <w:t>System State</w:t>
            </w:r>
          </w:p>
        </w:tc>
      </w:tr>
      <w:tr w:rsidR="007E2448" w14:paraId="69D25872" w14:textId="77777777">
        <w:tc>
          <w:tcPr>
            <w:tcW w:w="2268" w:type="dxa"/>
            <w:shd w:val="clear" w:color="auto" w:fill="auto"/>
          </w:tcPr>
          <w:p w14:paraId="0E39CEAA" w14:textId="77777777" w:rsidR="007E2448" w:rsidRDefault="007E2448" w:rsidP="007E2448">
            <w:pPr>
              <w:pStyle w:val="TB"/>
            </w:pPr>
            <w:r>
              <w:t>Overview</w:t>
            </w:r>
          </w:p>
          <w:p w14:paraId="5ABA16CA" w14:textId="77777777" w:rsidR="007E2448" w:rsidRDefault="007E2448" w:rsidP="007E2448">
            <w:pPr>
              <w:spacing w:after="120"/>
            </w:pPr>
          </w:p>
        </w:tc>
        <w:tc>
          <w:tcPr>
            <w:tcW w:w="6588" w:type="dxa"/>
            <w:shd w:val="clear" w:color="auto" w:fill="auto"/>
          </w:tcPr>
          <w:p w14:paraId="300924B7" w14:textId="77777777" w:rsidR="007E2448" w:rsidRDefault="004C3CE0" w:rsidP="00D32DC2">
            <w:pPr>
              <w:pStyle w:val="StyleTBLLeft-001Hanging001"/>
            </w:pPr>
            <w:r>
              <w:t>As a system administrator, it is important to have good backups. Therefore, during this exercise, you use Windows Server Backup to back</w:t>
            </w:r>
            <w:r w:rsidR="00D32DC2">
              <w:t xml:space="preserve"> </w:t>
            </w:r>
            <w:r>
              <w:t>up the system state of Server01, which include</w:t>
            </w:r>
            <w:r w:rsidR="00D32DC2">
              <w:t>s</w:t>
            </w:r>
            <w:r>
              <w:t xml:space="preserve"> the Active Directory.</w:t>
            </w:r>
            <w:r w:rsidR="007E2448" w:rsidRPr="0086384A">
              <w:t xml:space="preserve"> </w:t>
            </w:r>
          </w:p>
        </w:tc>
      </w:tr>
      <w:tr w:rsidR="007E2448" w14:paraId="34FB3A22" w14:textId="77777777">
        <w:tc>
          <w:tcPr>
            <w:tcW w:w="2268" w:type="dxa"/>
            <w:shd w:val="clear" w:color="auto" w:fill="auto"/>
          </w:tcPr>
          <w:p w14:paraId="4597F0B2" w14:textId="77777777" w:rsidR="007E2448" w:rsidRDefault="007E2448" w:rsidP="007E2448">
            <w:pPr>
              <w:pStyle w:val="TB"/>
            </w:pPr>
            <w:r>
              <w:t>Completion time</w:t>
            </w:r>
          </w:p>
        </w:tc>
        <w:tc>
          <w:tcPr>
            <w:tcW w:w="6588" w:type="dxa"/>
            <w:shd w:val="clear" w:color="auto" w:fill="auto"/>
          </w:tcPr>
          <w:p w14:paraId="70F9A9FD" w14:textId="77777777" w:rsidR="007E2448" w:rsidRDefault="005B338A" w:rsidP="007E2448">
            <w:pPr>
              <w:pStyle w:val="TB"/>
            </w:pPr>
            <w:r>
              <w:t>3</w:t>
            </w:r>
            <w:r w:rsidR="007E2448">
              <w:t>0 minutes</w:t>
            </w:r>
          </w:p>
        </w:tc>
      </w:tr>
    </w:tbl>
    <w:p w14:paraId="24F2017F" w14:textId="77777777" w:rsidR="007E2448" w:rsidRDefault="007E2448" w:rsidP="007E2448">
      <w:pPr>
        <w:widowControl w:val="0"/>
        <w:spacing w:line="263" w:lineRule="exact"/>
        <w:rPr>
          <w:sz w:val="24"/>
          <w:szCs w:val="24"/>
        </w:rPr>
      </w:pPr>
    </w:p>
    <w:p w14:paraId="73302220" w14:textId="77777777" w:rsidR="007E2448" w:rsidRDefault="007E2448" w:rsidP="00351A8B">
      <w:pPr>
        <w:widowControl w:val="0"/>
        <w:spacing w:line="263" w:lineRule="exact"/>
        <w:ind w:left="2160" w:hanging="2160"/>
        <w:rPr>
          <w:b/>
          <w:szCs w:val="24"/>
        </w:rPr>
      </w:pPr>
      <w:r w:rsidRPr="00351A8B">
        <w:rPr>
          <w:b/>
          <w:szCs w:val="24"/>
        </w:rPr>
        <w:t>Mindset Question:</w:t>
      </w:r>
      <w:r w:rsidRPr="00351A8B">
        <w:rPr>
          <w:b/>
          <w:szCs w:val="24"/>
        </w:rPr>
        <w:tab/>
      </w:r>
      <w:r w:rsidR="00896E80">
        <w:rPr>
          <w:b/>
          <w:szCs w:val="24"/>
        </w:rPr>
        <w:t>What is the system state and how does it relate to Active Directory?</w:t>
      </w:r>
    </w:p>
    <w:p w14:paraId="189A2049" w14:textId="77777777" w:rsidR="003537B1" w:rsidRDefault="003537B1" w:rsidP="007E2448">
      <w:pPr>
        <w:widowControl w:val="0"/>
        <w:spacing w:line="263" w:lineRule="exact"/>
        <w:rPr>
          <w:b/>
          <w:color w:val="002060"/>
          <w:szCs w:val="24"/>
        </w:rPr>
      </w:pPr>
    </w:p>
    <w:p w14:paraId="6BD55155" w14:textId="77777777" w:rsidR="003537B1" w:rsidRDefault="003537B1" w:rsidP="007E2448">
      <w:pPr>
        <w:widowControl w:val="0"/>
        <w:spacing w:line="263" w:lineRule="exact"/>
        <w:rPr>
          <w:b/>
          <w:color w:val="002060"/>
          <w:szCs w:val="24"/>
        </w:rPr>
      </w:pPr>
    </w:p>
    <w:p w14:paraId="719E0849" w14:textId="77777777" w:rsidR="001340F1" w:rsidRDefault="001340F1" w:rsidP="007E2448">
      <w:pPr>
        <w:widowControl w:val="0"/>
        <w:spacing w:line="263" w:lineRule="exact"/>
        <w:rPr>
          <w:b/>
          <w:color w:val="002060"/>
          <w:szCs w:val="24"/>
        </w:rPr>
      </w:pPr>
    </w:p>
    <w:p w14:paraId="56B0D3A0" w14:textId="77777777" w:rsidR="00261422" w:rsidRDefault="00F64440" w:rsidP="00261422">
      <w:pPr>
        <w:pStyle w:val="Heading1"/>
      </w:pPr>
      <w:r>
        <w:lastRenderedPageBreak/>
        <w:t>Installing Windows Server Backup</w:t>
      </w:r>
    </w:p>
    <w:p w14:paraId="58B38BBF" w14:textId="77777777" w:rsidR="00B203AF" w:rsidRPr="00261422" w:rsidRDefault="00B203AF" w:rsidP="00261422"/>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B203AF" w14:paraId="1A1AC7EC" w14:textId="77777777">
        <w:tc>
          <w:tcPr>
            <w:tcW w:w="1440" w:type="dxa"/>
            <w:shd w:val="clear" w:color="auto" w:fill="808080"/>
            <w:vAlign w:val="center"/>
          </w:tcPr>
          <w:p w14:paraId="7B050A6E" w14:textId="77777777" w:rsidR="00B203AF" w:rsidRPr="00296AA8" w:rsidRDefault="00B203AF" w:rsidP="009124BB">
            <w:pPr>
              <w:pStyle w:val="QuestionHead"/>
            </w:pPr>
            <w:r w:rsidRPr="00296AA8">
              <w:t>Question</w:t>
            </w:r>
            <w:r>
              <w:t xml:space="preserve"> 1</w:t>
            </w:r>
          </w:p>
        </w:tc>
        <w:tc>
          <w:tcPr>
            <w:tcW w:w="6300" w:type="dxa"/>
            <w:vAlign w:val="center"/>
          </w:tcPr>
          <w:p w14:paraId="0B6E1B52" w14:textId="77777777" w:rsidR="00B203AF" w:rsidRPr="003537B1" w:rsidRDefault="00B203AF" w:rsidP="009124BB">
            <w:pPr>
              <w:pStyle w:val="NoteText"/>
            </w:pPr>
            <w:r>
              <w:t>What is the best method for disaster recovery?</w:t>
            </w:r>
          </w:p>
        </w:tc>
      </w:tr>
    </w:tbl>
    <w:p w14:paraId="107465E1" w14:textId="77777777" w:rsidR="00B203AF" w:rsidRDefault="00B203AF" w:rsidP="00257AFD">
      <w:pPr>
        <w:pStyle w:val="NL"/>
      </w:pPr>
    </w:p>
    <w:p w14:paraId="5C75249B" w14:textId="30C230E7" w:rsidR="00257AFD" w:rsidRDefault="00AC686A" w:rsidP="00257AFD">
      <w:pPr>
        <w:pStyle w:val="NL"/>
      </w:pPr>
      <w:r w:rsidRPr="00AC686A">
        <w:rPr>
          <w:b/>
        </w:rPr>
        <w:t>1.</w:t>
      </w:r>
      <w:r w:rsidR="00257AFD">
        <w:tab/>
        <w:t>Log</w:t>
      </w:r>
      <w:r w:rsidR="00D32DC2">
        <w:t xml:space="preserve"> </w:t>
      </w:r>
      <w:r w:rsidR="00257AFD">
        <w:t xml:space="preserve">in </w:t>
      </w:r>
      <w:r w:rsidR="0064547B">
        <w:t>to</w:t>
      </w:r>
      <w:r w:rsidR="00257AFD">
        <w:t xml:space="preserve"> </w:t>
      </w:r>
      <w:r w:rsidRPr="00AC686A">
        <w:t>Server01</w:t>
      </w:r>
      <w:r w:rsidR="00257AFD">
        <w:t xml:space="preserve"> as the </w:t>
      </w:r>
      <w:r w:rsidR="00257AFD" w:rsidRPr="00234A81">
        <w:rPr>
          <w:b/>
        </w:rPr>
        <w:t>Contoso\administrator</w:t>
      </w:r>
      <w:r w:rsidR="003B54BC">
        <w:t xml:space="preserve"> </w:t>
      </w:r>
      <w:r w:rsidR="003B54BC">
        <w:rPr>
          <w:noProof w:val="0"/>
        </w:rPr>
        <w:t xml:space="preserve">using the password of </w:t>
      </w:r>
      <w:r w:rsidR="003B54BC" w:rsidRPr="005B338A">
        <w:rPr>
          <w:b/>
          <w:noProof w:val="0"/>
        </w:rPr>
        <w:t>Password01</w:t>
      </w:r>
      <w:r w:rsidR="003B54BC">
        <w:t xml:space="preserve"> and </w:t>
      </w:r>
      <w:r w:rsidR="003B54BC" w:rsidRPr="00442543">
        <w:rPr>
          <w:b/>
        </w:rPr>
        <w:t>restart</w:t>
      </w:r>
      <w:r w:rsidR="003B54BC">
        <w:t xml:space="preserve"> the Virtual Machine.  When Server01 restarts,  l</w:t>
      </w:r>
      <w:r w:rsidR="003B54BC">
        <w:t>og in</w:t>
      </w:r>
      <w:r w:rsidR="003B54BC">
        <w:t xml:space="preserve"> as </w:t>
      </w:r>
      <w:r w:rsidR="003B54BC" w:rsidRPr="00234A81">
        <w:rPr>
          <w:b/>
        </w:rPr>
        <w:t>Contoso\administrator</w:t>
      </w:r>
      <w:r w:rsidR="00CB2A3B">
        <w:rPr>
          <w:noProof w:val="0"/>
        </w:rPr>
        <w:t xml:space="preserve"> using the password of </w:t>
      </w:r>
      <w:r w:rsidR="00CB2A3B" w:rsidRPr="005B338A">
        <w:rPr>
          <w:b/>
          <w:noProof w:val="0"/>
        </w:rPr>
        <w:t>Password01</w:t>
      </w:r>
      <w:r w:rsidR="00257AFD">
        <w:t>. The Server Manager console opens.</w:t>
      </w:r>
      <w:bookmarkStart w:id="0" w:name="_GoBack"/>
      <w:bookmarkEnd w:id="0"/>
    </w:p>
    <w:p w14:paraId="150A2D2C" w14:textId="77777777" w:rsidR="00F64440" w:rsidRDefault="00AC686A" w:rsidP="00F64440">
      <w:pPr>
        <w:pStyle w:val="NL"/>
        <w:rPr>
          <w:noProof w:val="0"/>
        </w:rPr>
      </w:pPr>
      <w:r w:rsidRPr="00AC686A">
        <w:rPr>
          <w:b/>
          <w:noProof w:val="0"/>
        </w:rPr>
        <w:t>2.</w:t>
      </w:r>
      <w:r w:rsidR="00F64440">
        <w:rPr>
          <w:noProof w:val="0"/>
        </w:rPr>
        <w:tab/>
      </w:r>
      <w:r w:rsidR="00257AFD">
        <w:rPr>
          <w:noProof w:val="0"/>
        </w:rPr>
        <w:t>On Server Manager, c</w:t>
      </w:r>
      <w:r w:rsidR="00F64440">
        <w:rPr>
          <w:noProof w:val="0"/>
        </w:rPr>
        <w:t xml:space="preserve">lick </w:t>
      </w:r>
      <w:r w:rsidRPr="00AC686A">
        <w:rPr>
          <w:noProof w:val="0"/>
        </w:rPr>
        <w:t>Manage</w:t>
      </w:r>
      <w:r w:rsidR="00F64440" w:rsidRPr="00D32DC2">
        <w:rPr>
          <w:noProof w:val="0"/>
        </w:rPr>
        <w:t xml:space="preserve"> and click </w:t>
      </w:r>
      <w:r w:rsidRPr="00AC686A">
        <w:rPr>
          <w:noProof w:val="0"/>
        </w:rPr>
        <w:t>Add Roles and Features</w:t>
      </w:r>
      <w:r w:rsidR="00F64440">
        <w:rPr>
          <w:noProof w:val="0"/>
        </w:rPr>
        <w:t>.</w:t>
      </w:r>
    </w:p>
    <w:p w14:paraId="4273A2D0" w14:textId="77777777" w:rsidR="00F64440" w:rsidRDefault="00AC686A" w:rsidP="00F64440">
      <w:pPr>
        <w:pStyle w:val="NL"/>
        <w:rPr>
          <w:noProof w:val="0"/>
        </w:rPr>
      </w:pPr>
      <w:r w:rsidRPr="00AC686A">
        <w:rPr>
          <w:b/>
          <w:noProof w:val="0"/>
        </w:rPr>
        <w:t>3.</w:t>
      </w:r>
      <w:r w:rsidR="00F64440">
        <w:rPr>
          <w:noProof w:val="0"/>
        </w:rPr>
        <w:tab/>
        <w:t xml:space="preserve">When the Add Roles and Features Wizard starts, click </w:t>
      </w:r>
      <w:proofErr w:type="gramStart"/>
      <w:r w:rsidRPr="00AC686A">
        <w:rPr>
          <w:noProof w:val="0"/>
        </w:rPr>
        <w:t>Next</w:t>
      </w:r>
      <w:proofErr w:type="gramEnd"/>
      <w:r w:rsidR="00F64440">
        <w:rPr>
          <w:noProof w:val="0"/>
        </w:rPr>
        <w:t>.</w:t>
      </w:r>
    </w:p>
    <w:p w14:paraId="6939D762" w14:textId="77777777" w:rsidR="00F64440" w:rsidRDefault="00AC686A" w:rsidP="00F64440">
      <w:pPr>
        <w:pStyle w:val="NL"/>
        <w:rPr>
          <w:noProof w:val="0"/>
        </w:rPr>
      </w:pPr>
      <w:r w:rsidRPr="00AC686A">
        <w:rPr>
          <w:b/>
          <w:noProof w:val="0"/>
        </w:rPr>
        <w:t>4.</w:t>
      </w:r>
      <w:r w:rsidR="00F64440">
        <w:rPr>
          <w:noProof w:val="0"/>
        </w:rPr>
        <w:tab/>
        <w:t xml:space="preserve">On the Select installation type page, click </w:t>
      </w:r>
      <w:proofErr w:type="gramStart"/>
      <w:r w:rsidRPr="00AC686A">
        <w:rPr>
          <w:noProof w:val="0"/>
        </w:rPr>
        <w:t>Next</w:t>
      </w:r>
      <w:proofErr w:type="gramEnd"/>
      <w:r w:rsidR="00F64440">
        <w:rPr>
          <w:noProof w:val="0"/>
        </w:rPr>
        <w:t>.</w:t>
      </w:r>
    </w:p>
    <w:p w14:paraId="6B08B1ED" w14:textId="77777777" w:rsidR="00F64440" w:rsidRDefault="00AC686A" w:rsidP="00F64440">
      <w:pPr>
        <w:pStyle w:val="NL"/>
        <w:rPr>
          <w:noProof w:val="0"/>
        </w:rPr>
      </w:pPr>
      <w:r w:rsidRPr="00AC686A">
        <w:rPr>
          <w:b/>
          <w:noProof w:val="0"/>
        </w:rPr>
        <w:t>5.</w:t>
      </w:r>
      <w:r w:rsidR="00F64440">
        <w:rPr>
          <w:noProof w:val="0"/>
        </w:rPr>
        <w:tab/>
        <w:t xml:space="preserve">On the Select destination server </w:t>
      </w:r>
      <w:r w:rsidR="009F4E85">
        <w:rPr>
          <w:noProof w:val="0"/>
        </w:rPr>
        <w:t>page</w:t>
      </w:r>
      <w:r w:rsidR="00F64440">
        <w:rPr>
          <w:noProof w:val="0"/>
        </w:rPr>
        <w:t xml:space="preserve">, click </w:t>
      </w:r>
      <w:proofErr w:type="gramStart"/>
      <w:r w:rsidRPr="00AC686A">
        <w:rPr>
          <w:noProof w:val="0"/>
        </w:rPr>
        <w:t>Next</w:t>
      </w:r>
      <w:proofErr w:type="gramEnd"/>
      <w:r w:rsidR="00F64440">
        <w:rPr>
          <w:noProof w:val="0"/>
        </w:rPr>
        <w:t>.</w:t>
      </w:r>
    </w:p>
    <w:p w14:paraId="479EBD72" w14:textId="77777777" w:rsidR="00F64440" w:rsidRDefault="00AC686A" w:rsidP="00F64440">
      <w:pPr>
        <w:pStyle w:val="NL"/>
        <w:rPr>
          <w:noProof w:val="0"/>
        </w:rPr>
      </w:pPr>
      <w:r w:rsidRPr="00AC686A">
        <w:rPr>
          <w:b/>
          <w:noProof w:val="0"/>
        </w:rPr>
        <w:t>6.</w:t>
      </w:r>
      <w:r w:rsidR="00F64440">
        <w:rPr>
          <w:noProof w:val="0"/>
        </w:rPr>
        <w:tab/>
        <w:t xml:space="preserve">On the Select server roles page, click </w:t>
      </w:r>
      <w:proofErr w:type="gramStart"/>
      <w:r w:rsidRPr="00AC686A">
        <w:rPr>
          <w:noProof w:val="0"/>
        </w:rPr>
        <w:t>Next</w:t>
      </w:r>
      <w:proofErr w:type="gramEnd"/>
      <w:r w:rsidR="00F64440">
        <w:rPr>
          <w:noProof w:val="0"/>
        </w:rPr>
        <w:t>.</w:t>
      </w:r>
    </w:p>
    <w:p w14:paraId="2FD68B11" w14:textId="77777777" w:rsidR="00F64440" w:rsidRDefault="00AC686A" w:rsidP="00F64440">
      <w:pPr>
        <w:pStyle w:val="NL"/>
        <w:rPr>
          <w:noProof w:val="0"/>
        </w:rPr>
      </w:pPr>
      <w:r w:rsidRPr="00AC686A">
        <w:rPr>
          <w:b/>
          <w:noProof w:val="0"/>
        </w:rPr>
        <w:t>7.</w:t>
      </w:r>
      <w:r w:rsidRPr="00AC686A">
        <w:rPr>
          <w:b/>
          <w:noProof w:val="0"/>
        </w:rPr>
        <w:tab/>
      </w:r>
      <w:r w:rsidR="000F0308">
        <w:rPr>
          <w:noProof w:val="0"/>
        </w:rPr>
        <w:t>On the Select features page, c</w:t>
      </w:r>
      <w:r w:rsidR="00F64440">
        <w:rPr>
          <w:noProof w:val="0"/>
        </w:rPr>
        <w:t xml:space="preserve">lick to select the </w:t>
      </w:r>
      <w:r w:rsidRPr="00AC686A">
        <w:rPr>
          <w:noProof w:val="0"/>
        </w:rPr>
        <w:t>Windows Server Backup</w:t>
      </w:r>
      <w:r w:rsidR="00F64440" w:rsidRPr="00D32DC2">
        <w:rPr>
          <w:noProof w:val="0"/>
        </w:rPr>
        <w:t xml:space="preserve"> and click </w:t>
      </w:r>
      <w:proofErr w:type="gramStart"/>
      <w:r w:rsidRPr="00AC686A">
        <w:rPr>
          <w:noProof w:val="0"/>
        </w:rPr>
        <w:t>Next</w:t>
      </w:r>
      <w:proofErr w:type="gramEnd"/>
      <w:r w:rsidR="00F64440" w:rsidRPr="00D32DC2">
        <w:rPr>
          <w:noProof w:val="0"/>
        </w:rPr>
        <w:t>.</w:t>
      </w:r>
    </w:p>
    <w:p w14:paraId="54A1DE0C" w14:textId="77777777" w:rsidR="00F64440" w:rsidRDefault="00AC686A" w:rsidP="00F64440">
      <w:pPr>
        <w:pStyle w:val="NL"/>
        <w:rPr>
          <w:noProof w:val="0"/>
        </w:rPr>
      </w:pPr>
      <w:r w:rsidRPr="00AC686A">
        <w:rPr>
          <w:b/>
          <w:noProof w:val="0"/>
        </w:rPr>
        <w:t>8.</w:t>
      </w:r>
      <w:r w:rsidR="00F64440">
        <w:rPr>
          <w:noProof w:val="0"/>
        </w:rPr>
        <w:tab/>
        <w:t xml:space="preserve">On the Confirm installation selections page, click </w:t>
      </w:r>
      <w:r w:rsidRPr="00AC686A">
        <w:rPr>
          <w:noProof w:val="0"/>
        </w:rPr>
        <w:t>Install</w:t>
      </w:r>
      <w:r w:rsidR="00F64440">
        <w:rPr>
          <w:noProof w:val="0"/>
        </w:rPr>
        <w:t>.</w:t>
      </w:r>
    </w:p>
    <w:p w14:paraId="60D04827" w14:textId="77777777" w:rsidR="00261422" w:rsidRDefault="00AC686A" w:rsidP="00F64440">
      <w:pPr>
        <w:pStyle w:val="NL"/>
        <w:rPr>
          <w:noProof w:val="0"/>
        </w:rPr>
      </w:pPr>
      <w:r w:rsidRPr="00AC686A">
        <w:rPr>
          <w:b/>
          <w:noProof w:val="0"/>
        </w:rPr>
        <w:t>9.</w:t>
      </w:r>
      <w:r w:rsidR="00F64440">
        <w:rPr>
          <w:noProof w:val="0"/>
        </w:rPr>
        <w:tab/>
        <w:t xml:space="preserve">When the installation is complete, click </w:t>
      </w:r>
      <w:r w:rsidRPr="00AC686A">
        <w:rPr>
          <w:noProof w:val="0"/>
        </w:rPr>
        <w:t>Close</w:t>
      </w:r>
      <w:r w:rsidR="00F64440">
        <w:rPr>
          <w:noProof w:val="0"/>
        </w:rPr>
        <w:t>.</w:t>
      </w:r>
    </w:p>
    <w:p w14:paraId="316CD92F" w14:textId="77777777" w:rsidR="007E2448" w:rsidRPr="000B1D97" w:rsidRDefault="007E2448" w:rsidP="00F64440">
      <w:pPr>
        <w:pStyle w:val="NL"/>
        <w:rPr>
          <w:noProof w:val="0"/>
        </w:rPr>
      </w:pPr>
    </w:p>
    <w:p w14:paraId="37D4B1D2" w14:textId="77777777" w:rsidR="00261422" w:rsidRDefault="00F64440" w:rsidP="007E2448">
      <w:pPr>
        <w:pStyle w:val="Heading1"/>
      </w:pPr>
      <w:r>
        <w:t>Performing a Back</w:t>
      </w:r>
      <w:r w:rsidR="00D32DC2">
        <w:t xml:space="preserve"> Up </w:t>
      </w:r>
      <w:r>
        <w:t>of the System State</w:t>
      </w:r>
    </w:p>
    <w:p w14:paraId="75B6A5A5" w14:textId="77777777" w:rsidR="007E2448" w:rsidRPr="00261422" w:rsidRDefault="007E2448" w:rsidP="00261422"/>
    <w:p w14:paraId="7AFD9B68" w14:textId="6F523001" w:rsidR="00257AFD" w:rsidRDefault="00257AFD" w:rsidP="00E8312B">
      <w:pPr>
        <w:pStyle w:val="NL"/>
        <w:numPr>
          <w:ilvl w:val="0"/>
          <w:numId w:val="9"/>
        </w:numPr>
      </w:pPr>
      <w:r>
        <w:t>Log</w:t>
      </w:r>
      <w:r w:rsidR="00D32DC2">
        <w:t xml:space="preserve"> </w:t>
      </w:r>
      <w:r>
        <w:t xml:space="preserve">in </w:t>
      </w:r>
      <w:r w:rsidR="0064547B">
        <w:t>to</w:t>
      </w:r>
      <w:r>
        <w:t xml:space="preserve"> </w:t>
      </w:r>
      <w:r w:rsidR="00AC686A" w:rsidRPr="00AC686A">
        <w:t>RWDC01</w:t>
      </w:r>
      <w:r>
        <w:t xml:space="preserve"> as the </w:t>
      </w:r>
      <w:r w:rsidRPr="00234A81">
        <w:rPr>
          <w:b/>
        </w:rPr>
        <w:t>Contoso\</w:t>
      </w:r>
      <w:r w:rsidR="000F0308">
        <w:rPr>
          <w:b/>
        </w:rPr>
        <w:t>A</w:t>
      </w:r>
      <w:r w:rsidRPr="00234A81">
        <w:rPr>
          <w:b/>
        </w:rPr>
        <w:t>dministrator</w:t>
      </w:r>
      <w:r>
        <w:t xml:space="preserve"> user account. The Server Manager console opens.</w:t>
      </w:r>
    </w:p>
    <w:p w14:paraId="6E3FD758" w14:textId="7058F4FB" w:rsidR="00257AFD" w:rsidRDefault="001D4987" w:rsidP="00E8312B">
      <w:pPr>
        <w:pStyle w:val="NL"/>
        <w:numPr>
          <w:ilvl w:val="0"/>
          <w:numId w:val="9"/>
        </w:numPr>
      </w:pPr>
      <w:r>
        <w:t>On RWDC01, o</w:t>
      </w:r>
      <w:r w:rsidR="00257AFD">
        <w:t xml:space="preserve">pen </w:t>
      </w:r>
      <w:r w:rsidR="002A52FA">
        <w:t xml:space="preserve">File </w:t>
      </w:r>
      <w:r w:rsidR="00257AFD">
        <w:t xml:space="preserve">Explorer and create a </w:t>
      </w:r>
      <w:r w:rsidR="00257AFD" w:rsidRPr="001D4987">
        <w:rPr>
          <w:b/>
        </w:rPr>
        <w:t>C:\BAK</w:t>
      </w:r>
      <w:r w:rsidR="00257AFD">
        <w:t xml:space="preserve"> folder.</w:t>
      </w:r>
    </w:p>
    <w:p w14:paraId="223540D5" w14:textId="1FBB2F55" w:rsidR="00257AFD" w:rsidRDefault="00257AFD" w:rsidP="00E8312B">
      <w:pPr>
        <w:pStyle w:val="NL"/>
        <w:numPr>
          <w:ilvl w:val="0"/>
          <w:numId w:val="9"/>
        </w:numPr>
      </w:pPr>
      <w:r>
        <w:t xml:space="preserve">Right-click the </w:t>
      </w:r>
      <w:r w:rsidR="00AC686A" w:rsidRPr="00AC686A">
        <w:t>BAK</w:t>
      </w:r>
      <w:r w:rsidRPr="00D32DC2">
        <w:t xml:space="preserve"> folder and click </w:t>
      </w:r>
      <w:r w:rsidR="00AC686A" w:rsidRPr="00AC686A">
        <w:t>Properties</w:t>
      </w:r>
      <w:r>
        <w:t xml:space="preserve">. </w:t>
      </w:r>
    </w:p>
    <w:p w14:paraId="7004FA93" w14:textId="6B1383F4" w:rsidR="00257AFD" w:rsidRDefault="001D4987" w:rsidP="00E8312B">
      <w:pPr>
        <w:pStyle w:val="NL"/>
        <w:numPr>
          <w:ilvl w:val="0"/>
          <w:numId w:val="9"/>
        </w:numPr>
      </w:pPr>
      <w:r>
        <w:t xml:space="preserve">When the Properties dialog box opens, click the </w:t>
      </w:r>
      <w:r w:rsidR="00AC686A" w:rsidRPr="00AC686A">
        <w:t>Sharing</w:t>
      </w:r>
      <w:r>
        <w:t xml:space="preserve"> tab.</w:t>
      </w:r>
    </w:p>
    <w:p w14:paraId="0A0DD962" w14:textId="66BA0AB2" w:rsidR="001D4987" w:rsidRDefault="001D4987" w:rsidP="00E8312B">
      <w:pPr>
        <w:pStyle w:val="NL"/>
        <w:numPr>
          <w:ilvl w:val="0"/>
          <w:numId w:val="9"/>
        </w:numPr>
      </w:pPr>
      <w:r>
        <w:t xml:space="preserve">Click </w:t>
      </w:r>
      <w:r w:rsidR="00AC686A" w:rsidRPr="00AC686A">
        <w:t>Advanced Sharing</w:t>
      </w:r>
      <w:r>
        <w:t xml:space="preserve">. </w:t>
      </w:r>
    </w:p>
    <w:p w14:paraId="5059415E" w14:textId="0A392D9A" w:rsidR="001D4987" w:rsidRDefault="001D4987" w:rsidP="00E8312B">
      <w:pPr>
        <w:pStyle w:val="NL"/>
        <w:numPr>
          <w:ilvl w:val="0"/>
          <w:numId w:val="9"/>
        </w:numPr>
      </w:pPr>
      <w:r>
        <w:t xml:space="preserve">When the Advanced Sharing dialog box opens, click </w:t>
      </w:r>
      <w:r w:rsidR="00AC686A" w:rsidRPr="00AC686A">
        <w:t>Share this folder</w:t>
      </w:r>
      <w:r w:rsidRPr="00D32DC2">
        <w:t xml:space="preserve">. Click </w:t>
      </w:r>
      <w:r w:rsidR="00AC686A" w:rsidRPr="00AC686A">
        <w:t>Permissions</w:t>
      </w:r>
      <w:r w:rsidRPr="00D32DC2">
        <w:t xml:space="preserve">. Click to select the </w:t>
      </w:r>
      <w:r w:rsidR="00AC686A" w:rsidRPr="00AC686A">
        <w:t>Allow Change</w:t>
      </w:r>
      <w:r w:rsidRPr="00D32DC2">
        <w:t xml:space="preserve"> permi</w:t>
      </w:r>
      <w:r>
        <w:t>ssion</w:t>
      </w:r>
      <w:r w:rsidR="000F0308">
        <w:t xml:space="preserve"> for Everyone</w:t>
      </w:r>
      <w:r>
        <w:t xml:space="preserve">. Click </w:t>
      </w:r>
      <w:r w:rsidR="00AC686A" w:rsidRPr="00AC686A">
        <w:t>OK</w:t>
      </w:r>
      <w:r w:rsidRPr="00D32DC2">
        <w:t xml:space="preserve"> to close the Permissions for BAK dialog box. Click </w:t>
      </w:r>
      <w:r w:rsidR="00AC686A" w:rsidRPr="00AC686A">
        <w:t>OK</w:t>
      </w:r>
      <w:r>
        <w:t xml:space="preserve"> to close the Advanced Sharing dialog box.</w:t>
      </w:r>
    </w:p>
    <w:p w14:paraId="52A42626" w14:textId="4E9725BE" w:rsidR="00E8312B" w:rsidRDefault="001D4987" w:rsidP="00E8312B">
      <w:pPr>
        <w:pStyle w:val="NL"/>
        <w:numPr>
          <w:ilvl w:val="0"/>
          <w:numId w:val="9"/>
        </w:numPr>
      </w:pPr>
      <w:r>
        <w:t xml:space="preserve">Click </w:t>
      </w:r>
      <w:r w:rsidR="00AC686A" w:rsidRPr="00AC686A">
        <w:t>Close</w:t>
      </w:r>
      <w:r>
        <w:t xml:space="preserve"> to close the Properties dialog box</w:t>
      </w:r>
      <w:r w:rsidR="00D32DC2">
        <w:t>.</w:t>
      </w:r>
    </w:p>
    <w:p w14:paraId="0DE08BFB" w14:textId="5DB55F0F" w:rsidR="00E8312B" w:rsidRDefault="00E8312B" w:rsidP="00E8312B">
      <w:pPr>
        <w:pStyle w:val="NL"/>
        <w:numPr>
          <w:ilvl w:val="0"/>
          <w:numId w:val="9"/>
        </w:numPr>
      </w:pPr>
      <w:r>
        <w:rPr>
          <w:noProof w:val="0"/>
        </w:rPr>
        <w:lastRenderedPageBreak/>
        <w:t>Restart Server01 and Log</w:t>
      </w:r>
      <w:r>
        <w:t xml:space="preserve"> in as the </w:t>
      </w:r>
      <w:r w:rsidRPr="00234A81">
        <w:rPr>
          <w:b/>
        </w:rPr>
        <w:t>Contoso\administrator</w:t>
      </w:r>
      <w:r>
        <w:t xml:space="preserve"> user account</w:t>
      </w:r>
      <w:r>
        <w:rPr>
          <w:noProof w:val="0"/>
        </w:rPr>
        <w:t xml:space="preserve">, using the password of </w:t>
      </w:r>
      <w:r w:rsidRPr="005B338A">
        <w:rPr>
          <w:b/>
          <w:noProof w:val="0"/>
        </w:rPr>
        <w:t>Password01</w:t>
      </w:r>
      <w:r>
        <w:t xml:space="preserve">. </w:t>
      </w:r>
    </w:p>
    <w:p w14:paraId="6F4FA304" w14:textId="5AD88AB9" w:rsidR="00F64440" w:rsidRDefault="00E8312B" w:rsidP="00E8312B">
      <w:pPr>
        <w:pStyle w:val="NL"/>
        <w:numPr>
          <w:ilvl w:val="0"/>
          <w:numId w:val="9"/>
        </w:numPr>
        <w:rPr>
          <w:noProof w:val="0"/>
        </w:rPr>
      </w:pPr>
      <w:r>
        <w:rPr>
          <w:noProof w:val="0"/>
        </w:rPr>
        <w:t>On</w:t>
      </w:r>
      <w:r w:rsidR="001D4987">
        <w:rPr>
          <w:noProof w:val="0"/>
        </w:rPr>
        <w:t xml:space="preserve"> Server Manager, c</w:t>
      </w:r>
      <w:r w:rsidR="00F64440">
        <w:rPr>
          <w:noProof w:val="0"/>
        </w:rPr>
        <w:t xml:space="preserve">lick </w:t>
      </w:r>
      <w:r w:rsidR="00AC686A" w:rsidRPr="00AC686A">
        <w:rPr>
          <w:noProof w:val="0"/>
        </w:rPr>
        <w:t>Tools &gt; Windows Server Backup</w:t>
      </w:r>
      <w:r w:rsidR="00F64440">
        <w:rPr>
          <w:noProof w:val="0"/>
        </w:rPr>
        <w:t>. The Windows Server Backup console opens.</w:t>
      </w:r>
    </w:p>
    <w:p w14:paraId="5D2DCD22" w14:textId="7F881BE7" w:rsidR="001D4987" w:rsidRDefault="001D4987" w:rsidP="00E8312B">
      <w:pPr>
        <w:pStyle w:val="NL"/>
        <w:numPr>
          <w:ilvl w:val="0"/>
          <w:numId w:val="9"/>
        </w:numPr>
        <w:rPr>
          <w:noProof w:val="0"/>
        </w:rPr>
      </w:pPr>
      <w:r>
        <w:rPr>
          <w:noProof w:val="0"/>
        </w:rPr>
        <w:t xml:space="preserve">Click </w:t>
      </w:r>
      <w:r w:rsidR="00AC686A" w:rsidRPr="00AC686A">
        <w:rPr>
          <w:noProof w:val="0"/>
        </w:rPr>
        <w:t>Local Backup</w:t>
      </w:r>
      <w:r w:rsidRPr="00D32DC2">
        <w:rPr>
          <w:noProof w:val="0"/>
        </w:rPr>
        <w:t xml:space="preserve"> in</w:t>
      </w:r>
      <w:r>
        <w:rPr>
          <w:noProof w:val="0"/>
        </w:rPr>
        <w:t xml:space="preserve"> the left pane.</w:t>
      </w:r>
    </w:p>
    <w:p w14:paraId="412374C8" w14:textId="23A37C1C" w:rsidR="00F64440" w:rsidRDefault="00F64440" w:rsidP="00E8312B">
      <w:pPr>
        <w:pStyle w:val="NL"/>
        <w:numPr>
          <w:ilvl w:val="0"/>
          <w:numId w:val="9"/>
        </w:numPr>
        <w:rPr>
          <w:noProof w:val="0"/>
        </w:rPr>
      </w:pPr>
      <w:r>
        <w:rPr>
          <w:noProof w:val="0"/>
        </w:rPr>
        <w:t xml:space="preserve">Under Actions, click </w:t>
      </w:r>
      <w:r w:rsidR="00AC686A" w:rsidRPr="00AC686A">
        <w:rPr>
          <w:noProof w:val="0"/>
        </w:rPr>
        <w:t>Backup Once</w:t>
      </w:r>
      <w:r>
        <w:rPr>
          <w:noProof w:val="0"/>
        </w:rPr>
        <w:t xml:space="preserve">. </w:t>
      </w:r>
    </w:p>
    <w:p w14:paraId="0843F7EC" w14:textId="51DCF624" w:rsidR="00F64440" w:rsidRDefault="00F64440" w:rsidP="00E8312B">
      <w:pPr>
        <w:pStyle w:val="NL"/>
        <w:numPr>
          <w:ilvl w:val="0"/>
          <w:numId w:val="9"/>
        </w:numPr>
        <w:rPr>
          <w:noProof w:val="0"/>
        </w:rPr>
      </w:pPr>
      <w:r>
        <w:rPr>
          <w:noProof w:val="0"/>
        </w:rPr>
        <w:t xml:space="preserve">When the Backup Once Wizard starts, click </w:t>
      </w:r>
      <w:r w:rsidR="00AC686A" w:rsidRPr="00AC686A">
        <w:rPr>
          <w:noProof w:val="0"/>
        </w:rPr>
        <w:t>Different Options</w:t>
      </w:r>
      <w:r w:rsidRPr="00D32DC2">
        <w:rPr>
          <w:noProof w:val="0"/>
        </w:rPr>
        <w:t xml:space="preserve"> and click </w:t>
      </w:r>
      <w:proofErr w:type="gramStart"/>
      <w:r w:rsidR="00AC686A" w:rsidRPr="00AC686A">
        <w:rPr>
          <w:noProof w:val="0"/>
        </w:rPr>
        <w:t>Next</w:t>
      </w:r>
      <w:proofErr w:type="gramEnd"/>
      <w:r>
        <w:rPr>
          <w:noProof w:val="0"/>
        </w:rPr>
        <w:t>.</w:t>
      </w:r>
    </w:p>
    <w:p w14:paraId="328AD55A" w14:textId="24DBB738" w:rsidR="00F64440" w:rsidRDefault="00F64440" w:rsidP="00E8312B">
      <w:pPr>
        <w:pStyle w:val="NL"/>
        <w:numPr>
          <w:ilvl w:val="0"/>
          <w:numId w:val="9"/>
        </w:numPr>
        <w:rPr>
          <w:noProof w:val="0"/>
        </w:rPr>
      </w:pPr>
      <w:r>
        <w:rPr>
          <w:noProof w:val="0"/>
        </w:rPr>
        <w:t xml:space="preserve">On the Select Backup Configuration page, click </w:t>
      </w:r>
      <w:r w:rsidR="00AC686A" w:rsidRPr="00AC686A">
        <w:rPr>
          <w:noProof w:val="0"/>
        </w:rPr>
        <w:t>Custom</w:t>
      </w:r>
      <w:r w:rsidRPr="00D32DC2">
        <w:rPr>
          <w:noProof w:val="0"/>
        </w:rPr>
        <w:t xml:space="preserve"> and click </w:t>
      </w:r>
      <w:proofErr w:type="gramStart"/>
      <w:r w:rsidR="00AC686A" w:rsidRPr="00AC686A">
        <w:rPr>
          <w:noProof w:val="0"/>
        </w:rPr>
        <w:t>Next</w:t>
      </w:r>
      <w:proofErr w:type="gramEnd"/>
      <w:r>
        <w:rPr>
          <w:noProof w:val="0"/>
        </w:rPr>
        <w:t>.</w:t>
      </w:r>
    </w:p>
    <w:p w14:paraId="1327B584" w14:textId="1C10A7A7" w:rsidR="00F64440" w:rsidRDefault="00F64440" w:rsidP="00E8312B">
      <w:pPr>
        <w:pStyle w:val="NL"/>
        <w:numPr>
          <w:ilvl w:val="0"/>
          <w:numId w:val="9"/>
        </w:numPr>
        <w:rPr>
          <w:noProof w:val="0"/>
        </w:rPr>
      </w:pPr>
      <w:r>
        <w:rPr>
          <w:noProof w:val="0"/>
        </w:rPr>
        <w:t xml:space="preserve">On the Select Items for Backup page, click </w:t>
      </w:r>
      <w:r w:rsidR="00AC686A" w:rsidRPr="00AC686A">
        <w:rPr>
          <w:noProof w:val="0"/>
        </w:rPr>
        <w:t>Add Items</w:t>
      </w:r>
      <w:r>
        <w:rPr>
          <w:noProof w:val="0"/>
        </w:rPr>
        <w:t>. The Select Items dialog box opens</w:t>
      </w:r>
      <w:r w:rsidR="001C3C28">
        <w:rPr>
          <w:noProof w:val="0"/>
        </w:rPr>
        <w:t xml:space="preserve"> as shown in </w:t>
      </w:r>
      <w:r w:rsidR="00D32DC2">
        <w:rPr>
          <w:noProof w:val="0"/>
        </w:rPr>
        <w:t xml:space="preserve">Figure </w:t>
      </w:r>
      <w:r w:rsidR="001C3C28">
        <w:rPr>
          <w:noProof w:val="0"/>
        </w:rPr>
        <w:t>17-1</w:t>
      </w:r>
      <w:r>
        <w:rPr>
          <w:noProof w:val="0"/>
        </w:rPr>
        <w:t>.</w:t>
      </w:r>
    </w:p>
    <w:p w14:paraId="756B37EE" w14:textId="77777777" w:rsidR="001C3C28" w:rsidRDefault="00261422" w:rsidP="001C3C28">
      <w:pPr>
        <w:pStyle w:val="ProdNote"/>
      </w:pPr>
      <w:r>
        <w:rPr>
          <w:noProof/>
        </w:rPr>
        <w:drawing>
          <wp:inline distT="0" distB="0" distL="0" distR="0" wp14:anchorId="1329E922" wp14:editId="49E18402">
            <wp:extent cx="5486400" cy="4389120"/>
            <wp:effectExtent l="25400" t="0" r="0" b="0"/>
            <wp:docPr id="1" name="Picture 0" descr="Fig1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701.jpg"/>
                    <pic:cNvPicPr/>
                  </pic:nvPicPr>
                  <pic:blipFill>
                    <a:blip r:embed="rId8" cstate="print"/>
                    <a:stretch>
                      <a:fillRect/>
                    </a:stretch>
                  </pic:blipFill>
                  <pic:spPr>
                    <a:xfrm>
                      <a:off x="0" y="0"/>
                      <a:ext cx="5486400" cy="4389120"/>
                    </a:xfrm>
                    <a:prstGeom prst="rect">
                      <a:avLst/>
                    </a:prstGeom>
                  </pic:spPr>
                </pic:pic>
              </a:graphicData>
            </a:graphic>
          </wp:inline>
        </w:drawing>
      </w:r>
    </w:p>
    <w:p w14:paraId="2D4DA165" w14:textId="77777777" w:rsidR="001C3C28" w:rsidRDefault="001C3C28" w:rsidP="001C3C28">
      <w:pPr>
        <w:pStyle w:val="FigureNumber"/>
      </w:pPr>
      <w:r>
        <w:t>Figure 17-1</w:t>
      </w:r>
    </w:p>
    <w:p w14:paraId="163563F4" w14:textId="77777777" w:rsidR="001C3C28" w:rsidRDefault="001C3C28" w:rsidP="001C3C28">
      <w:pPr>
        <w:pStyle w:val="FigureCaption"/>
      </w:pPr>
      <w:r>
        <w:t>Selecting items for backup</w:t>
      </w:r>
    </w:p>
    <w:p w14:paraId="19484D54" w14:textId="77777777" w:rsidR="001C3C28" w:rsidRDefault="001C3C28" w:rsidP="00F64440">
      <w:pPr>
        <w:pStyle w:val="NL"/>
        <w:rPr>
          <w:noProof w:val="0"/>
        </w:rPr>
      </w:pPr>
    </w:p>
    <w:p w14:paraId="05CB4026" w14:textId="2A8690DD" w:rsidR="00F64440" w:rsidRDefault="00F64440" w:rsidP="00E8312B">
      <w:pPr>
        <w:pStyle w:val="NL"/>
        <w:numPr>
          <w:ilvl w:val="0"/>
          <w:numId w:val="9"/>
        </w:numPr>
        <w:rPr>
          <w:noProof w:val="0"/>
        </w:rPr>
      </w:pPr>
      <w:r>
        <w:rPr>
          <w:noProof w:val="0"/>
        </w:rPr>
        <w:tab/>
        <w:t xml:space="preserve">Select </w:t>
      </w:r>
      <w:r w:rsidR="00AC686A" w:rsidRPr="00AC686A">
        <w:rPr>
          <w:noProof w:val="0"/>
        </w:rPr>
        <w:t>System state</w:t>
      </w:r>
      <w:r w:rsidRPr="009124BB">
        <w:rPr>
          <w:noProof w:val="0"/>
        </w:rPr>
        <w:t xml:space="preserve"> and click </w:t>
      </w:r>
      <w:r w:rsidR="00AC686A" w:rsidRPr="00AC686A">
        <w:rPr>
          <w:noProof w:val="0"/>
        </w:rPr>
        <w:t>OK</w:t>
      </w:r>
      <w:r>
        <w:rPr>
          <w:noProof w:val="0"/>
        </w:rPr>
        <w:t>.</w:t>
      </w:r>
    </w:p>
    <w:p w14:paraId="6168A0DC" w14:textId="7777FD38" w:rsidR="00F64440" w:rsidRDefault="00F64440" w:rsidP="00E8312B">
      <w:pPr>
        <w:pStyle w:val="NL"/>
        <w:numPr>
          <w:ilvl w:val="0"/>
          <w:numId w:val="9"/>
        </w:numPr>
        <w:rPr>
          <w:noProof w:val="0"/>
        </w:rPr>
      </w:pPr>
      <w:r>
        <w:rPr>
          <w:noProof w:val="0"/>
        </w:rPr>
        <w:tab/>
        <w:t xml:space="preserve">On the Select Items for Backup page, click </w:t>
      </w:r>
      <w:proofErr w:type="gramStart"/>
      <w:r w:rsidR="00AC686A" w:rsidRPr="00AC686A">
        <w:rPr>
          <w:noProof w:val="0"/>
        </w:rPr>
        <w:t>Next</w:t>
      </w:r>
      <w:proofErr w:type="gramEnd"/>
      <w:r>
        <w:rPr>
          <w:noProof w:val="0"/>
        </w:rPr>
        <w:t>.</w:t>
      </w:r>
    </w:p>
    <w:p w14:paraId="05EFF476" w14:textId="43F1AEB7" w:rsidR="00F64440" w:rsidRDefault="00F64440" w:rsidP="00E8312B">
      <w:pPr>
        <w:pStyle w:val="NL"/>
        <w:numPr>
          <w:ilvl w:val="0"/>
          <w:numId w:val="9"/>
        </w:numPr>
        <w:rPr>
          <w:noProof w:val="0"/>
        </w:rPr>
      </w:pPr>
      <w:r>
        <w:rPr>
          <w:noProof w:val="0"/>
        </w:rPr>
        <w:tab/>
        <w:t xml:space="preserve">On the Specify Destination Type page, select </w:t>
      </w:r>
      <w:r w:rsidR="00AC686A" w:rsidRPr="00AC686A">
        <w:rPr>
          <w:noProof w:val="0"/>
        </w:rPr>
        <w:t>Remote shared folder</w:t>
      </w:r>
      <w:r w:rsidRPr="009124BB">
        <w:rPr>
          <w:noProof w:val="0"/>
        </w:rPr>
        <w:t xml:space="preserve">. Click </w:t>
      </w:r>
      <w:r w:rsidR="00AC686A" w:rsidRPr="00AC686A">
        <w:rPr>
          <w:noProof w:val="0"/>
        </w:rPr>
        <w:t>Next</w:t>
      </w:r>
      <w:r>
        <w:rPr>
          <w:noProof w:val="0"/>
        </w:rPr>
        <w:t>.</w:t>
      </w:r>
    </w:p>
    <w:p w14:paraId="618212DB" w14:textId="091FE0F1" w:rsidR="00F64440" w:rsidRDefault="00F64440" w:rsidP="00E8312B">
      <w:pPr>
        <w:pStyle w:val="NL"/>
        <w:numPr>
          <w:ilvl w:val="0"/>
          <w:numId w:val="9"/>
        </w:numPr>
        <w:rPr>
          <w:noProof w:val="0"/>
        </w:rPr>
      </w:pPr>
      <w:r>
        <w:rPr>
          <w:noProof w:val="0"/>
        </w:rPr>
        <w:tab/>
        <w:t xml:space="preserve">On the Specify Remote Folder page, type </w:t>
      </w:r>
      <w:r w:rsidR="001D4987" w:rsidRPr="001D4987">
        <w:rPr>
          <w:b/>
          <w:noProof w:val="0"/>
        </w:rPr>
        <w:t>\\</w:t>
      </w:r>
      <w:r w:rsidR="000F0308">
        <w:rPr>
          <w:b/>
          <w:noProof w:val="0"/>
        </w:rPr>
        <w:t>RWDC01</w:t>
      </w:r>
      <w:r w:rsidR="001D4987" w:rsidRPr="001D4987">
        <w:rPr>
          <w:b/>
          <w:noProof w:val="0"/>
        </w:rPr>
        <w:t>\</w:t>
      </w:r>
      <w:r w:rsidR="000F0308">
        <w:rPr>
          <w:b/>
          <w:noProof w:val="0"/>
        </w:rPr>
        <w:t>BAK</w:t>
      </w:r>
      <w:r>
        <w:rPr>
          <w:noProof w:val="0"/>
        </w:rPr>
        <w:t xml:space="preserve"> and click </w:t>
      </w:r>
      <w:proofErr w:type="gramStart"/>
      <w:r w:rsidR="00AC686A" w:rsidRPr="00AC686A">
        <w:rPr>
          <w:noProof w:val="0"/>
        </w:rPr>
        <w:t>Next</w:t>
      </w:r>
      <w:proofErr w:type="gramEnd"/>
      <w:r>
        <w:rPr>
          <w:noProof w:val="0"/>
        </w:rPr>
        <w:t>.</w:t>
      </w:r>
    </w:p>
    <w:p w14:paraId="561A3A0B" w14:textId="0E140143" w:rsidR="00F64440" w:rsidRDefault="00F64440" w:rsidP="00E8312B">
      <w:pPr>
        <w:pStyle w:val="NL"/>
        <w:numPr>
          <w:ilvl w:val="0"/>
          <w:numId w:val="9"/>
        </w:numPr>
        <w:rPr>
          <w:noProof w:val="0"/>
        </w:rPr>
      </w:pPr>
      <w:r>
        <w:rPr>
          <w:noProof w:val="0"/>
        </w:rPr>
        <w:tab/>
        <w:t xml:space="preserve">On the Confirmation page, click </w:t>
      </w:r>
      <w:r w:rsidR="00AC686A" w:rsidRPr="00AC686A">
        <w:rPr>
          <w:noProof w:val="0"/>
        </w:rPr>
        <w:t>Backup</w:t>
      </w:r>
      <w:r>
        <w:rPr>
          <w:noProof w:val="0"/>
        </w:rPr>
        <w:t>. The backups will take a few minutes.</w:t>
      </w:r>
    </w:p>
    <w:p w14:paraId="473193B5" w14:textId="450B4DD3" w:rsidR="004F3CF1" w:rsidRDefault="00F64440" w:rsidP="00E8312B">
      <w:pPr>
        <w:pStyle w:val="NL"/>
        <w:numPr>
          <w:ilvl w:val="0"/>
          <w:numId w:val="9"/>
        </w:numPr>
        <w:rPr>
          <w:noProof w:val="0"/>
        </w:rPr>
      </w:pPr>
      <w:r>
        <w:rPr>
          <w:noProof w:val="0"/>
        </w:rPr>
        <w:tab/>
        <w:t xml:space="preserve">When the backup is completed, </w:t>
      </w:r>
      <w:r w:rsidR="00261422">
        <w:rPr>
          <w:noProof w:val="0"/>
        </w:rPr>
        <w:t>t</w:t>
      </w:r>
      <w:r w:rsidR="004F3CF1">
        <w:rPr>
          <w:noProof w:val="0"/>
        </w:rPr>
        <w:t xml:space="preserve">ake a screen shot of the Backup Once Wizard </w:t>
      </w:r>
      <w:r w:rsidR="00E8312B">
        <w:rPr>
          <w:noProof w:val="0"/>
        </w:rPr>
        <w:t xml:space="preserve">  </w:t>
      </w:r>
      <w:r w:rsidR="004F3CF1">
        <w:rPr>
          <w:noProof w:val="0"/>
        </w:rPr>
        <w:t xml:space="preserve">window by pressing </w:t>
      </w:r>
      <w:proofErr w:type="spellStart"/>
      <w:r w:rsidR="004F3CF1">
        <w:rPr>
          <w:noProof w:val="0"/>
        </w:rPr>
        <w:t>Alt+Prt</w:t>
      </w:r>
      <w:proofErr w:type="spellEnd"/>
      <w:r w:rsidR="004F3CF1">
        <w:rPr>
          <w:noProof w:val="0"/>
        </w:rPr>
        <w:t xml:space="preserve"> </w:t>
      </w:r>
      <w:proofErr w:type="spellStart"/>
      <w:r w:rsidR="004F3CF1">
        <w:rPr>
          <w:noProof w:val="0"/>
        </w:rPr>
        <w:t>Scr</w:t>
      </w:r>
      <w:proofErr w:type="spellEnd"/>
      <w:r w:rsidR="004F3CF1">
        <w:rPr>
          <w:noProof w:val="0"/>
        </w:rPr>
        <w:t xml:space="preserve"> and then paste it into your Lab17_worksheet file in the page provided by pressing Ctrl+V.</w:t>
      </w:r>
    </w:p>
    <w:p w14:paraId="53FC6D2E" w14:textId="2DAF9C48" w:rsidR="00261422" w:rsidRDefault="004F3CF1" w:rsidP="00E8312B">
      <w:pPr>
        <w:pStyle w:val="NL"/>
        <w:numPr>
          <w:ilvl w:val="0"/>
          <w:numId w:val="9"/>
        </w:numPr>
        <w:rPr>
          <w:noProof w:val="0"/>
        </w:rPr>
      </w:pPr>
      <w:r>
        <w:rPr>
          <w:noProof w:val="0"/>
        </w:rPr>
        <w:tab/>
        <w:t xml:space="preserve">Click </w:t>
      </w:r>
      <w:r w:rsidR="00AC686A" w:rsidRPr="00AC686A">
        <w:rPr>
          <w:noProof w:val="0"/>
        </w:rPr>
        <w:t>Close</w:t>
      </w:r>
      <w:r w:rsidR="00F64440">
        <w:rPr>
          <w:noProof w:val="0"/>
        </w:rPr>
        <w:t>.</w:t>
      </w:r>
    </w:p>
    <w:p w14:paraId="15F5632B" w14:textId="77777777" w:rsidR="00261422" w:rsidRPr="00261422" w:rsidRDefault="00261422" w:rsidP="00261422">
      <w:pPr>
        <w:pStyle w:val="BodyText"/>
        <w:ind w:left="360"/>
        <w:rPr>
          <w:sz w:val="22"/>
        </w:rPr>
      </w:pPr>
      <w:r w:rsidRPr="00261422">
        <w:rPr>
          <w:sz w:val="22"/>
        </w:rPr>
        <w:t>End of exercise. You can leave the windows open for the next exercise.</w:t>
      </w:r>
    </w:p>
    <w:p w14:paraId="01EA19DA" w14:textId="77777777" w:rsidR="007E2448" w:rsidRPr="000B1D97" w:rsidRDefault="007E2448" w:rsidP="00F64440">
      <w:pPr>
        <w:pStyle w:val="NL"/>
        <w:rPr>
          <w:noProof w:val="0"/>
        </w:rPr>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872"/>
        <w:gridCol w:w="126"/>
        <w:gridCol w:w="6498"/>
      </w:tblGrid>
      <w:tr w:rsidR="007E2448" w:rsidRPr="00296AA8" w14:paraId="375D0100" w14:textId="77777777">
        <w:tc>
          <w:tcPr>
            <w:tcW w:w="1998" w:type="dxa"/>
            <w:gridSpan w:val="2"/>
            <w:shd w:val="solid" w:color="000000" w:fill="FFFFFF"/>
            <w:vAlign w:val="bottom"/>
          </w:tcPr>
          <w:p w14:paraId="0CEE80A3" w14:textId="77777777" w:rsidR="007E2448" w:rsidRPr="00296AA8" w:rsidRDefault="007E2448" w:rsidP="007E2448">
            <w:pPr>
              <w:pStyle w:val="TBH"/>
              <w:jc w:val="left"/>
              <w:rPr>
                <w:b w:val="0"/>
                <w:bCs w:val="0"/>
              </w:rPr>
            </w:pPr>
            <w:r w:rsidRPr="00296AA8">
              <w:rPr>
                <w:b w:val="0"/>
                <w:bCs w:val="0"/>
              </w:rPr>
              <w:t>Exercise</w:t>
            </w:r>
            <w:r>
              <w:rPr>
                <w:b w:val="0"/>
                <w:bCs w:val="0"/>
              </w:rPr>
              <w:t xml:space="preserve"> 1</w:t>
            </w:r>
            <w:r w:rsidR="00F64440">
              <w:rPr>
                <w:b w:val="0"/>
                <w:bCs w:val="0"/>
              </w:rPr>
              <w:t>7</w:t>
            </w:r>
            <w:r>
              <w:rPr>
                <w:b w:val="0"/>
                <w:bCs w:val="0"/>
              </w:rPr>
              <w:t>.2</w:t>
            </w:r>
          </w:p>
        </w:tc>
        <w:tc>
          <w:tcPr>
            <w:tcW w:w="6498" w:type="dxa"/>
            <w:shd w:val="solid" w:color="000000" w:fill="FFFFFF"/>
            <w:vAlign w:val="bottom"/>
          </w:tcPr>
          <w:p w14:paraId="34C9A8C9" w14:textId="77777777" w:rsidR="007E2448" w:rsidRPr="00296AA8" w:rsidRDefault="0036412B" w:rsidP="007E2448">
            <w:pPr>
              <w:pStyle w:val="TBH"/>
              <w:jc w:val="left"/>
              <w:rPr>
                <w:b w:val="0"/>
                <w:bCs w:val="0"/>
              </w:rPr>
            </w:pPr>
            <w:r>
              <w:rPr>
                <w:b w:val="0"/>
                <w:bCs w:val="0"/>
              </w:rPr>
              <w:t>Restoring the System State</w:t>
            </w:r>
          </w:p>
        </w:tc>
      </w:tr>
      <w:tr w:rsidR="007E2448" w14:paraId="1C14D919" w14:textId="77777777">
        <w:tc>
          <w:tcPr>
            <w:tcW w:w="1872" w:type="dxa"/>
            <w:shd w:val="clear" w:color="auto" w:fill="auto"/>
          </w:tcPr>
          <w:p w14:paraId="05FC2D5D" w14:textId="77777777" w:rsidR="007E2448" w:rsidRDefault="007E2448" w:rsidP="007E2448">
            <w:pPr>
              <w:pStyle w:val="TB"/>
            </w:pPr>
            <w:r>
              <w:t>Overview</w:t>
            </w:r>
          </w:p>
          <w:p w14:paraId="3665082D" w14:textId="77777777" w:rsidR="007E2448" w:rsidRDefault="007E2448" w:rsidP="007E2448">
            <w:pPr>
              <w:spacing w:after="120"/>
            </w:pPr>
          </w:p>
        </w:tc>
        <w:tc>
          <w:tcPr>
            <w:tcW w:w="6624" w:type="dxa"/>
            <w:gridSpan w:val="2"/>
            <w:shd w:val="clear" w:color="auto" w:fill="auto"/>
          </w:tcPr>
          <w:p w14:paraId="5CF77373" w14:textId="77777777" w:rsidR="007E2448" w:rsidRDefault="004C3CE0" w:rsidP="009124BB">
            <w:pPr>
              <w:pStyle w:val="StyleTBLLeft-001Hanging001"/>
            </w:pPr>
            <w:r>
              <w:t xml:space="preserve">In the </w:t>
            </w:r>
            <w:r w:rsidR="009124BB">
              <w:t xml:space="preserve">previous </w:t>
            </w:r>
            <w:r>
              <w:t>exercise, you performed a backup. During this exe</w:t>
            </w:r>
            <w:r w:rsidR="00F8527A">
              <w:t>r</w:t>
            </w:r>
            <w:r>
              <w:t xml:space="preserve">cise, you </w:t>
            </w:r>
            <w:r w:rsidR="009124BB">
              <w:t>p</w:t>
            </w:r>
            <w:r>
              <w:t>e</w:t>
            </w:r>
            <w:r w:rsidR="009124BB">
              <w:t>r</w:t>
            </w:r>
            <w:r>
              <w:t>form a restore of the system state. However, before you perform the final reboot, you make an OU as authoritative so that the OU will not be overwritten by other domain controllers.</w:t>
            </w:r>
            <w:r w:rsidR="007E2448" w:rsidRPr="0086384A">
              <w:t xml:space="preserve"> </w:t>
            </w:r>
          </w:p>
        </w:tc>
      </w:tr>
      <w:tr w:rsidR="007E2448" w14:paraId="52284128" w14:textId="77777777">
        <w:tc>
          <w:tcPr>
            <w:tcW w:w="1872" w:type="dxa"/>
            <w:shd w:val="clear" w:color="auto" w:fill="auto"/>
          </w:tcPr>
          <w:p w14:paraId="66D95126" w14:textId="77777777" w:rsidR="007E2448" w:rsidRDefault="007E2448" w:rsidP="007E2448">
            <w:pPr>
              <w:pStyle w:val="TB"/>
            </w:pPr>
            <w:r>
              <w:t>Completion time</w:t>
            </w:r>
          </w:p>
        </w:tc>
        <w:tc>
          <w:tcPr>
            <w:tcW w:w="6624" w:type="dxa"/>
            <w:gridSpan w:val="2"/>
            <w:shd w:val="clear" w:color="auto" w:fill="auto"/>
          </w:tcPr>
          <w:p w14:paraId="3A0AFA11" w14:textId="77777777" w:rsidR="007E2448" w:rsidRDefault="005B338A" w:rsidP="007E2448">
            <w:pPr>
              <w:pStyle w:val="TB"/>
            </w:pPr>
            <w:r>
              <w:t>30</w:t>
            </w:r>
            <w:r w:rsidR="007E2448">
              <w:t xml:space="preserve"> minutes</w:t>
            </w:r>
          </w:p>
        </w:tc>
      </w:tr>
    </w:tbl>
    <w:p w14:paraId="6D587358" w14:textId="77777777" w:rsidR="00261422" w:rsidRDefault="00261422" w:rsidP="000D1CAB">
      <w:pPr>
        <w:widowControl w:val="0"/>
        <w:spacing w:line="263" w:lineRule="exact"/>
        <w:ind w:left="2160" w:hanging="2160"/>
        <w:rPr>
          <w:b/>
          <w:szCs w:val="24"/>
        </w:rPr>
      </w:pPr>
    </w:p>
    <w:p w14:paraId="754DF2AC" w14:textId="77777777" w:rsidR="000D1CAB" w:rsidRDefault="000D1CAB" w:rsidP="000D1CAB">
      <w:pPr>
        <w:widowControl w:val="0"/>
        <w:spacing w:line="263" w:lineRule="exact"/>
        <w:ind w:left="2160" w:hanging="2160"/>
        <w:rPr>
          <w:b/>
          <w:szCs w:val="24"/>
        </w:rPr>
      </w:pPr>
      <w:r w:rsidRPr="00351A8B">
        <w:rPr>
          <w:b/>
          <w:szCs w:val="24"/>
        </w:rPr>
        <w:t>Mindset Question:</w:t>
      </w:r>
      <w:r w:rsidRPr="00351A8B">
        <w:rPr>
          <w:b/>
          <w:szCs w:val="24"/>
        </w:rPr>
        <w:tab/>
      </w:r>
      <w:r>
        <w:rPr>
          <w:b/>
          <w:szCs w:val="24"/>
        </w:rPr>
        <w:t xml:space="preserve">When you need to restore Active Directory, what are the two types of </w:t>
      </w:r>
      <w:r w:rsidR="000F0308">
        <w:rPr>
          <w:b/>
          <w:szCs w:val="24"/>
        </w:rPr>
        <w:t>restores</w:t>
      </w:r>
      <w:r>
        <w:rPr>
          <w:b/>
          <w:szCs w:val="24"/>
        </w:rPr>
        <w:t xml:space="preserve"> and how do they differ?</w:t>
      </w:r>
    </w:p>
    <w:p w14:paraId="4A63AC7E" w14:textId="77777777" w:rsidR="000D1CAB" w:rsidRDefault="000D1CAB" w:rsidP="003537B1">
      <w:pPr>
        <w:pStyle w:val="NL"/>
        <w:ind w:left="0" w:firstLine="0"/>
      </w:pPr>
    </w:p>
    <w:p w14:paraId="6CDD28ED" w14:textId="77777777" w:rsidR="00F64440" w:rsidRDefault="00AC686A" w:rsidP="00F64440">
      <w:pPr>
        <w:pStyle w:val="NL"/>
        <w:rPr>
          <w:noProof w:val="0"/>
        </w:rPr>
      </w:pPr>
      <w:r w:rsidRPr="00AC686A">
        <w:rPr>
          <w:b/>
        </w:rPr>
        <w:t>1.</w:t>
      </w:r>
      <w:r w:rsidR="00B449A6">
        <w:tab/>
      </w:r>
      <w:r w:rsidR="006758B1">
        <w:rPr>
          <w:noProof w:val="0"/>
        </w:rPr>
        <w:t xml:space="preserve">On a physical server, you would </w:t>
      </w:r>
      <w:r w:rsidR="00B8494F">
        <w:rPr>
          <w:noProof w:val="0"/>
        </w:rPr>
        <w:t xml:space="preserve">normally </w:t>
      </w:r>
      <w:r w:rsidR="006758B1">
        <w:rPr>
          <w:noProof w:val="0"/>
        </w:rPr>
        <w:t xml:space="preserve">press F8 during reboot. </w:t>
      </w:r>
      <w:r w:rsidR="00B8494F">
        <w:rPr>
          <w:noProof w:val="0"/>
        </w:rPr>
        <w:t xml:space="preserve">However, </w:t>
      </w:r>
      <w:r w:rsidR="009124BB">
        <w:rPr>
          <w:noProof w:val="0"/>
        </w:rPr>
        <w:t>because</w:t>
      </w:r>
      <w:r w:rsidR="00B8494F">
        <w:rPr>
          <w:noProof w:val="0"/>
        </w:rPr>
        <w:t xml:space="preserve"> you are running on a virtual environment</w:t>
      </w:r>
      <w:r w:rsidR="007343D2">
        <w:rPr>
          <w:noProof w:val="0"/>
        </w:rPr>
        <w:t xml:space="preserve"> on Server01</w:t>
      </w:r>
      <w:r w:rsidR="00B8494F">
        <w:rPr>
          <w:noProof w:val="0"/>
        </w:rPr>
        <w:t>,</w:t>
      </w:r>
      <w:r w:rsidR="00261422">
        <w:rPr>
          <w:noProof w:val="0"/>
        </w:rPr>
        <w:t xml:space="preserve"> </w:t>
      </w:r>
      <w:r w:rsidR="00F8527A">
        <w:rPr>
          <w:noProof w:val="0"/>
        </w:rPr>
        <w:t xml:space="preserve">right-click Start, select Run, </w:t>
      </w:r>
      <w:r w:rsidR="00261422">
        <w:rPr>
          <w:noProof w:val="0"/>
        </w:rPr>
        <w:t xml:space="preserve">and </w:t>
      </w:r>
      <w:r w:rsidR="00F8527A">
        <w:rPr>
          <w:noProof w:val="0"/>
        </w:rPr>
        <w:t xml:space="preserve">then enter msconfig.exe, opening </w:t>
      </w:r>
      <w:r w:rsidR="006C192D">
        <w:rPr>
          <w:noProof w:val="0"/>
        </w:rPr>
        <w:t>System Configuration</w:t>
      </w:r>
      <w:r w:rsidR="00261422">
        <w:rPr>
          <w:noProof w:val="0"/>
        </w:rPr>
        <w:t>.</w:t>
      </w:r>
      <w:r w:rsidR="00F8527A">
        <w:rPr>
          <w:noProof w:val="0"/>
        </w:rPr>
        <w:t xml:space="preserve"> C</w:t>
      </w:r>
      <w:r w:rsidR="006C192D">
        <w:rPr>
          <w:noProof w:val="0"/>
        </w:rPr>
        <w:t xml:space="preserve">lick the Boot tab, click to select Safe boot, and select Active Directory repair. </w:t>
      </w:r>
      <w:r w:rsidR="007343D2">
        <w:rPr>
          <w:noProof w:val="0"/>
        </w:rPr>
        <w:t xml:space="preserve">Click OK. </w:t>
      </w:r>
      <w:r w:rsidR="006C192D">
        <w:rPr>
          <w:noProof w:val="0"/>
        </w:rPr>
        <w:t xml:space="preserve">Then </w:t>
      </w:r>
      <w:r w:rsidR="007343D2">
        <w:rPr>
          <w:noProof w:val="0"/>
        </w:rPr>
        <w:t>restart the computer</w:t>
      </w:r>
      <w:r w:rsidR="006C192D">
        <w:rPr>
          <w:noProof w:val="0"/>
        </w:rPr>
        <w:t>.</w:t>
      </w:r>
    </w:p>
    <w:p w14:paraId="7B77ED0D" w14:textId="77777777" w:rsidR="00F64440" w:rsidRDefault="00AC686A" w:rsidP="00F64440">
      <w:pPr>
        <w:pStyle w:val="NL"/>
        <w:rPr>
          <w:noProof w:val="0"/>
        </w:rPr>
      </w:pPr>
      <w:r w:rsidRPr="00AC686A">
        <w:rPr>
          <w:b/>
          <w:noProof w:val="0"/>
        </w:rPr>
        <w:t>2.</w:t>
      </w:r>
      <w:r w:rsidR="00F64440">
        <w:rPr>
          <w:noProof w:val="0"/>
        </w:rPr>
        <w:tab/>
        <w:t xml:space="preserve">Log in as the local administrator (DSRM), </w:t>
      </w:r>
      <w:r w:rsidR="002A52FA" w:rsidRPr="00F561EE">
        <w:rPr>
          <w:b/>
          <w:noProof w:val="0"/>
        </w:rPr>
        <w:t>Server01\Administrator</w:t>
      </w:r>
      <w:r w:rsidR="002A52FA">
        <w:rPr>
          <w:noProof w:val="0"/>
        </w:rPr>
        <w:t xml:space="preserve">, </w:t>
      </w:r>
      <w:r w:rsidR="000C0AF2">
        <w:rPr>
          <w:noProof w:val="0"/>
        </w:rPr>
        <w:t xml:space="preserve">using the password of </w:t>
      </w:r>
      <w:r w:rsidR="000C0AF2" w:rsidRPr="005B338A">
        <w:rPr>
          <w:b/>
          <w:noProof w:val="0"/>
        </w:rPr>
        <w:t>Password01</w:t>
      </w:r>
      <w:r w:rsidR="00F64440">
        <w:rPr>
          <w:noProof w:val="0"/>
        </w:rPr>
        <w:t>.</w:t>
      </w:r>
    </w:p>
    <w:p w14:paraId="42CE0DB9" w14:textId="77777777" w:rsidR="00F64440" w:rsidRDefault="00AC686A" w:rsidP="00F64440">
      <w:pPr>
        <w:pStyle w:val="NL"/>
        <w:rPr>
          <w:noProof w:val="0"/>
        </w:rPr>
      </w:pPr>
      <w:r w:rsidRPr="00AC686A">
        <w:rPr>
          <w:b/>
          <w:noProof w:val="0"/>
        </w:rPr>
        <w:t>3.</w:t>
      </w:r>
      <w:r w:rsidR="00F64440">
        <w:rPr>
          <w:noProof w:val="0"/>
        </w:rPr>
        <w:tab/>
      </w:r>
      <w:r w:rsidR="005B338A">
        <w:rPr>
          <w:noProof w:val="0"/>
        </w:rPr>
        <w:t>On Server01, using Server Manager, c</w:t>
      </w:r>
      <w:r w:rsidR="00F64440">
        <w:rPr>
          <w:noProof w:val="0"/>
        </w:rPr>
        <w:t xml:space="preserve">lick </w:t>
      </w:r>
      <w:r w:rsidRPr="00AC686A">
        <w:rPr>
          <w:noProof w:val="0"/>
        </w:rPr>
        <w:t>Tools &gt; Windows Server Backup</w:t>
      </w:r>
      <w:r w:rsidR="00F64440">
        <w:rPr>
          <w:noProof w:val="0"/>
        </w:rPr>
        <w:t>. The Windows Server Backup console opens.</w:t>
      </w:r>
    </w:p>
    <w:p w14:paraId="75F151BD" w14:textId="77777777" w:rsidR="00F64440" w:rsidRDefault="00AC686A" w:rsidP="00F64440">
      <w:pPr>
        <w:pStyle w:val="NL"/>
        <w:rPr>
          <w:noProof w:val="0"/>
        </w:rPr>
      </w:pPr>
      <w:r w:rsidRPr="00AC686A">
        <w:rPr>
          <w:b/>
          <w:noProof w:val="0"/>
        </w:rPr>
        <w:t>4.</w:t>
      </w:r>
      <w:r w:rsidR="00F64440">
        <w:rPr>
          <w:noProof w:val="0"/>
        </w:rPr>
        <w:tab/>
      </w:r>
      <w:r w:rsidR="007343D2">
        <w:rPr>
          <w:noProof w:val="0"/>
        </w:rPr>
        <w:t xml:space="preserve">Click </w:t>
      </w:r>
      <w:r w:rsidR="007A73A6" w:rsidRPr="009124BB">
        <w:rPr>
          <w:noProof w:val="0"/>
        </w:rPr>
        <w:t>Local Backup</w:t>
      </w:r>
      <w:r w:rsidR="007343D2" w:rsidRPr="009124BB">
        <w:rPr>
          <w:noProof w:val="0"/>
        </w:rPr>
        <w:t xml:space="preserve">. </w:t>
      </w:r>
      <w:r w:rsidR="00F64440" w:rsidRPr="009124BB">
        <w:rPr>
          <w:noProof w:val="0"/>
        </w:rPr>
        <w:t xml:space="preserve">Under Actions, click </w:t>
      </w:r>
      <w:r w:rsidRPr="00AC686A">
        <w:rPr>
          <w:noProof w:val="0"/>
        </w:rPr>
        <w:t>Recover</w:t>
      </w:r>
      <w:r w:rsidR="00F64440">
        <w:rPr>
          <w:noProof w:val="0"/>
        </w:rPr>
        <w:t>.</w:t>
      </w:r>
    </w:p>
    <w:p w14:paraId="45D9B034" w14:textId="77777777" w:rsidR="00F64440" w:rsidRDefault="00AC686A" w:rsidP="00F64440">
      <w:pPr>
        <w:pStyle w:val="NL"/>
        <w:rPr>
          <w:noProof w:val="0"/>
        </w:rPr>
      </w:pPr>
      <w:r w:rsidRPr="00AC686A">
        <w:rPr>
          <w:b/>
          <w:noProof w:val="0"/>
        </w:rPr>
        <w:t>5.</w:t>
      </w:r>
      <w:r w:rsidR="00F64440">
        <w:rPr>
          <w:noProof w:val="0"/>
        </w:rPr>
        <w:tab/>
        <w:t xml:space="preserve">When the Recovery Wizard starts, select </w:t>
      </w:r>
      <w:proofErr w:type="gramStart"/>
      <w:r w:rsidRPr="00AC686A">
        <w:rPr>
          <w:i/>
          <w:noProof w:val="0"/>
        </w:rPr>
        <w:t>A</w:t>
      </w:r>
      <w:proofErr w:type="gramEnd"/>
      <w:r w:rsidRPr="00AC686A">
        <w:rPr>
          <w:i/>
          <w:noProof w:val="0"/>
        </w:rPr>
        <w:t xml:space="preserve"> backup stored on another location</w:t>
      </w:r>
      <w:r w:rsidR="00F64440">
        <w:rPr>
          <w:noProof w:val="0"/>
        </w:rPr>
        <w:t xml:space="preserve"> and click </w:t>
      </w:r>
      <w:r w:rsidRPr="00AC686A">
        <w:rPr>
          <w:noProof w:val="0"/>
        </w:rPr>
        <w:t>Next</w:t>
      </w:r>
      <w:r w:rsidR="00F64440">
        <w:rPr>
          <w:noProof w:val="0"/>
        </w:rPr>
        <w:t>.</w:t>
      </w:r>
    </w:p>
    <w:p w14:paraId="4B498E23" w14:textId="77777777" w:rsidR="00F64440" w:rsidRDefault="00AC686A" w:rsidP="00F64440">
      <w:pPr>
        <w:pStyle w:val="NL"/>
        <w:rPr>
          <w:noProof w:val="0"/>
        </w:rPr>
      </w:pPr>
      <w:r w:rsidRPr="00AC686A">
        <w:rPr>
          <w:b/>
          <w:noProof w:val="0"/>
        </w:rPr>
        <w:t>6.</w:t>
      </w:r>
      <w:r w:rsidR="00F64440">
        <w:rPr>
          <w:noProof w:val="0"/>
        </w:rPr>
        <w:tab/>
        <w:t xml:space="preserve">On the Specify Location </w:t>
      </w:r>
      <w:r w:rsidR="006C5AF6">
        <w:rPr>
          <w:noProof w:val="0"/>
        </w:rPr>
        <w:t>T</w:t>
      </w:r>
      <w:r w:rsidR="00F64440">
        <w:rPr>
          <w:noProof w:val="0"/>
        </w:rPr>
        <w:t xml:space="preserve">ype page, click </w:t>
      </w:r>
      <w:r w:rsidRPr="00AC686A">
        <w:rPr>
          <w:noProof w:val="0"/>
        </w:rPr>
        <w:t>Remote shared folder</w:t>
      </w:r>
      <w:r w:rsidR="00F64440" w:rsidRPr="009124BB">
        <w:rPr>
          <w:noProof w:val="0"/>
        </w:rPr>
        <w:t xml:space="preserve"> and click </w:t>
      </w:r>
      <w:proofErr w:type="gramStart"/>
      <w:r w:rsidRPr="00AC686A">
        <w:rPr>
          <w:noProof w:val="0"/>
        </w:rPr>
        <w:t>Next</w:t>
      </w:r>
      <w:proofErr w:type="gramEnd"/>
      <w:r w:rsidR="00F64440">
        <w:rPr>
          <w:noProof w:val="0"/>
        </w:rPr>
        <w:t>.</w:t>
      </w:r>
    </w:p>
    <w:p w14:paraId="5FDEA6FC" w14:textId="77777777" w:rsidR="00F64440" w:rsidRDefault="00AC686A" w:rsidP="00F64440">
      <w:pPr>
        <w:pStyle w:val="NL"/>
        <w:rPr>
          <w:noProof w:val="0"/>
        </w:rPr>
      </w:pPr>
      <w:r w:rsidRPr="00AC686A">
        <w:rPr>
          <w:b/>
          <w:noProof w:val="0"/>
        </w:rPr>
        <w:t>7.</w:t>
      </w:r>
      <w:r w:rsidR="00F64440">
        <w:rPr>
          <w:noProof w:val="0"/>
        </w:rPr>
        <w:tab/>
        <w:t xml:space="preserve">On the Specify Remote Folder page, type </w:t>
      </w:r>
      <w:r w:rsidR="000C0AF2" w:rsidRPr="000C0AF2">
        <w:rPr>
          <w:b/>
          <w:noProof w:val="0"/>
        </w:rPr>
        <w:t>\\RWDC01\BAK</w:t>
      </w:r>
      <w:r w:rsidR="00F64440">
        <w:rPr>
          <w:noProof w:val="0"/>
        </w:rPr>
        <w:t xml:space="preserve"> and click </w:t>
      </w:r>
      <w:proofErr w:type="gramStart"/>
      <w:r w:rsidRPr="00AC686A">
        <w:rPr>
          <w:noProof w:val="0"/>
        </w:rPr>
        <w:t>Next</w:t>
      </w:r>
      <w:proofErr w:type="gramEnd"/>
      <w:r w:rsidR="00F64440">
        <w:rPr>
          <w:noProof w:val="0"/>
        </w:rPr>
        <w:t>.</w:t>
      </w:r>
    </w:p>
    <w:p w14:paraId="7BB8FC51" w14:textId="77777777" w:rsidR="00F64440" w:rsidRDefault="00AC686A" w:rsidP="00F64440">
      <w:pPr>
        <w:pStyle w:val="NL"/>
        <w:rPr>
          <w:noProof w:val="0"/>
        </w:rPr>
      </w:pPr>
      <w:r w:rsidRPr="00AC686A">
        <w:rPr>
          <w:b/>
          <w:noProof w:val="0"/>
        </w:rPr>
        <w:t>8.</w:t>
      </w:r>
      <w:r w:rsidR="00F64440">
        <w:rPr>
          <w:noProof w:val="0"/>
        </w:rPr>
        <w:tab/>
        <w:t xml:space="preserve">On the Select Backup Date page, select </w:t>
      </w:r>
      <w:r w:rsidR="000C0AF2">
        <w:rPr>
          <w:noProof w:val="0"/>
        </w:rPr>
        <w:t>today’s</w:t>
      </w:r>
      <w:r w:rsidR="00F64440">
        <w:rPr>
          <w:noProof w:val="0"/>
        </w:rPr>
        <w:t xml:space="preserve"> date of the backup that you want to restore from and click </w:t>
      </w:r>
      <w:proofErr w:type="gramStart"/>
      <w:r w:rsidRPr="00AC686A">
        <w:rPr>
          <w:noProof w:val="0"/>
        </w:rPr>
        <w:t>Next</w:t>
      </w:r>
      <w:proofErr w:type="gramEnd"/>
      <w:r w:rsidR="00F64440">
        <w:rPr>
          <w:noProof w:val="0"/>
        </w:rPr>
        <w:t>.</w:t>
      </w:r>
    </w:p>
    <w:p w14:paraId="02B4A96A" w14:textId="77777777" w:rsidR="00F64440" w:rsidRDefault="00AC686A" w:rsidP="00F64440">
      <w:pPr>
        <w:pStyle w:val="NL"/>
        <w:rPr>
          <w:noProof w:val="0"/>
        </w:rPr>
      </w:pPr>
      <w:r w:rsidRPr="00AC686A">
        <w:rPr>
          <w:b/>
          <w:noProof w:val="0"/>
        </w:rPr>
        <w:t>9.</w:t>
      </w:r>
      <w:r w:rsidR="00F64440">
        <w:rPr>
          <w:noProof w:val="0"/>
        </w:rPr>
        <w:tab/>
        <w:t xml:space="preserve">On the Select Recovery Type page, click </w:t>
      </w:r>
      <w:r w:rsidRPr="00AC686A">
        <w:rPr>
          <w:noProof w:val="0"/>
        </w:rPr>
        <w:t>System state</w:t>
      </w:r>
      <w:r w:rsidR="00F64440" w:rsidRPr="009124BB">
        <w:rPr>
          <w:noProof w:val="0"/>
        </w:rPr>
        <w:t xml:space="preserve">. Click </w:t>
      </w:r>
      <w:r w:rsidRPr="00AC686A">
        <w:rPr>
          <w:noProof w:val="0"/>
        </w:rPr>
        <w:t>Next</w:t>
      </w:r>
      <w:r w:rsidR="00F64440">
        <w:rPr>
          <w:noProof w:val="0"/>
        </w:rPr>
        <w:t>.</w:t>
      </w:r>
    </w:p>
    <w:p w14:paraId="67D3EFE4" w14:textId="77777777" w:rsidR="00F64440" w:rsidRDefault="00AC686A" w:rsidP="00DE3E20">
      <w:pPr>
        <w:pStyle w:val="NL"/>
        <w:rPr>
          <w:noProof w:val="0"/>
        </w:rPr>
      </w:pPr>
      <w:r w:rsidRPr="00AC686A">
        <w:rPr>
          <w:b/>
          <w:noProof w:val="0"/>
        </w:rPr>
        <w:t>10.</w:t>
      </w:r>
      <w:r w:rsidR="00F64440">
        <w:rPr>
          <w:noProof w:val="0"/>
        </w:rPr>
        <w:tab/>
        <w:t>On the Select Location for System State Recovery page,</w:t>
      </w:r>
      <w:r w:rsidR="00DE3E20">
        <w:rPr>
          <w:noProof w:val="0"/>
        </w:rPr>
        <w:t xml:space="preserve"> you do not have to select Perform an authoritative </w:t>
      </w:r>
      <w:r w:rsidR="00F62468">
        <w:rPr>
          <w:noProof w:val="0"/>
        </w:rPr>
        <w:t>r</w:t>
      </w:r>
      <w:r w:rsidR="00DE3E20">
        <w:rPr>
          <w:noProof w:val="0"/>
        </w:rPr>
        <w:t xml:space="preserve">estore of Active Directory files. Instead use the </w:t>
      </w:r>
      <w:proofErr w:type="spellStart"/>
      <w:r w:rsidR="00DE3E20">
        <w:rPr>
          <w:noProof w:val="0"/>
        </w:rPr>
        <w:t>ntdsutil</w:t>
      </w:r>
      <w:proofErr w:type="spellEnd"/>
      <w:r w:rsidR="00DE3E20">
        <w:rPr>
          <w:noProof w:val="0"/>
        </w:rPr>
        <w:t xml:space="preserve"> command to specify what is authoritative. C</w:t>
      </w:r>
      <w:r w:rsidR="00F64440">
        <w:rPr>
          <w:noProof w:val="0"/>
        </w:rPr>
        <w:t xml:space="preserve">lick </w:t>
      </w:r>
      <w:r w:rsidRPr="00AC686A">
        <w:rPr>
          <w:noProof w:val="0"/>
        </w:rPr>
        <w:t>Next</w:t>
      </w:r>
      <w:r w:rsidR="00F64440">
        <w:rPr>
          <w:noProof w:val="0"/>
        </w:rPr>
        <w:t>.</w:t>
      </w:r>
    </w:p>
    <w:p w14:paraId="48A6FA5C" w14:textId="77777777" w:rsidR="00F64440" w:rsidRDefault="00AC686A" w:rsidP="00F64440">
      <w:pPr>
        <w:pStyle w:val="NL"/>
        <w:rPr>
          <w:noProof w:val="0"/>
        </w:rPr>
      </w:pPr>
      <w:r w:rsidRPr="00AC686A">
        <w:rPr>
          <w:b/>
          <w:noProof w:val="0"/>
        </w:rPr>
        <w:t>11.</w:t>
      </w:r>
      <w:r w:rsidR="00F64440">
        <w:rPr>
          <w:noProof w:val="0"/>
        </w:rPr>
        <w:tab/>
        <w:t xml:space="preserve">When the warning appears that this recovery option will cause all replicated content on the local server to re-synchronize after recovery, click </w:t>
      </w:r>
      <w:r w:rsidRPr="00AC686A">
        <w:rPr>
          <w:noProof w:val="0"/>
        </w:rPr>
        <w:t>OK</w:t>
      </w:r>
      <w:r w:rsidR="00F64440">
        <w:rPr>
          <w:noProof w:val="0"/>
        </w:rPr>
        <w:t>.</w:t>
      </w:r>
    </w:p>
    <w:p w14:paraId="48DF87EB" w14:textId="77777777" w:rsidR="00F64440" w:rsidRDefault="00AC686A" w:rsidP="00F64440">
      <w:pPr>
        <w:pStyle w:val="NL"/>
        <w:rPr>
          <w:noProof w:val="0"/>
        </w:rPr>
      </w:pPr>
      <w:r w:rsidRPr="00AC686A">
        <w:rPr>
          <w:b/>
          <w:noProof w:val="0"/>
        </w:rPr>
        <w:t>12.</w:t>
      </w:r>
      <w:r w:rsidR="00F64440">
        <w:rPr>
          <w:noProof w:val="0"/>
        </w:rPr>
        <w:tab/>
        <w:t xml:space="preserve">When </w:t>
      </w:r>
      <w:r w:rsidR="00F561EE">
        <w:rPr>
          <w:noProof w:val="0"/>
        </w:rPr>
        <w:t>you are prompted</w:t>
      </w:r>
      <w:r w:rsidR="00F64440">
        <w:rPr>
          <w:noProof w:val="0"/>
        </w:rPr>
        <w:t xml:space="preserve"> to continue, click </w:t>
      </w:r>
      <w:r w:rsidRPr="00AC686A">
        <w:rPr>
          <w:noProof w:val="0"/>
        </w:rPr>
        <w:t>OK</w:t>
      </w:r>
      <w:r w:rsidR="00F64440">
        <w:rPr>
          <w:noProof w:val="0"/>
        </w:rPr>
        <w:t>.</w:t>
      </w:r>
    </w:p>
    <w:p w14:paraId="426E1CCF" w14:textId="77777777" w:rsidR="00F64440" w:rsidRDefault="00AC686A" w:rsidP="00F64440">
      <w:pPr>
        <w:pStyle w:val="NL"/>
        <w:rPr>
          <w:noProof w:val="0"/>
        </w:rPr>
      </w:pPr>
      <w:r w:rsidRPr="00AC686A">
        <w:rPr>
          <w:b/>
          <w:noProof w:val="0"/>
        </w:rPr>
        <w:t>13.</w:t>
      </w:r>
      <w:r w:rsidR="00F64440">
        <w:rPr>
          <w:noProof w:val="0"/>
        </w:rPr>
        <w:tab/>
      </w:r>
      <w:r w:rsidR="0049385E">
        <w:rPr>
          <w:noProof w:val="0"/>
        </w:rPr>
        <w:t xml:space="preserve">On </w:t>
      </w:r>
      <w:r w:rsidR="00F64440">
        <w:rPr>
          <w:noProof w:val="0"/>
        </w:rPr>
        <w:t xml:space="preserve">the Confirmation page, </w:t>
      </w:r>
      <w:r w:rsidR="00F62468">
        <w:rPr>
          <w:noProof w:val="0"/>
        </w:rPr>
        <w:t xml:space="preserve">select </w:t>
      </w:r>
      <w:proofErr w:type="gramStart"/>
      <w:r w:rsidR="00F62468">
        <w:rPr>
          <w:noProof w:val="0"/>
        </w:rPr>
        <w:t>Automatically</w:t>
      </w:r>
      <w:proofErr w:type="gramEnd"/>
      <w:r w:rsidR="00F62468">
        <w:rPr>
          <w:noProof w:val="0"/>
        </w:rPr>
        <w:t xml:space="preserve"> reboot the sever to complete the recovery process. Click </w:t>
      </w:r>
      <w:r w:rsidRPr="00AC686A">
        <w:rPr>
          <w:noProof w:val="0"/>
        </w:rPr>
        <w:t>Recover</w:t>
      </w:r>
      <w:r w:rsidR="00F64440">
        <w:rPr>
          <w:noProof w:val="0"/>
        </w:rPr>
        <w:t>.</w:t>
      </w:r>
    </w:p>
    <w:p w14:paraId="15541442" w14:textId="77777777" w:rsidR="00F64440" w:rsidRDefault="00AC686A" w:rsidP="00F64440">
      <w:pPr>
        <w:pStyle w:val="NL"/>
        <w:rPr>
          <w:noProof w:val="0"/>
        </w:rPr>
      </w:pPr>
      <w:r w:rsidRPr="00AC686A">
        <w:rPr>
          <w:b/>
          <w:noProof w:val="0"/>
        </w:rPr>
        <w:t>14.</w:t>
      </w:r>
      <w:r w:rsidR="00F64440">
        <w:rPr>
          <w:noProof w:val="0"/>
        </w:rPr>
        <w:tab/>
        <w:t xml:space="preserve">When </w:t>
      </w:r>
      <w:r w:rsidR="00F561EE">
        <w:rPr>
          <w:noProof w:val="0"/>
        </w:rPr>
        <w:t>you are prompted</w:t>
      </w:r>
      <w:r w:rsidR="00F64440">
        <w:rPr>
          <w:noProof w:val="0"/>
        </w:rPr>
        <w:t xml:space="preserve"> to continue </w:t>
      </w:r>
      <w:r w:rsidR="009124BB">
        <w:rPr>
          <w:noProof w:val="0"/>
        </w:rPr>
        <w:t>a</w:t>
      </w:r>
      <w:r w:rsidR="00F64440">
        <w:rPr>
          <w:noProof w:val="0"/>
        </w:rPr>
        <w:t xml:space="preserve">gain, click </w:t>
      </w:r>
      <w:proofErr w:type="gramStart"/>
      <w:r w:rsidRPr="00AC686A">
        <w:rPr>
          <w:noProof w:val="0"/>
        </w:rPr>
        <w:t>Yes</w:t>
      </w:r>
      <w:proofErr w:type="gramEnd"/>
      <w:r w:rsidR="00F64440">
        <w:rPr>
          <w:noProof w:val="0"/>
        </w:rPr>
        <w:t>.</w:t>
      </w:r>
      <w:r w:rsidR="00032CB9">
        <w:rPr>
          <w:noProof w:val="0"/>
        </w:rPr>
        <w:t xml:space="preserve"> The restore will take some time.</w:t>
      </w:r>
    </w:p>
    <w:p w14:paraId="5599E066" w14:textId="77777777" w:rsidR="002A52FA" w:rsidRDefault="002A52FA" w:rsidP="002A52FA">
      <w:pPr>
        <w:pStyle w:val="NL"/>
        <w:rPr>
          <w:noProof w:val="0"/>
        </w:rPr>
      </w:pPr>
      <w:r>
        <w:rPr>
          <w:b/>
          <w:noProof w:val="0"/>
        </w:rPr>
        <w:t>1</w:t>
      </w:r>
      <w:r w:rsidR="00032CB9">
        <w:rPr>
          <w:b/>
          <w:noProof w:val="0"/>
        </w:rPr>
        <w:t>5</w:t>
      </w:r>
      <w:r>
        <w:rPr>
          <w:b/>
          <w:noProof w:val="0"/>
        </w:rPr>
        <w:t>.</w:t>
      </w:r>
      <w:r w:rsidRPr="00F561EE">
        <w:rPr>
          <w:noProof w:val="0"/>
        </w:rPr>
        <w:tab/>
        <w:t xml:space="preserve">When </w:t>
      </w:r>
      <w:r>
        <w:rPr>
          <w:noProof w:val="0"/>
        </w:rPr>
        <w:t>Server01 reboots, log</w:t>
      </w:r>
      <w:r w:rsidR="00F561EE">
        <w:rPr>
          <w:noProof w:val="0"/>
        </w:rPr>
        <w:t xml:space="preserve"> </w:t>
      </w:r>
      <w:r>
        <w:rPr>
          <w:noProof w:val="0"/>
        </w:rPr>
        <w:t xml:space="preserve">in to as the local administrator (DSRM), </w:t>
      </w:r>
      <w:r w:rsidRPr="00F561EE">
        <w:rPr>
          <w:b/>
          <w:noProof w:val="0"/>
        </w:rPr>
        <w:t>Server01\Administrator</w:t>
      </w:r>
      <w:r>
        <w:rPr>
          <w:noProof w:val="0"/>
        </w:rPr>
        <w:t xml:space="preserve">, using the password </w:t>
      </w:r>
      <w:r w:rsidRPr="005B338A">
        <w:rPr>
          <w:b/>
          <w:noProof w:val="0"/>
        </w:rPr>
        <w:t>Password01</w:t>
      </w:r>
      <w:r>
        <w:rPr>
          <w:noProof w:val="0"/>
        </w:rPr>
        <w:t>.</w:t>
      </w:r>
    </w:p>
    <w:p w14:paraId="0B427A48" w14:textId="77777777" w:rsidR="00032CB9" w:rsidRDefault="00032CB9" w:rsidP="002A52FA">
      <w:pPr>
        <w:pStyle w:val="NL"/>
        <w:rPr>
          <w:noProof w:val="0"/>
        </w:rPr>
      </w:pPr>
      <w:r>
        <w:rPr>
          <w:b/>
          <w:noProof w:val="0"/>
        </w:rPr>
        <w:t>16.</w:t>
      </w:r>
      <w:r>
        <w:rPr>
          <w:noProof w:val="0"/>
        </w:rPr>
        <w:tab/>
        <w:t>When a cmd.exe window opens</w:t>
      </w:r>
      <w:r w:rsidR="00F561EE">
        <w:rPr>
          <w:noProof w:val="0"/>
        </w:rPr>
        <w:t>,</w:t>
      </w:r>
      <w:r>
        <w:rPr>
          <w:noProof w:val="0"/>
        </w:rPr>
        <w:t xml:space="preserve"> </w:t>
      </w:r>
      <w:r w:rsidR="00F561EE">
        <w:rPr>
          <w:noProof w:val="0"/>
        </w:rPr>
        <w:t>indicating</w:t>
      </w:r>
      <w:r>
        <w:rPr>
          <w:noProof w:val="0"/>
        </w:rPr>
        <w:t xml:space="preserve"> that the restore was complete, press the Enter key.</w:t>
      </w:r>
    </w:p>
    <w:p w14:paraId="1059CBBD" w14:textId="77777777" w:rsidR="005C3C01" w:rsidRDefault="00AC686A" w:rsidP="005C3C01">
      <w:pPr>
        <w:pStyle w:val="NL"/>
        <w:rPr>
          <w:noProof w:val="0"/>
        </w:rPr>
      </w:pPr>
      <w:r w:rsidRPr="00AC686A">
        <w:rPr>
          <w:b/>
          <w:noProof w:val="0"/>
        </w:rPr>
        <w:t>1</w:t>
      </w:r>
      <w:r w:rsidR="00032CB9">
        <w:rPr>
          <w:b/>
          <w:noProof w:val="0"/>
        </w:rPr>
        <w:t>7</w:t>
      </w:r>
      <w:r w:rsidRPr="00AC686A">
        <w:rPr>
          <w:b/>
          <w:noProof w:val="0"/>
        </w:rPr>
        <w:t>.</w:t>
      </w:r>
      <w:r w:rsidR="005C3C01" w:rsidRPr="000B1D97">
        <w:rPr>
          <w:noProof w:val="0"/>
        </w:rPr>
        <w:tab/>
      </w:r>
      <w:r w:rsidR="005C3C01">
        <w:rPr>
          <w:noProof w:val="0"/>
        </w:rPr>
        <w:t xml:space="preserve">Right-click the </w:t>
      </w:r>
      <w:r w:rsidR="007A73A6" w:rsidRPr="009124BB">
        <w:rPr>
          <w:noProof w:val="0"/>
        </w:rPr>
        <w:t xml:space="preserve">Start Menu </w:t>
      </w:r>
      <w:r w:rsidR="005C3C01" w:rsidRPr="009124BB">
        <w:rPr>
          <w:noProof w:val="0"/>
        </w:rPr>
        <w:t xml:space="preserve">button and select </w:t>
      </w:r>
      <w:r w:rsidR="007A73A6" w:rsidRPr="009124BB">
        <w:rPr>
          <w:noProof w:val="0"/>
        </w:rPr>
        <w:t>Command Prompt (Admin)</w:t>
      </w:r>
      <w:r w:rsidR="005C3C01">
        <w:rPr>
          <w:noProof w:val="0"/>
        </w:rPr>
        <w:t>. The command prompt window opens.</w:t>
      </w:r>
    </w:p>
    <w:p w14:paraId="5FE9D23F" w14:textId="77777777" w:rsidR="000F2371" w:rsidRDefault="00AC686A" w:rsidP="000F2371">
      <w:pPr>
        <w:pStyle w:val="NL"/>
        <w:rPr>
          <w:noProof w:val="0"/>
        </w:rPr>
      </w:pPr>
      <w:r w:rsidRPr="00AC686A">
        <w:rPr>
          <w:b/>
          <w:noProof w:val="0"/>
        </w:rPr>
        <w:t>1</w:t>
      </w:r>
      <w:r w:rsidR="00032CB9">
        <w:rPr>
          <w:b/>
          <w:noProof w:val="0"/>
        </w:rPr>
        <w:t>8</w:t>
      </w:r>
      <w:r w:rsidRPr="00AC686A">
        <w:rPr>
          <w:b/>
          <w:noProof w:val="0"/>
        </w:rPr>
        <w:t>.</w:t>
      </w:r>
      <w:r w:rsidR="000F2371">
        <w:rPr>
          <w:noProof w:val="0"/>
        </w:rPr>
        <w:tab/>
        <w:t xml:space="preserve">Execute the </w:t>
      </w:r>
      <w:r w:rsidRPr="00AC686A">
        <w:rPr>
          <w:rFonts w:ascii="Courier New" w:hAnsi="Courier New" w:cs="Courier New"/>
          <w:noProof w:val="0"/>
        </w:rPr>
        <w:t>ntdsuti</w:t>
      </w:r>
      <w:r w:rsidR="000F2371" w:rsidRPr="009124BB">
        <w:rPr>
          <w:noProof w:val="0"/>
        </w:rPr>
        <w:t>l</w:t>
      </w:r>
      <w:r w:rsidR="000F2371">
        <w:rPr>
          <w:noProof w:val="0"/>
        </w:rPr>
        <w:t xml:space="preserve"> command.</w:t>
      </w:r>
    </w:p>
    <w:p w14:paraId="2833AAC2" w14:textId="77777777" w:rsidR="000F2371" w:rsidRDefault="00AC686A" w:rsidP="000F2371">
      <w:pPr>
        <w:pStyle w:val="NL"/>
        <w:rPr>
          <w:noProof w:val="0"/>
        </w:rPr>
      </w:pPr>
      <w:r w:rsidRPr="00AC686A">
        <w:rPr>
          <w:b/>
          <w:noProof w:val="0"/>
        </w:rPr>
        <w:t>1</w:t>
      </w:r>
      <w:r w:rsidR="00032CB9">
        <w:rPr>
          <w:b/>
          <w:noProof w:val="0"/>
        </w:rPr>
        <w:t>9</w:t>
      </w:r>
      <w:r w:rsidRPr="00AC686A">
        <w:rPr>
          <w:b/>
          <w:noProof w:val="0"/>
        </w:rPr>
        <w:t>.</w:t>
      </w:r>
      <w:r w:rsidR="000F2371">
        <w:rPr>
          <w:noProof w:val="0"/>
        </w:rPr>
        <w:tab/>
        <w:t>From the ntdsutil prompt, execute the flowing command:</w:t>
      </w:r>
    </w:p>
    <w:p w14:paraId="612A8F38" w14:textId="77777777" w:rsidR="000F2371" w:rsidRPr="009124BB" w:rsidRDefault="000F2371" w:rsidP="000F2371">
      <w:pPr>
        <w:pStyle w:val="NL"/>
        <w:rPr>
          <w:noProof w:val="0"/>
        </w:rPr>
      </w:pPr>
      <w:r w:rsidRPr="009124BB">
        <w:rPr>
          <w:noProof w:val="0"/>
        </w:rPr>
        <w:tab/>
      </w:r>
      <w:proofErr w:type="gramStart"/>
      <w:r w:rsidR="00AC686A" w:rsidRPr="00AC686A">
        <w:rPr>
          <w:rFonts w:ascii="Courier New" w:hAnsi="Courier New" w:cs="Courier New"/>
          <w:noProof w:val="0"/>
        </w:rPr>
        <w:t>activate</w:t>
      </w:r>
      <w:proofErr w:type="gramEnd"/>
      <w:r w:rsidR="00AC686A" w:rsidRPr="00AC686A">
        <w:rPr>
          <w:rFonts w:ascii="Courier New" w:hAnsi="Courier New" w:cs="Courier New"/>
          <w:noProof w:val="0"/>
        </w:rPr>
        <w:t xml:space="preserve"> instance NTDS</w:t>
      </w:r>
      <w:r w:rsidRPr="009124BB">
        <w:rPr>
          <w:noProof w:val="0"/>
        </w:rPr>
        <w:t xml:space="preserve"> </w:t>
      </w:r>
    </w:p>
    <w:p w14:paraId="38C540C5" w14:textId="77777777" w:rsidR="000F2371" w:rsidRDefault="00032CB9" w:rsidP="000F2371">
      <w:pPr>
        <w:pStyle w:val="NL"/>
        <w:rPr>
          <w:noProof w:val="0"/>
        </w:rPr>
      </w:pPr>
      <w:r>
        <w:rPr>
          <w:b/>
          <w:noProof w:val="0"/>
        </w:rPr>
        <w:t>20</w:t>
      </w:r>
      <w:r w:rsidR="00AC686A" w:rsidRPr="00AC686A">
        <w:rPr>
          <w:b/>
          <w:noProof w:val="0"/>
        </w:rPr>
        <w:t>.</w:t>
      </w:r>
      <w:r w:rsidR="000F2371">
        <w:rPr>
          <w:noProof w:val="0"/>
        </w:rPr>
        <w:tab/>
        <w:t>At the ntdsutil prompt, execute the following command:</w:t>
      </w:r>
    </w:p>
    <w:p w14:paraId="02528EDA" w14:textId="77777777" w:rsidR="000F2371" w:rsidRPr="009124BB" w:rsidRDefault="000F2371" w:rsidP="000F2371">
      <w:pPr>
        <w:pStyle w:val="NL"/>
        <w:rPr>
          <w:rFonts w:ascii="Courier New" w:hAnsi="Courier New" w:cs="Courier New"/>
          <w:noProof w:val="0"/>
        </w:rPr>
      </w:pPr>
      <w:r w:rsidRPr="009124BB">
        <w:rPr>
          <w:noProof w:val="0"/>
        </w:rPr>
        <w:tab/>
      </w:r>
      <w:proofErr w:type="gramStart"/>
      <w:r w:rsidR="00AC686A" w:rsidRPr="00AC686A">
        <w:rPr>
          <w:rFonts w:ascii="Courier New" w:hAnsi="Courier New" w:cs="Courier New"/>
          <w:noProof w:val="0"/>
        </w:rPr>
        <w:t>authoritative</w:t>
      </w:r>
      <w:proofErr w:type="gramEnd"/>
      <w:r w:rsidR="00AC686A" w:rsidRPr="00AC686A">
        <w:rPr>
          <w:rFonts w:ascii="Courier New" w:hAnsi="Courier New" w:cs="Courier New"/>
          <w:noProof w:val="0"/>
        </w:rPr>
        <w:t xml:space="preserve"> restore</w:t>
      </w:r>
    </w:p>
    <w:p w14:paraId="343EE709" w14:textId="77777777" w:rsidR="000F2371" w:rsidRDefault="00032CB9" w:rsidP="000F2371">
      <w:pPr>
        <w:pStyle w:val="NL"/>
        <w:rPr>
          <w:noProof w:val="0"/>
        </w:rPr>
      </w:pPr>
      <w:r w:rsidRPr="00AC686A">
        <w:rPr>
          <w:b/>
          <w:noProof w:val="0"/>
        </w:rPr>
        <w:t>2</w:t>
      </w:r>
      <w:r>
        <w:rPr>
          <w:b/>
          <w:noProof w:val="0"/>
        </w:rPr>
        <w:t>1</w:t>
      </w:r>
      <w:r w:rsidR="00AC686A" w:rsidRPr="00AC686A">
        <w:rPr>
          <w:b/>
          <w:noProof w:val="0"/>
        </w:rPr>
        <w:t>.</w:t>
      </w:r>
      <w:r w:rsidR="000F2371">
        <w:rPr>
          <w:noProof w:val="0"/>
        </w:rPr>
        <w:tab/>
        <w:t>To mark the Service Accounts OU to be restored with an authoritative restore, execute the following command:</w:t>
      </w:r>
    </w:p>
    <w:p w14:paraId="6C3213B2" w14:textId="77777777" w:rsidR="000F2371" w:rsidRPr="009124BB" w:rsidRDefault="000F2371" w:rsidP="000F2371">
      <w:pPr>
        <w:pStyle w:val="NL"/>
        <w:rPr>
          <w:rFonts w:ascii="Courier New" w:hAnsi="Courier New" w:cs="Courier New"/>
          <w:noProof w:val="0"/>
        </w:rPr>
      </w:pPr>
      <w:r w:rsidRPr="009124BB">
        <w:rPr>
          <w:noProof w:val="0"/>
        </w:rPr>
        <w:tab/>
      </w:r>
      <w:proofErr w:type="gramStart"/>
      <w:r w:rsidR="00AC686A" w:rsidRPr="00AC686A">
        <w:rPr>
          <w:rFonts w:ascii="Courier New" w:hAnsi="Courier New" w:cs="Courier New"/>
          <w:noProof w:val="0"/>
        </w:rPr>
        <w:t>restore</w:t>
      </w:r>
      <w:proofErr w:type="gramEnd"/>
      <w:r w:rsidR="00AC686A" w:rsidRPr="00AC686A">
        <w:rPr>
          <w:rFonts w:ascii="Courier New" w:hAnsi="Courier New" w:cs="Courier New"/>
          <w:noProof w:val="0"/>
        </w:rPr>
        <w:t xml:space="preserve"> subtree “OU=Service Accounts,DC=contoso,DC=com”</w:t>
      </w:r>
      <w:r w:rsidR="00AC686A" w:rsidRPr="00AC686A">
        <w:rPr>
          <w:rFonts w:ascii="Courier New" w:hAnsi="Courier New" w:cs="Courier New"/>
          <w:noProof w:val="0"/>
        </w:rPr>
        <w:tab/>
      </w:r>
    </w:p>
    <w:p w14:paraId="582A72D2" w14:textId="77777777" w:rsidR="000F2371" w:rsidRDefault="00032CB9" w:rsidP="000F2371">
      <w:pPr>
        <w:pStyle w:val="NL"/>
        <w:rPr>
          <w:noProof w:val="0"/>
        </w:rPr>
      </w:pPr>
      <w:r w:rsidRPr="00AC686A">
        <w:rPr>
          <w:b/>
          <w:noProof w:val="0"/>
        </w:rPr>
        <w:t>2</w:t>
      </w:r>
      <w:r>
        <w:rPr>
          <w:b/>
          <w:noProof w:val="0"/>
        </w:rPr>
        <w:t>2</w:t>
      </w:r>
      <w:r w:rsidR="00AC686A" w:rsidRPr="00AC686A">
        <w:rPr>
          <w:b/>
          <w:noProof w:val="0"/>
        </w:rPr>
        <w:t>.</w:t>
      </w:r>
      <w:r w:rsidR="000F2371">
        <w:rPr>
          <w:noProof w:val="0"/>
        </w:rPr>
        <w:tab/>
        <w:t xml:space="preserve">When the Authoritative Restore Confirmation dialog box opens, click </w:t>
      </w:r>
      <w:r w:rsidR="00AC686A" w:rsidRPr="00AC686A">
        <w:rPr>
          <w:noProof w:val="0"/>
        </w:rPr>
        <w:t>Yes</w:t>
      </w:r>
      <w:r w:rsidR="000F2371">
        <w:rPr>
          <w:noProof w:val="0"/>
        </w:rPr>
        <w:t xml:space="preserve"> to perform the authoritative restore. When the record or records have been updated, the names of the back-link files are displayed. </w:t>
      </w:r>
    </w:p>
    <w:p w14:paraId="6F83D680" w14:textId="77777777" w:rsidR="004F3CF1" w:rsidRDefault="00032CB9" w:rsidP="004F3CF1">
      <w:pPr>
        <w:pStyle w:val="NL"/>
        <w:rPr>
          <w:noProof w:val="0"/>
        </w:rPr>
      </w:pPr>
      <w:r w:rsidRPr="00AC686A">
        <w:rPr>
          <w:b/>
        </w:rPr>
        <w:t>2</w:t>
      </w:r>
      <w:r>
        <w:rPr>
          <w:b/>
        </w:rPr>
        <w:t>3</w:t>
      </w:r>
      <w:r w:rsidR="00AC686A" w:rsidRPr="00AC686A">
        <w:rPr>
          <w:b/>
        </w:rPr>
        <w:t>.</w:t>
      </w:r>
      <w:r w:rsidR="004F3CF1">
        <w:tab/>
      </w:r>
      <w:r w:rsidR="004F3CF1">
        <w:rPr>
          <w:noProof w:val="0"/>
        </w:rPr>
        <w:t>Take a screen shot of the ntdsutil Command Prompt window by pressing Alt+Prt Scr and then paste it into your Lab17_worksheet file in the page provided by pressing Ctrl+V.</w:t>
      </w:r>
    </w:p>
    <w:p w14:paraId="2FC8E224" w14:textId="77777777" w:rsidR="000F2371" w:rsidRDefault="00032CB9" w:rsidP="000F2371">
      <w:pPr>
        <w:pStyle w:val="NL"/>
        <w:rPr>
          <w:noProof w:val="0"/>
        </w:rPr>
      </w:pPr>
      <w:r w:rsidRPr="00AC686A">
        <w:rPr>
          <w:b/>
          <w:noProof w:val="0"/>
        </w:rPr>
        <w:t>2</w:t>
      </w:r>
      <w:r>
        <w:rPr>
          <w:b/>
          <w:noProof w:val="0"/>
        </w:rPr>
        <w:t>4</w:t>
      </w:r>
      <w:r w:rsidR="00AC686A" w:rsidRPr="00AC686A">
        <w:rPr>
          <w:b/>
          <w:noProof w:val="0"/>
        </w:rPr>
        <w:t>.</w:t>
      </w:r>
      <w:r w:rsidR="000F2371">
        <w:rPr>
          <w:noProof w:val="0"/>
        </w:rPr>
        <w:tab/>
        <w:t xml:space="preserve">Execute the </w:t>
      </w:r>
      <w:r w:rsidR="00AC686A" w:rsidRPr="00AC686A">
        <w:rPr>
          <w:rFonts w:ascii="Courier New" w:hAnsi="Courier New" w:cs="Courier New"/>
          <w:noProof w:val="0"/>
        </w:rPr>
        <w:t>quit</w:t>
      </w:r>
      <w:r w:rsidR="000F2371">
        <w:rPr>
          <w:noProof w:val="0"/>
        </w:rPr>
        <w:t xml:space="preserve"> command twice to get back to the command prompt.</w:t>
      </w:r>
    </w:p>
    <w:p w14:paraId="48983972" w14:textId="77777777" w:rsidR="00261422" w:rsidRDefault="00032CB9" w:rsidP="00F64440">
      <w:pPr>
        <w:pStyle w:val="NL"/>
        <w:rPr>
          <w:noProof w:val="0"/>
        </w:rPr>
      </w:pPr>
      <w:r w:rsidRPr="00AC686A">
        <w:rPr>
          <w:b/>
          <w:noProof w:val="0"/>
        </w:rPr>
        <w:t>2</w:t>
      </w:r>
      <w:r>
        <w:rPr>
          <w:b/>
          <w:noProof w:val="0"/>
        </w:rPr>
        <w:t>5</w:t>
      </w:r>
      <w:r w:rsidR="00AC686A" w:rsidRPr="00AC686A">
        <w:rPr>
          <w:b/>
          <w:noProof w:val="0"/>
        </w:rPr>
        <w:t>.</w:t>
      </w:r>
      <w:r w:rsidR="000F2371">
        <w:rPr>
          <w:noProof w:val="0"/>
        </w:rPr>
        <w:tab/>
      </w:r>
      <w:r w:rsidR="00974E18">
        <w:rPr>
          <w:noProof w:val="0"/>
        </w:rPr>
        <w:t>Open System Configuration</w:t>
      </w:r>
      <w:r w:rsidR="002C03BA">
        <w:rPr>
          <w:noProof w:val="0"/>
        </w:rPr>
        <w:t xml:space="preserve"> by executing</w:t>
      </w:r>
      <w:r w:rsidR="00974E18">
        <w:rPr>
          <w:noProof w:val="0"/>
        </w:rPr>
        <w:t xml:space="preserve"> msconfig.exe. Click the Boot tab, deselect the Safe boot option, and click OK. When it asks you to restart, click Restart.</w:t>
      </w:r>
    </w:p>
    <w:p w14:paraId="12E0B75D" w14:textId="77777777" w:rsidR="00261422" w:rsidRPr="00594BD0" w:rsidRDefault="00261422" w:rsidP="00261422">
      <w:pPr>
        <w:pStyle w:val="BodyText"/>
        <w:ind w:left="360"/>
        <w:rPr>
          <w:sz w:val="22"/>
        </w:rPr>
      </w:pPr>
      <w:r w:rsidRPr="00594BD0">
        <w:rPr>
          <w:sz w:val="22"/>
        </w:rPr>
        <w:t>End of exercise. You can leave the windows open for the next exercise.</w:t>
      </w:r>
    </w:p>
    <w:p w14:paraId="51E7224E" w14:textId="77777777" w:rsidR="00981B87" w:rsidRDefault="00981B87" w:rsidP="00F64440">
      <w:pPr>
        <w:pStyle w:val="NL"/>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998"/>
        <w:gridCol w:w="6498"/>
      </w:tblGrid>
      <w:tr w:rsidR="007E2448" w:rsidRPr="00296AA8" w14:paraId="46A715DC" w14:textId="77777777">
        <w:tc>
          <w:tcPr>
            <w:tcW w:w="1998" w:type="dxa"/>
            <w:shd w:val="solid" w:color="000000" w:fill="FFFFFF"/>
            <w:vAlign w:val="bottom"/>
          </w:tcPr>
          <w:p w14:paraId="2B1BFB08" w14:textId="77777777" w:rsidR="007E2448" w:rsidRPr="00296AA8" w:rsidRDefault="007E2448" w:rsidP="005C3C01">
            <w:pPr>
              <w:pStyle w:val="TBH"/>
              <w:jc w:val="left"/>
              <w:rPr>
                <w:b w:val="0"/>
                <w:bCs w:val="0"/>
              </w:rPr>
            </w:pPr>
            <w:r w:rsidRPr="00296AA8">
              <w:rPr>
                <w:b w:val="0"/>
                <w:bCs w:val="0"/>
              </w:rPr>
              <w:t>Exercise</w:t>
            </w:r>
            <w:r>
              <w:rPr>
                <w:b w:val="0"/>
                <w:bCs w:val="0"/>
              </w:rPr>
              <w:t xml:space="preserve"> 1</w:t>
            </w:r>
            <w:r w:rsidR="00F64440">
              <w:rPr>
                <w:b w:val="0"/>
                <w:bCs w:val="0"/>
              </w:rPr>
              <w:t>7</w:t>
            </w:r>
            <w:r>
              <w:rPr>
                <w:b w:val="0"/>
                <w:bCs w:val="0"/>
              </w:rPr>
              <w:t>.</w:t>
            </w:r>
            <w:r w:rsidR="005C3C01">
              <w:rPr>
                <w:b w:val="0"/>
                <w:bCs w:val="0"/>
              </w:rPr>
              <w:t>3</w:t>
            </w:r>
          </w:p>
        </w:tc>
        <w:tc>
          <w:tcPr>
            <w:tcW w:w="6498" w:type="dxa"/>
            <w:shd w:val="solid" w:color="000000" w:fill="FFFFFF"/>
            <w:vAlign w:val="bottom"/>
          </w:tcPr>
          <w:p w14:paraId="6B7A1C93" w14:textId="77777777" w:rsidR="007E2448" w:rsidRPr="00296AA8" w:rsidRDefault="004A7CA4" w:rsidP="007E2448">
            <w:pPr>
              <w:pStyle w:val="TBH"/>
              <w:jc w:val="left"/>
              <w:rPr>
                <w:b w:val="0"/>
                <w:bCs w:val="0"/>
              </w:rPr>
            </w:pPr>
            <w:r>
              <w:rPr>
                <w:b w:val="0"/>
                <w:bCs w:val="0"/>
              </w:rPr>
              <w:t>Using an Active Directory Snapshot</w:t>
            </w:r>
          </w:p>
        </w:tc>
      </w:tr>
      <w:tr w:rsidR="007E2448" w14:paraId="1CA37028" w14:textId="77777777">
        <w:tc>
          <w:tcPr>
            <w:tcW w:w="1998" w:type="dxa"/>
            <w:shd w:val="clear" w:color="auto" w:fill="auto"/>
          </w:tcPr>
          <w:p w14:paraId="12FE667A" w14:textId="77777777" w:rsidR="007E2448" w:rsidRDefault="007E2448" w:rsidP="007E2448">
            <w:pPr>
              <w:pStyle w:val="TB"/>
            </w:pPr>
            <w:r>
              <w:t>Overview</w:t>
            </w:r>
          </w:p>
          <w:p w14:paraId="44AE09B9" w14:textId="77777777" w:rsidR="007E2448" w:rsidRDefault="007E2448" w:rsidP="007E2448">
            <w:pPr>
              <w:spacing w:after="120"/>
            </w:pPr>
          </w:p>
        </w:tc>
        <w:tc>
          <w:tcPr>
            <w:tcW w:w="6498" w:type="dxa"/>
            <w:shd w:val="clear" w:color="auto" w:fill="auto"/>
          </w:tcPr>
          <w:p w14:paraId="63B7C8E9" w14:textId="77777777" w:rsidR="007E2448" w:rsidRDefault="007E2448" w:rsidP="001B7AE1">
            <w:pPr>
              <w:pStyle w:val="StyleTBLLeft-001Hanging001"/>
            </w:pPr>
            <w:r w:rsidRPr="0086384A">
              <w:t xml:space="preserve">In this exercise, </w:t>
            </w:r>
            <w:r w:rsidR="004C3CE0">
              <w:t>you create a snapshot of Active Directory. Yo</w:t>
            </w:r>
            <w:r w:rsidR="001B7AE1">
              <w:t>u</w:t>
            </w:r>
            <w:r w:rsidR="004C3CE0">
              <w:t xml:space="preserve"> then mount and access the snapshot.</w:t>
            </w:r>
            <w:r w:rsidRPr="0086384A">
              <w:t xml:space="preserve"> </w:t>
            </w:r>
          </w:p>
        </w:tc>
      </w:tr>
      <w:tr w:rsidR="007E2448" w14:paraId="6DEE93F5" w14:textId="77777777">
        <w:tc>
          <w:tcPr>
            <w:tcW w:w="1998" w:type="dxa"/>
            <w:shd w:val="clear" w:color="auto" w:fill="auto"/>
          </w:tcPr>
          <w:p w14:paraId="45127C62" w14:textId="77777777" w:rsidR="007E2448" w:rsidRDefault="007E2448" w:rsidP="007E2448">
            <w:pPr>
              <w:pStyle w:val="TB"/>
            </w:pPr>
            <w:r>
              <w:t>Completion time</w:t>
            </w:r>
          </w:p>
        </w:tc>
        <w:tc>
          <w:tcPr>
            <w:tcW w:w="6498" w:type="dxa"/>
            <w:shd w:val="clear" w:color="auto" w:fill="auto"/>
          </w:tcPr>
          <w:p w14:paraId="713A8ADF" w14:textId="77777777" w:rsidR="007E2448" w:rsidRDefault="007E2448" w:rsidP="007E2448">
            <w:pPr>
              <w:pStyle w:val="TB"/>
            </w:pPr>
            <w:r>
              <w:t>20 minutes</w:t>
            </w:r>
          </w:p>
        </w:tc>
      </w:tr>
    </w:tbl>
    <w:p w14:paraId="74AEFD16" w14:textId="77777777" w:rsidR="007E2448" w:rsidRDefault="007E2448" w:rsidP="007E2448">
      <w:pPr>
        <w:pStyle w:val="NL"/>
        <w:rPr>
          <w:noProof w:val="0"/>
        </w:rPr>
      </w:pPr>
    </w:p>
    <w:p w14:paraId="78302229" w14:textId="77777777" w:rsidR="00F67684" w:rsidRDefault="00F67684" w:rsidP="00F67684">
      <w:pPr>
        <w:widowControl w:val="0"/>
        <w:spacing w:line="263" w:lineRule="exact"/>
        <w:ind w:left="2160" w:hanging="2160"/>
        <w:rPr>
          <w:b/>
          <w:szCs w:val="24"/>
        </w:rPr>
      </w:pPr>
      <w:r w:rsidRPr="00EB715D">
        <w:rPr>
          <w:b/>
          <w:color w:val="002060"/>
          <w:szCs w:val="24"/>
        </w:rPr>
        <w:t>Mindset Question:</w:t>
      </w:r>
      <w:r w:rsidRPr="00EB715D">
        <w:rPr>
          <w:b/>
          <w:color w:val="002060"/>
          <w:szCs w:val="24"/>
        </w:rPr>
        <w:tab/>
      </w:r>
      <w:r>
        <w:rPr>
          <w:b/>
          <w:color w:val="002060"/>
          <w:szCs w:val="24"/>
        </w:rPr>
        <w:t>Active Directory has the ability to create snapshots. How can snapshots be used and what are their limits?</w:t>
      </w:r>
    </w:p>
    <w:p w14:paraId="699B71C2" w14:textId="77777777" w:rsidR="00F67684" w:rsidRDefault="00F67684" w:rsidP="003537B1">
      <w:pPr>
        <w:pStyle w:val="NL"/>
        <w:ind w:left="0" w:firstLine="0"/>
        <w:rPr>
          <w:noProof w:val="0"/>
        </w:rPr>
      </w:pPr>
    </w:p>
    <w:p w14:paraId="0B680ADA" w14:textId="77777777" w:rsidR="005C3C01" w:rsidRDefault="00AC686A" w:rsidP="005C3C01">
      <w:pPr>
        <w:pStyle w:val="NL"/>
      </w:pPr>
      <w:r w:rsidRPr="00AC686A">
        <w:rPr>
          <w:b/>
        </w:rPr>
        <w:t>1.</w:t>
      </w:r>
      <w:r w:rsidR="005C3C01">
        <w:tab/>
        <w:t>Log</w:t>
      </w:r>
      <w:r w:rsidR="001B7AE1">
        <w:t xml:space="preserve"> </w:t>
      </w:r>
      <w:r w:rsidR="005C3C01">
        <w:t xml:space="preserve">in </w:t>
      </w:r>
      <w:r w:rsidR="0064547B">
        <w:t>to</w:t>
      </w:r>
      <w:r w:rsidR="005C3C01">
        <w:t xml:space="preserve"> </w:t>
      </w:r>
      <w:r w:rsidRPr="00AC686A">
        <w:t>Server01</w:t>
      </w:r>
      <w:r w:rsidR="005C3C01">
        <w:t xml:space="preserve"> as the </w:t>
      </w:r>
      <w:r w:rsidR="005C3C01" w:rsidRPr="00234A81">
        <w:rPr>
          <w:b/>
        </w:rPr>
        <w:t>Contoso\</w:t>
      </w:r>
      <w:r w:rsidR="000F0308">
        <w:rPr>
          <w:b/>
        </w:rPr>
        <w:t>A</w:t>
      </w:r>
      <w:r w:rsidR="005C3C01" w:rsidRPr="00234A81">
        <w:rPr>
          <w:b/>
        </w:rPr>
        <w:t>dministrator</w:t>
      </w:r>
      <w:r w:rsidR="005C3C01">
        <w:t xml:space="preserve"> user account. The Server Manager console opens.</w:t>
      </w:r>
    </w:p>
    <w:p w14:paraId="31750BD6" w14:textId="77777777" w:rsidR="00F64440" w:rsidRDefault="00AC686A" w:rsidP="00F64440">
      <w:pPr>
        <w:pStyle w:val="NL"/>
        <w:rPr>
          <w:noProof w:val="0"/>
        </w:rPr>
      </w:pPr>
      <w:r w:rsidRPr="00AC686A">
        <w:rPr>
          <w:b/>
          <w:noProof w:val="0"/>
        </w:rPr>
        <w:t>2.</w:t>
      </w:r>
      <w:r w:rsidR="007E2448" w:rsidRPr="000B1D97">
        <w:rPr>
          <w:noProof w:val="0"/>
        </w:rPr>
        <w:tab/>
      </w:r>
      <w:r w:rsidR="00F64440">
        <w:rPr>
          <w:noProof w:val="0"/>
        </w:rPr>
        <w:t xml:space="preserve">Right-click the Start button and select </w:t>
      </w:r>
      <w:r w:rsidRPr="00AC686A">
        <w:rPr>
          <w:noProof w:val="0"/>
        </w:rPr>
        <w:t>Command Prompt (Admin)</w:t>
      </w:r>
      <w:r w:rsidR="00F64440" w:rsidRPr="001B7AE1">
        <w:rPr>
          <w:noProof w:val="0"/>
        </w:rPr>
        <w:t>.</w:t>
      </w:r>
      <w:r w:rsidR="00F64440">
        <w:rPr>
          <w:noProof w:val="0"/>
        </w:rPr>
        <w:t xml:space="preserve"> The command prompt window opens.</w:t>
      </w:r>
    </w:p>
    <w:p w14:paraId="7253E4E2" w14:textId="77777777" w:rsidR="00F64440" w:rsidRDefault="00AC686A" w:rsidP="00F64440">
      <w:pPr>
        <w:pStyle w:val="NL"/>
        <w:rPr>
          <w:noProof w:val="0"/>
        </w:rPr>
      </w:pPr>
      <w:r w:rsidRPr="00AC686A">
        <w:rPr>
          <w:b/>
          <w:noProof w:val="0"/>
        </w:rPr>
        <w:t>3.</w:t>
      </w:r>
      <w:r w:rsidR="00F64440">
        <w:rPr>
          <w:noProof w:val="0"/>
        </w:rPr>
        <w:tab/>
        <w:t xml:space="preserve">At the command prompt, execute the </w:t>
      </w:r>
      <w:r w:rsidRPr="00AC686A">
        <w:rPr>
          <w:rFonts w:ascii="Courier New" w:hAnsi="Courier New" w:cs="Courier New"/>
          <w:noProof w:val="0"/>
        </w:rPr>
        <w:t>ntdsutil</w:t>
      </w:r>
      <w:r w:rsidR="00F64440">
        <w:rPr>
          <w:noProof w:val="0"/>
        </w:rPr>
        <w:t xml:space="preserve"> command.</w:t>
      </w:r>
    </w:p>
    <w:p w14:paraId="1780B1A2" w14:textId="77777777" w:rsidR="00F64440" w:rsidRDefault="00AC686A" w:rsidP="00F64440">
      <w:pPr>
        <w:pStyle w:val="NL"/>
        <w:rPr>
          <w:noProof w:val="0"/>
        </w:rPr>
      </w:pPr>
      <w:r w:rsidRPr="00AC686A">
        <w:rPr>
          <w:b/>
          <w:noProof w:val="0"/>
        </w:rPr>
        <w:t>4.</w:t>
      </w:r>
      <w:r w:rsidR="00F64440">
        <w:rPr>
          <w:noProof w:val="0"/>
        </w:rPr>
        <w:tab/>
        <w:t>At the ntdsutil prompt, execute the</w:t>
      </w:r>
      <w:r w:rsidR="001B7AE1">
        <w:rPr>
          <w:noProof w:val="0"/>
        </w:rPr>
        <w:t xml:space="preserve"> </w:t>
      </w:r>
      <w:r w:rsidRPr="00AC686A">
        <w:rPr>
          <w:rFonts w:ascii="Courier New" w:hAnsi="Courier New" w:cs="Courier New"/>
          <w:noProof w:val="0"/>
        </w:rPr>
        <w:t>snapshot</w:t>
      </w:r>
      <w:r w:rsidR="00F64440">
        <w:rPr>
          <w:noProof w:val="0"/>
        </w:rPr>
        <w:t xml:space="preserve"> command.</w:t>
      </w:r>
    </w:p>
    <w:p w14:paraId="3F2B4D52" w14:textId="77777777" w:rsidR="00F64440" w:rsidRDefault="00AC686A" w:rsidP="00F64440">
      <w:pPr>
        <w:pStyle w:val="NL"/>
        <w:rPr>
          <w:noProof w:val="0"/>
        </w:rPr>
      </w:pPr>
      <w:r w:rsidRPr="00AC686A">
        <w:rPr>
          <w:b/>
          <w:noProof w:val="0"/>
        </w:rPr>
        <w:t>5.</w:t>
      </w:r>
      <w:r w:rsidR="00F64440">
        <w:rPr>
          <w:noProof w:val="0"/>
        </w:rPr>
        <w:tab/>
        <w:t xml:space="preserve">At the snapshot prompt, execute the </w:t>
      </w:r>
      <w:r w:rsidRPr="00AC686A">
        <w:rPr>
          <w:rFonts w:ascii="Courier New" w:hAnsi="Courier New" w:cs="Courier New"/>
          <w:noProof w:val="0"/>
        </w:rPr>
        <w:t>activate instance ntds</w:t>
      </w:r>
      <w:r w:rsidR="00F64440">
        <w:rPr>
          <w:noProof w:val="0"/>
        </w:rPr>
        <w:t xml:space="preserve"> command.</w:t>
      </w:r>
    </w:p>
    <w:p w14:paraId="7B4228D7" w14:textId="77777777" w:rsidR="00F64440" w:rsidRDefault="00AC686A" w:rsidP="00F64440">
      <w:pPr>
        <w:pStyle w:val="NL"/>
        <w:rPr>
          <w:noProof w:val="0"/>
        </w:rPr>
      </w:pPr>
      <w:r w:rsidRPr="00AC686A">
        <w:rPr>
          <w:b/>
          <w:noProof w:val="0"/>
        </w:rPr>
        <w:t>6.</w:t>
      </w:r>
      <w:r w:rsidR="00F64440">
        <w:rPr>
          <w:noProof w:val="0"/>
        </w:rPr>
        <w:tab/>
        <w:t xml:space="preserve">Execute the </w:t>
      </w:r>
      <w:r w:rsidRPr="00AC686A">
        <w:rPr>
          <w:rFonts w:ascii="Courier New" w:hAnsi="Courier New" w:cs="Courier New"/>
          <w:noProof w:val="0"/>
        </w:rPr>
        <w:t>create</w:t>
      </w:r>
      <w:r w:rsidR="00F64440">
        <w:rPr>
          <w:noProof w:val="0"/>
        </w:rPr>
        <w:t xml:space="preserve"> command.</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C508F2" w14:paraId="232283AB" w14:textId="77777777">
        <w:tc>
          <w:tcPr>
            <w:tcW w:w="1440" w:type="dxa"/>
            <w:shd w:val="clear" w:color="auto" w:fill="808080"/>
            <w:vAlign w:val="center"/>
          </w:tcPr>
          <w:p w14:paraId="3425A915" w14:textId="77777777" w:rsidR="00C508F2" w:rsidRPr="00296AA8" w:rsidRDefault="00C508F2" w:rsidP="00241BD3">
            <w:pPr>
              <w:pStyle w:val="QuestionHead"/>
            </w:pPr>
            <w:r w:rsidRPr="00296AA8">
              <w:t>Question</w:t>
            </w:r>
            <w:r>
              <w:t xml:space="preserve"> </w:t>
            </w:r>
            <w:r w:rsidR="00241BD3">
              <w:t>2</w:t>
            </w:r>
          </w:p>
        </w:tc>
        <w:tc>
          <w:tcPr>
            <w:tcW w:w="6300" w:type="dxa"/>
            <w:vAlign w:val="center"/>
          </w:tcPr>
          <w:p w14:paraId="23D4508A" w14:textId="77777777" w:rsidR="00C508F2" w:rsidRPr="003537B1" w:rsidRDefault="00C508F2" w:rsidP="004C3CE0">
            <w:pPr>
              <w:pStyle w:val="NoteText"/>
            </w:pPr>
            <w:r>
              <w:t>What is the Guid (without the braces ({})) of the snapshot created?</w:t>
            </w:r>
          </w:p>
        </w:tc>
      </w:tr>
    </w:tbl>
    <w:p w14:paraId="7E22002C" w14:textId="77777777" w:rsidR="00C508F2" w:rsidRDefault="00C508F2" w:rsidP="00F64440">
      <w:pPr>
        <w:pStyle w:val="NL"/>
      </w:pPr>
    </w:p>
    <w:p w14:paraId="796D9C01" w14:textId="77777777" w:rsidR="00F64440" w:rsidRDefault="00AC686A" w:rsidP="00F64440">
      <w:pPr>
        <w:pStyle w:val="NL"/>
      </w:pPr>
      <w:r w:rsidRPr="00AC686A">
        <w:rPr>
          <w:b/>
        </w:rPr>
        <w:t>7.</w:t>
      </w:r>
      <w:r w:rsidR="00F64440">
        <w:tab/>
        <w:t xml:space="preserve">To return a list of all snapshots, at the snapshot prompt, execute the </w:t>
      </w:r>
      <w:r w:rsidRPr="00AC686A">
        <w:rPr>
          <w:rFonts w:ascii="Courier New" w:hAnsi="Courier New" w:cs="Courier New"/>
        </w:rPr>
        <w:t>list all</w:t>
      </w:r>
      <w:r w:rsidR="00F64440">
        <w:t xml:space="preserve"> command.</w:t>
      </w:r>
    </w:p>
    <w:p w14:paraId="7D06D4A9" w14:textId="77777777" w:rsidR="00F64440" w:rsidRDefault="00AC686A" w:rsidP="00F64440">
      <w:pPr>
        <w:pStyle w:val="NL"/>
      </w:pPr>
      <w:r w:rsidRPr="00AC686A">
        <w:rPr>
          <w:b/>
        </w:rPr>
        <w:t>8.</w:t>
      </w:r>
      <w:r w:rsidR="00F64440">
        <w:tab/>
        <w:t xml:space="preserve">Execute the </w:t>
      </w:r>
      <w:r w:rsidRPr="00AC686A">
        <w:rPr>
          <w:rFonts w:ascii="Courier New" w:hAnsi="Courier New" w:cs="Courier New"/>
        </w:rPr>
        <w:t>mount {GUID}</w:t>
      </w:r>
      <w:r w:rsidR="00F64440">
        <w:t xml:space="preserve"> command, where GUID </w:t>
      </w:r>
      <w:r w:rsidR="00ED636B">
        <w:t>is the one</w:t>
      </w:r>
      <w:r w:rsidR="00261422">
        <w:t xml:space="preserve"> </w:t>
      </w:r>
      <w:r w:rsidR="00C508F2">
        <w:t>that you recorded</w:t>
      </w:r>
      <w:r w:rsidR="00F64440">
        <w:t>.</w:t>
      </w:r>
    </w:p>
    <w:p w14:paraId="0A1952CE" w14:textId="77777777" w:rsidR="004F3CF1" w:rsidRDefault="004F3CF1" w:rsidP="004F3CF1">
      <w:pPr>
        <w:pStyle w:val="NL"/>
        <w:rPr>
          <w:noProof w:val="0"/>
        </w:rPr>
      </w:pPr>
      <w:r>
        <w:rPr>
          <w:b/>
        </w:rPr>
        <w:t>9</w:t>
      </w:r>
      <w:r w:rsidRPr="009F4E27">
        <w:rPr>
          <w:b/>
        </w:rPr>
        <w:t>.</w:t>
      </w:r>
      <w:r>
        <w:tab/>
      </w:r>
      <w:r>
        <w:rPr>
          <w:noProof w:val="0"/>
        </w:rPr>
        <w:t>Take a screen shot of the ntdsutil Command Prompt window by pressing Alt+Prt Scr and then paste it into your Lab17_worksheet file in the page provided by pressing Ctrl+V.</w:t>
      </w:r>
    </w:p>
    <w:p w14:paraId="088A629C" w14:textId="77777777" w:rsidR="00F64440" w:rsidRDefault="004F3CF1" w:rsidP="00F64440">
      <w:pPr>
        <w:pStyle w:val="NL"/>
      </w:pPr>
      <w:r>
        <w:rPr>
          <w:b/>
        </w:rPr>
        <w:t>10</w:t>
      </w:r>
      <w:r w:rsidR="00AC686A" w:rsidRPr="00AC686A">
        <w:rPr>
          <w:b/>
        </w:rPr>
        <w:t>.</w:t>
      </w:r>
      <w:r w:rsidR="00F64440">
        <w:tab/>
        <w:t>Execute the quit command twice to exit ntdsutil.</w:t>
      </w:r>
    </w:p>
    <w:p w14:paraId="3FF5AFDF" w14:textId="77777777" w:rsidR="00C508F2" w:rsidRDefault="00AC686A" w:rsidP="00F64440">
      <w:pPr>
        <w:pStyle w:val="NL"/>
      </w:pPr>
      <w:r w:rsidRPr="00AC686A">
        <w:rPr>
          <w:b/>
        </w:rPr>
        <w:t>1</w:t>
      </w:r>
      <w:r w:rsidR="004F3CF1">
        <w:rPr>
          <w:b/>
        </w:rPr>
        <w:t>1</w:t>
      </w:r>
      <w:r w:rsidRPr="00AC686A">
        <w:rPr>
          <w:b/>
        </w:rPr>
        <w:t>.</w:t>
      </w:r>
      <w:r w:rsidR="00F64440">
        <w:tab/>
        <w:t xml:space="preserve">To mount the snapshot, execute the </w:t>
      </w:r>
      <w:r w:rsidR="00C508F2">
        <w:t>following command:</w:t>
      </w:r>
    </w:p>
    <w:p w14:paraId="4F68D680" w14:textId="77777777" w:rsidR="00974E18" w:rsidRPr="001B7AE1" w:rsidRDefault="00AC686A" w:rsidP="00974E18">
      <w:pPr>
        <w:pStyle w:val="NL"/>
        <w:spacing w:after="0"/>
        <w:ind w:left="806" w:right="634" w:hanging="446"/>
        <w:rPr>
          <w:rFonts w:ascii="Courier New" w:hAnsi="Courier New" w:cs="Courier New"/>
        </w:rPr>
      </w:pPr>
      <w:r w:rsidRPr="00AC686A">
        <w:tab/>
      </w:r>
      <w:r w:rsidRPr="00AC686A">
        <w:rPr>
          <w:rFonts w:ascii="Courier New" w:hAnsi="Courier New" w:cs="Courier New"/>
        </w:rPr>
        <w:t xml:space="preserve">dsamain -dbpath c:\$snap_datetime_volumec$\windows\ntds\ntds.dit </w:t>
      </w:r>
    </w:p>
    <w:p w14:paraId="03F9DA33" w14:textId="77777777" w:rsidR="00C508F2" w:rsidRPr="001B7AE1" w:rsidRDefault="00AC686A" w:rsidP="00F64440">
      <w:pPr>
        <w:pStyle w:val="NL"/>
      </w:pPr>
      <w:r w:rsidRPr="00AC686A">
        <w:rPr>
          <w:rFonts w:ascii="Courier New" w:hAnsi="Courier New" w:cs="Courier New"/>
        </w:rPr>
        <w:tab/>
        <w:t>-ldapport 5000</w:t>
      </w:r>
    </w:p>
    <w:p w14:paraId="23348702" w14:textId="77777777" w:rsidR="00F64440" w:rsidRDefault="00C508F2" w:rsidP="00F64440">
      <w:pPr>
        <w:pStyle w:val="NL"/>
      </w:pPr>
      <w:r>
        <w:tab/>
      </w:r>
      <w:r w:rsidR="00F64440">
        <w:t xml:space="preserve">You need to specify the date-time </w:t>
      </w:r>
      <w:r>
        <w:t>when you performed the mount command.</w:t>
      </w:r>
      <w:r w:rsidR="00F64440">
        <w:t xml:space="preserve"> The port number, 5000, can be any open and unique TCP port number</w:t>
      </w:r>
      <w:r>
        <w:t xml:space="preserve"> </w:t>
      </w:r>
      <w:r w:rsidR="001B7AE1">
        <w:t xml:space="preserve">(see Figure </w:t>
      </w:r>
      <w:r>
        <w:t>17-</w:t>
      </w:r>
      <w:r w:rsidR="001C3C28">
        <w:t>2</w:t>
      </w:r>
      <w:r w:rsidR="001B7AE1">
        <w:t>)</w:t>
      </w:r>
      <w:r>
        <w:t>.</w:t>
      </w:r>
    </w:p>
    <w:p w14:paraId="312C1F36" w14:textId="77777777" w:rsidR="00C508F2" w:rsidRDefault="00261422" w:rsidP="00C508F2">
      <w:pPr>
        <w:pStyle w:val="ProdNote"/>
      </w:pPr>
      <w:r>
        <w:rPr>
          <w:noProof/>
        </w:rPr>
        <w:drawing>
          <wp:inline distT="0" distB="0" distL="0" distR="0" wp14:anchorId="6B922594" wp14:editId="60B88B56">
            <wp:extent cx="5486400" cy="4114800"/>
            <wp:effectExtent l="25400" t="0" r="0" b="0"/>
            <wp:docPr id="2" name="Picture 1" descr="Fig1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702.jpg"/>
                    <pic:cNvPicPr/>
                  </pic:nvPicPr>
                  <pic:blipFill>
                    <a:blip r:embed="rId9" cstate="print"/>
                    <a:stretch>
                      <a:fillRect/>
                    </a:stretch>
                  </pic:blipFill>
                  <pic:spPr>
                    <a:xfrm>
                      <a:off x="0" y="0"/>
                      <a:ext cx="5486400" cy="4114800"/>
                    </a:xfrm>
                    <a:prstGeom prst="rect">
                      <a:avLst/>
                    </a:prstGeom>
                  </pic:spPr>
                </pic:pic>
              </a:graphicData>
            </a:graphic>
          </wp:inline>
        </w:drawing>
      </w:r>
    </w:p>
    <w:p w14:paraId="04B61909" w14:textId="77777777" w:rsidR="00C508F2" w:rsidRDefault="00C508F2" w:rsidP="00C508F2">
      <w:pPr>
        <w:pStyle w:val="FigureNumber"/>
      </w:pPr>
      <w:r w:rsidRPr="00E16E04">
        <w:t>Figure</w:t>
      </w:r>
      <w:r>
        <w:t xml:space="preserve"> 17-</w:t>
      </w:r>
      <w:r w:rsidR="001C3C28">
        <w:t>2</w:t>
      </w:r>
    </w:p>
    <w:p w14:paraId="58EB2D82" w14:textId="77777777" w:rsidR="00C508F2" w:rsidRDefault="00C508F2" w:rsidP="00C508F2">
      <w:pPr>
        <w:pStyle w:val="FigureCaption"/>
      </w:pPr>
      <w:r>
        <w:t xml:space="preserve">Mounting a </w:t>
      </w:r>
      <w:r w:rsidR="001B7AE1">
        <w:t>snapshot</w:t>
      </w:r>
    </w:p>
    <w:p w14:paraId="513DB9C1" w14:textId="77777777" w:rsidR="00C508F2" w:rsidRDefault="00C508F2" w:rsidP="00F64440">
      <w:pPr>
        <w:pStyle w:val="NL"/>
      </w:pPr>
    </w:p>
    <w:p w14:paraId="480BFFAC" w14:textId="77777777" w:rsidR="00F64440" w:rsidRDefault="00AC686A" w:rsidP="00F64440">
      <w:pPr>
        <w:pStyle w:val="NL"/>
      </w:pPr>
      <w:r w:rsidRPr="00AC686A">
        <w:rPr>
          <w:b/>
        </w:rPr>
        <w:t>1</w:t>
      </w:r>
      <w:r w:rsidR="004F3CF1">
        <w:rPr>
          <w:b/>
        </w:rPr>
        <w:t>2</w:t>
      </w:r>
      <w:r w:rsidRPr="00AC686A">
        <w:rPr>
          <w:b/>
        </w:rPr>
        <w:t>.</w:t>
      </w:r>
      <w:r w:rsidR="00F64440">
        <w:tab/>
        <w:t xml:space="preserve">A message indicates that Active Directory Domain Services startup is complete. Do not close the command prompt window and leave the command you just ran, </w:t>
      </w:r>
      <w:r w:rsidR="00E45BBD">
        <w:t>d</w:t>
      </w:r>
      <w:r w:rsidR="00F64440">
        <w:t>samain.exe, running while you continue to the next step.</w:t>
      </w:r>
    </w:p>
    <w:p w14:paraId="0F5C4C2B" w14:textId="77777777" w:rsidR="00F64440" w:rsidRDefault="00AC686A" w:rsidP="00F64440">
      <w:pPr>
        <w:pStyle w:val="NL"/>
      </w:pPr>
      <w:r w:rsidRPr="00AC686A">
        <w:rPr>
          <w:b/>
        </w:rPr>
        <w:t>1</w:t>
      </w:r>
      <w:r w:rsidR="004F3CF1">
        <w:rPr>
          <w:b/>
        </w:rPr>
        <w:t>3</w:t>
      </w:r>
      <w:r w:rsidRPr="00AC686A">
        <w:rPr>
          <w:b/>
        </w:rPr>
        <w:t>.</w:t>
      </w:r>
      <w:r w:rsidR="00F64440">
        <w:tab/>
      </w:r>
      <w:r w:rsidR="00FB3A83">
        <w:t>Using Server Man</w:t>
      </w:r>
      <w:r w:rsidR="000B7744">
        <w:t>a</w:t>
      </w:r>
      <w:r w:rsidR="00FB3A83">
        <w:t>ger, c</w:t>
      </w:r>
      <w:r w:rsidR="00F64440">
        <w:t xml:space="preserve">lick </w:t>
      </w:r>
      <w:r w:rsidRPr="00AC686A">
        <w:t>Tools &gt; Active Directory Users and Computers</w:t>
      </w:r>
      <w:r w:rsidR="00F64440">
        <w:t>. The Active Directory Users and Computers console opens.</w:t>
      </w:r>
    </w:p>
    <w:p w14:paraId="62E2C990" w14:textId="77777777" w:rsidR="00F64440" w:rsidRDefault="00AC686A" w:rsidP="00F64440">
      <w:pPr>
        <w:pStyle w:val="NL"/>
      </w:pPr>
      <w:r w:rsidRPr="00AC686A">
        <w:rPr>
          <w:b/>
        </w:rPr>
        <w:t>1</w:t>
      </w:r>
      <w:r w:rsidR="004F3CF1">
        <w:rPr>
          <w:b/>
        </w:rPr>
        <w:t>4</w:t>
      </w:r>
      <w:r w:rsidRPr="00AC686A">
        <w:rPr>
          <w:b/>
        </w:rPr>
        <w:t>.</w:t>
      </w:r>
      <w:r w:rsidR="00F64440">
        <w:tab/>
        <w:t xml:space="preserve">Right-click the </w:t>
      </w:r>
      <w:r w:rsidRPr="00AC686A">
        <w:t>contoso.com</w:t>
      </w:r>
      <w:r w:rsidR="00F64440" w:rsidRPr="001B7AE1">
        <w:t xml:space="preserve">, and then click </w:t>
      </w:r>
      <w:r w:rsidRPr="00AC686A">
        <w:t>Change Domain Controller</w:t>
      </w:r>
      <w:r w:rsidR="00F64440">
        <w:t>. The Change Directory Server dialog box appears.</w:t>
      </w:r>
    </w:p>
    <w:p w14:paraId="315B7F24" w14:textId="77777777" w:rsidR="00F64440" w:rsidRDefault="00AC686A" w:rsidP="00F64440">
      <w:pPr>
        <w:pStyle w:val="NL"/>
      </w:pPr>
      <w:r w:rsidRPr="00AC686A">
        <w:rPr>
          <w:b/>
        </w:rPr>
        <w:t>1</w:t>
      </w:r>
      <w:r w:rsidR="004F3CF1">
        <w:rPr>
          <w:b/>
        </w:rPr>
        <w:t>5</w:t>
      </w:r>
      <w:r w:rsidRPr="00AC686A">
        <w:rPr>
          <w:b/>
        </w:rPr>
        <w:t>.</w:t>
      </w:r>
      <w:r w:rsidR="00F64440">
        <w:tab/>
        <w:t xml:space="preserve">Click </w:t>
      </w:r>
      <w:r w:rsidRPr="00AC686A">
        <w:t>&lt;Type a Directory Server name[:port] here&gt;</w:t>
      </w:r>
      <w:r w:rsidR="001B7AE1">
        <w:t>,</w:t>
      </w:r>
      <w:r w:rsidR="00F64440">
        <w:t xml:space="preserve"> </w:t>
      </w:r>
      <w:r w:rsidR="00FB3A83">
        <w:t xml:space="preserve">type </w:t>
      </w:r>
      <w:r w:rsidR="00FB3A83" w:rsidRPr="00FB3A83">
        <w:rPr>
          <w:b/>
        </w:rPr>
        <w:t>Server01.contoso.com:5000</w:t>
      </w:r>
      <w:r w:rsidR="001B7AE1">
        <w:t>,</w:t>
      </w:r>
      <w:r w:rsidR="00F64440">
        <w:t xml:space="preserve"> and press </w:t>
      </w:r>
      <w:r w:rsidRPr="00AC686A">
        <w:t>Enter</w:t>
      </w:r>
      <w:r w:rsidR="00F64440">
        <w:t xml:space="preserve">. </w:t>
      </w:r>
    </w:p>
    <w:p w14:paraId="1E295C26" w14:textId="77777777" w:rsidR="00F64440" w:rsidRDefault="00AC686A" w:rsidP="00F64440">
      <w:pPr>
        <w:pStyle w:val="NL"/>
      </w:pPr>
      <w:r w:rsidRPr="00AC686A">
        <w:rPr>
          <w:b/>
        </w:rPr>
        <w:t>1</w:t>
      </w:r>
      <w:r w:rsidR="004F3CF1">
        <w:rPr>
          <w:b/>
        </w:rPr>
        <w:t>6</w:t>
      </w:r>
      <w:r w:rsidRPr="00AC686A">
        <w:rPr>
          <w:b/>
        </w:rPr>
        <w:t>.</w:t>
      </w:r>
      <w:r w:rsidR="00F64440">
        <w:tab/>
        <w:t xml:space="preserve">Click </w:t>
      </w:r>
      <w:r w:rsidRPr="00AC686A">
        <w:t>OK</w:t>
      </w:r>
      <w:r w:rsidR="00F64440">
        <w:t>.</w:t>
      </w:r>
      <w:r w:rsidR="00FB3A83">
        <w:t xml:space="preserve"> You are now viewing the users and computers that are stored in the snapshot.</w:t>
      </w:r>
    </w:p>
    <w:p w14:paraId="33C0F001" w14:textId="77777777" w:rsidR="00F64440" w:rsidRDefault="00AC686A" w:rsidP="00F64440">
      <w:pPr>
        <w:pStyle w:val="NL"/>
      </w:pPr>
      <w:r w:rsidRPr="00AC686A">
        <w:rPr>
          <w:b/>
        </w:rPr>
        <w:t>1</w:t>
      </w:r>
      <w:r w:rsidR="004F3CF1">
        <w:rPr>
          <w:b/>
        </w:rPr>
        <w:t>7</w:t>
      </w:r>
      <w:r w:rsidRPr="00AC686A">
        <w:rPr>
          <w:b/>
        </w:rPr>
        <w:t>.</w:t>
      </w:r>
      <w:r w:rsidR="00F64440">
        <w:tab/>
        <w:t>Switch to the command prompt in which the snapshot is mounted.</w:t>
      </w:r>
      <w:r w:rsidR="00F64440">
        <w:tab/>
      </w:r>
    </w:p>
    <w:p w14:paraId="0BC413CF" w14:textId="77777777" w:rsidR="00F64440" w:rsidRDefault="00AC686A" w:rsidP="00F64440">
      <w:pPr>
        <w:pStyle w:val="NL"/>
      </w:pPr>
      <w:r w:rsidRPr="00AC686A">
        <w:rPr>
          <w:b/>
        </w:rPr>
        <w:t>1</w:t>
      </w:r>
      <w:r w:rsidR="004F3CF1">
        <w:rPr>
          <w:b/>
        </w:rPr>
        <w:t>8</w:t>
      </w:r>
      <w:r w:rsidRPr="00AC686A">
        <w:rPr>
          <w:b/>
        </w:rPr>
        <w:t>.</w:t>
      </w:r>
      <w:r w:rsidR="00F64440">
        <w:tab/>
        <w:t xml:space="preserve">Press </w:t>
      </w:r>
      <w:r w:rsidRPr="00AC686A">
        <w:rPr>
          <w:rFonts w:cs="Courier New"/>
        </w:rPr>
        <w:t>Ctrl+C</w:t>
      </w:r>
      <w:r w:rsidR="00F64440">
        <w:t xml:space="preserve"> to stop DSAMain.exe.</w:t>
      </w:r>
    </w:p>
    <w:p w14:paraId="7C389D93" w14:textId="77777777" w:rsidR="00F64440" w:rsidRDefault="00AC686A" w:rsidP="00F64440">
      <w:pPr>
        <w:pStyle w:val="NL"/>
      </w:pPr>
      <w:r w:rsidRPr="00AC686A">
        <w:rPr>
          <w:b/>
        </w:rPr>
        <w:t>1</w:t>
      </w:r>
      <w:r w:rsidR="004F3CF1">
        <w:rPr>
          <w:b/>
        </w:rPr>
        <w:t>9</w:t>
      </w:r>
      <w:r w:rsidRPr="00AC686A">
        <w:rPr>
          <w:b/>
        </w:rPr>
        <w:t>.</w:t>
      </w:r>
      <w:r w:rsidR="00F64440">
        <w:tab/>
        <w:t xml:space="preserve">Execute the </w:t>
      </w:r>
      <w:r w:rsidRPr="00AC686A">
        <w:rPr>
          <w:rFonts w:ascii="Courier New" w:hAnsi="Courier New" w:cs="Courier New"/>
        </w:rPr>
        <w:t>ntdsutil</w:t>
      </w:r>
      <w:r w:rsidR="00F64440">
        <w:t xml:space="preserve"> command</w:t>
      </w:r>
      <w:r w:rsidR="001B7AE1">
        <w:t>.</w:t>
      </w:r>
    </w:p>
    <w:p w14:paraId="23020525" w14:textId="77777777" w:rsidR="00F64440" w:rsidRDefault="004F3CF1" w:rsidP="00F64440">
      <w:pPr>
        <w:pStyle w:val="NL"/>
      </w:pPr>
      <w:r>
        <w:rPr>
          <w:b/>
        </w:rPr>
        <w:t>20</w:t>
      </w:r>
      <w:r w:rsidR="00AC686A" w:rsidRPr="00AC686A">
        <w:rPr>
          <w:b/>
        </w:rPr>
        <w:t>.</w:t>
      </w:r>
      <w:r w:rsidR="00F64440">
        <w:tab/>
        <w:t xml:space="preserve">Execute the </w:t>
      </w:r>
      <w:r w:rsidR="00AC686A" w:rsidRPr="00AC686A">
        <w:rPr>
          <w:rFonts w:ascii="Courier New" w:hAnsi="Courier New" w:cs="Courier New"/>
        </w:rPr>
        <w:t>activate instance ntds</w:t>
      </w:r>
      <w:r w:rsidR="00F64440">
        <w:t xml:space="preserve"> command.</w:t>
      </w:r>
    </w:p>
    <w:p w14:paraId="1F8C0FEB" w14:textId="77777777" w:rsidR="00F64440" w:rsidRDefault="00AC686A" w:rsidP="00F64440">
      <w:pPr>
        <w:pStyle w:val="NL"/>
      </w:pPr>
      <w:r w:rsidRPr="00AC686A">
        <w:rPr>
          <w:b/>
        </w:rPr>
        <w:t>2</w:t>
      </w:r>
      <w:r w:rsidR="004F3CF1">
        <w:rPr>
          <w:b/>
        </w:rPr>
        <w:t>1</w:t>
      </w:r>
      <w:r w:rsidRPr="00AC686A">
        <w:rPr>
          <w:b/>
        </w:rPr>
        <w:t>.</w:t>
      </w:r>
      <w:r w:rsidR="00F64440">
        <w:tab/>
        <w:t xml:space="preserve">Execute the </w:t>
      </w:r>
      <w:r w:rsidRPr="00AC686A">
        <w:rPr>
          <w:rFonts w:ascii="Courier New" w:hAnsi="Courier New" w:cs="Courier New"/>
        </w:rPr>
        <w:t>snapshot</w:t>
      </w:r>
      <w:r w:rsidR="00F64440">
        <w:t xml:space="preserve"> command.</w:t>
      </w:r>
    </w:p>
    <w:p w14:paraId="5B4B7C0B" w14:textId="77777777" w:rsidR="00F64440" w:rsidRDefault="00AC686A" w:rsidP="00F64440">
      <w:pPr>
        <w:pStyle w:val="NL"/>
      </w:pPr>
      <w:r w:rsidRPr="00AC686A">
        <w:rPr>
          <w:b/>
        </w:rPr>
        <w:t>2</w:t>
      </w:r>
      <w:r w:rsidR="004F3CF1">
        <w:rPr>
          <w:b/>
        </w:rPr>
        <w:t>2</w:t>
      </w:r>
      <w:r w:rsidRPr="00AC686A">
        <w:rPr>
          <w:b/>
        </w:rPr>
        <w:t>.</w:t>
      </w:r>
      <w:r w:rsidR="00F64440">
        <w:tab/>
        <w:t xml:space="preserve">Type </w:t>
      </w:r>
      <w:r w:rsidRPr="00AC686A">
        <w:rPr>
          <w:rFonts w:cs="Courier New"/>
          <w:b/>
        </w:rPr>
        <w:t>unmount &lt;GUID&gt;</w:t>
      </w:r>
      <w:r w:rsidR="00F64440">
        <w:t>, where GUID is the GUID of the snapshot, and then press Enter.</w:t>
      </w:r>
    </w:p>
    <w:p w14:paraId="79E28B62" w14:textId="77777777" w:rsidR="00FB3A83" w:rsidRDefault="00AC686A" w:rsidP="00F64440">
      <w:pPr>
        <w:pStyle w:val="NL"/>
      </w:pPr>
      <w:r w:rsidRPr="00AC686A">
        <w:rPr>
          <w:b/>
        </w:rPr>
        <w:t>2</w:t>
      </w:r>
      <w:r w:rsidR="004F3CF1">
        <w:rPr>
          <w:b/>
        </w:rPr>
        <w:t>3</w:t>
      </w:r>
      <w:r w:rsidRPr="00AC686A">
        <w:rPr>
          <w:b/>
        </w:rPr>
        <w:t>.</w:t>
      </w:r>
      <w:r w:rsidR="00FB3A83">
        <w:tab/>
        <w:t xml:space="preserve">Execute </w:t>
      </w:r>
      <w:r w:rsidR="00FB3A83" w:rsidRPr="00E45BBD">
        <w:t xml:space="preserve">the </w:t>
      </w:r>
      <w:r w:rsidRPr="00AC686A">
        <w:rPr>
          <w:rFonts w:ascii="Courier New" w:hAnsi="Courier New" w:cs="Courier New"/>
        </w:rPr>
        <w:t>list all</w:t>
      </w:r>
      <w:r w:rsidR="00FB3A83">
        <w:t xml:space="preserve"> command.</w:t>
      </w:r>
    </w:p>
    <w:p w14:paraId="030A2332" w14:textId="77777777" w:rsidR="00FB3A83" w:rsidRDefault="00AC686A" w:rsidP="00F64440">
      <w:pPr>
        <w:pStyle w:val="NL"/>
      </w:pPr>
      <w:r w:rsidRPr="00AC686A">
        <w:rPr>
          <w:b/>
        </w:rPr>
        <w:t>2</w:t>
      </w:r>
      <w:r w:rsidR="004F3CF1">
        <w:rPr>
          <w:b/>
        </w:rPr>
        <w:t>4</w:t>
      </w:r>
      <w:r w:rsidRPr="00AC686A">
        <w:rPr>
          <w:b/>
        </w:rPr>
        <w:t>.</w:t>
      </w:r>
      <w:r w:rsidR="00FB3A83">
        <w:tab/>
      </w:r>
      <w:r w:rsidR="001B7AE1">
        <w:t xml:space="preserve">Because </w:t>
      </w:r>
      <w:r w:rsidR="00FB3A83">
        <w:t>the snapshot is the first entry in the list, execute the following command:</w:t>
      </w:r>
    </w:p>
    <w:p w14:paraId="36F4DA8E" w14:textId="77777777" w:rsidR="00FB3A83" w:rsidRPr="001B7AE1" w:rsidRDefault="00FB3A83" w:rsidP="00F64440">
      <w:pPr>
        <w:pStyle w:val="NL"/>
        <w:rPr>
          <w:rFonts w:ascii="Courier New" w:hAnsi="Courier New" w:cs="Courier New"/>
        </w:rPr>
      </w:pPr>
      <w:r w:rsidRPr="001B7AE1">
        <w:tab/>
      </w:r>
      <w:r w:rsidR="00AC686A" w:rsidRPr="00AC686A">
        <w:rPr>
          <w:rFonts w:ascii="Courier New" w:hAnsi="Courier New" w:cs="Courier New"/>
        </w:rPr>
        <w:t>delete 1</w:t>
      </w:r>
    </w:p>
    <w:p w14:paraId="6A714590" w14:textId="77777777" w:rsidR="00F64440" w:rsidRDefault="00AC686A" w:rsidP="00F64440">
      <w:pPr>
        <w:pStyle w:val="NL"/>
      </w:pPr>
      <w:r w:rsidRPr="00AC686A">
        <w:rPr>
          <w:b/>
        </w:rPr>
        <w:t>2</w:t>
      </w:r>
      <w:r w:rsidR="004F3CF1">
        <w:rPr>
          <w:b/>
        </w:rPr>
        <w:t>5</w:t>
      </w:r>
      <w:r w:rsidRPr="00AC686A">
        <w:rPr>
          <w:b/>
        </w:rPr>
        <w:t>.</w:t>
      </w:r>
      <w:r w:rsidR="00F64440">
        <w:tab/>
        <w:t xml:space="preserve">Execute the </w:t>
      </w:r>
      <w:r w:rsidRPr="00AC686A">
        <w:rPr>
          <w:rFonts w:ascii="Courier New" w:hAnsi="Courier New"/>
        </w:rPr>
        <w:t>quit</w:t>
      </w:r>
      <w:r w:rsidR="00F64440">
        <w:t xml:space="preserve"> command twice</w:t>
      </w:r>
      <w:r w:rsidR="001B7AE1">
        <w:t>.</w:t>
      </w:r>
    </w:p>
    <w:p w14:paraId="16869D33" w14:textId="77777777" w:rsidR="004F3CF1" w:rsidRDefault="004F3CF1" w:rsidP="004F3CF1">
      <w:pPr>
        <w:pStyle w:val="NL"/>
        <w:rPr>
          <w:noProof w:val="0"/>
        </w:rPr>
      </w:pPr>
      <w:r>
        <w:rPr>
          <w:b/>
        </w:rPr>
        <w:t>26</w:t>
      </w:r>
      <w:r w:rsidRPr="009F4E27">
        <w:rPr>
          <w:b/>
        </w:rPr>
        <w:t>.</w:t>
      </w:r>
      <w:r>
        <w:tab/>
      </w:r>
      <w:r>
        <w:rPr>
          <w:noProof w:val="0"/>
        </w:rPr>
        <w:t>Take a screen shot of the ntdsutil Command Prompt window by pressing Alt+Prt Scr and then paste it into your Lab17_worksheet file in the page provided by pressing Ctrl+V.</w:t>
      </w:r>
    </w:p>
    <w:p w14:paraId="454978FB" w14:textId="77777777" w:rsidR="00594BD0" w:rsidRDefault="004F3CF1" w:rsidP="004F3CF1">
      <w:pPr>
        <w:pStyle w:val="NL"/>
      </w:pPr>
      <w:r>
        <w:rPr>
          <w:b/>
        </w:rPr>
        <w:t>27</w:t>
      </w:r>
      <w:r w:rsidR="00AC686A" w:rsidRPr="00AC686A">
        <w:rPr>
          <w:b/>
        </w:rPr>
        <w:t>.</w:t>
      </w:r>
      <w:r w:rsidR="00F64440">
        <w:tab/>
        <w:t>Close the command prompt window</w:t>
      </w:r>
      <w:r w:rsidR="00E45BBD">
        <w:t xml:space="preserve"> and the Active Dire</w:t>
      </w:r>
      <w:r w:rsidR="00674F5A">
        <w:t>c</w:t>
      </w:r>
      <w:r w:rsidR="00E45BBD">
        <w:t>tory Users and</w:t>
      </w:r>
      <w:r w:rsidR="0072434A">
        <w:t xml:space="preserve"> </w:t>
      </w:r>
      <w:r w:rsidR="00E45BBD">
        <w:t>Computers console</w:t>
      </w:r>
      <w:r w:rsidR="00F64440">
        <w:t>.</w:t>
      </w:r>
    </w:p>
    <w:p w14:paraId="2EB30BA7" w14:textId="77777777" w:rsidR="00594BD0" w:rsidRPr="00594BD0" w:rsidRDefault="00594BD0" w:rsidP="00594BD0">
      <w:pPr>
        <w:pStyle w:val="BodyText"/>
        <w:ind w:left="360"/>
        <w:rPr>
          <w:sz w:val="22"/>
        </w:rPr>
      </w:pPr>
      <w:r w:rsidRPr="00594BD0">
        <w:rPr>
          <w:sz w:val="22"/>
        </w:rPr>
        <w:t>End of exercise. You can leave the windows open for the next exercise.</w:t>
      </w:r>
    </w:p>
    <w:p w14:paraId="25D2D0AC" w14:textId="77777777" w:rsidR="00F64440" w:rsidRDefault="00F64440" w:rsidP="004F3CF1">
      <w:pPr>
        <w:pStyle w:val="NL"/>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998"/>
        <w:gridCol w:w="6498"/>
      </w:tblGrid>
      <w:tr w:rsidR="007E2448" w:rsidRPr="00296AA8" w14:paraId="150920FF" w14:textId="77777777">
        <w:tc>
          <w:tcPr>
            <w:tcW w:w="1998" w:type="dxa"/>
            <w:shd w:val="solid" w:color="000000" w:fill="FFFFFF"/>
            <w:vAlign w:val="bottom"/>
          </w:tcPr>
          <w:p w14:paraId="239C2982" w14:textId="77777777" w:rsidR="007E2448" w:rsidRPr="00296AA8" w:rsidRDefault="007E2448" w:rsidP="00971648">
            <w:pPr>
              <w:pStyle w:val="TBH"/>
              <w:jc w:val="left"/>
              <w:rPr>
                <w:b w:val="0"/>
                <w:bCs w:val="0"/>
              </w:rPr>
            </w:pPr>
            <w:r w:rsidRPr="00296AA8">
              <w:rPr>
                <w:b w:val="0"/>
                <w:bCs w:val="0"/>
              </w:rPr>
              <w:t>Exercise</w:t>
            </w:r>
            <w:r>
              <w:rPr>
                <w:b w:val="0"/>
                <w:bCs w:val="0"/>
              </w:rPr>
              <w:t xml:space="preserve"> 1</w:t>
            </w:r>
            <w:r w:rsidR="00F64440">
              <w:rPr>
                <w:b w:val="0"/>
                <w:bCs w:val="0"/>
              </w:rPr>
              <w:t>7</w:t>
            </w:r>
            <w:r>
              <w:rPr>
                <w:b w:val="0"/>
                <w:bCs w:val="0"/>
              </w:rPr>
              <w:t>.</w:t>
            </w:r>
            <w:r w:rsidR="00971648">
              <w:rPr>
                <w:b w:val="0"/>
                <w:bCs w:val="0"/>
              </w:rPr>
              <w:t>4</w:t>
            </w:r>
          </w:p>
        </w:tc>
        <w:tc>
          <w:tcPr>
            <w:tcW w:w="6498" w:type="dxa"/>
            <w:shd w:val="solid" w:color="000000" w:fill="FFFFFF"/>
            <w:vAlign w:val="bottom"/>
          </w:tcPr>
          <w:p w14:paraId="38F11D98" w14:textId="77777777" w:rsidR="007E2448" w:rsidRPr="00296AA8" w:rsidRDefault="001B7AE1" w:rsidP="001B7AE1">
            <w:pPr>
              <w:pStyle w:val="TBH"/>
              <w:jc w:val="left"/>
              <w:rPr>
                <w:b w:val="0"/>
                <w:bCs w:val="0"/>
              </w:rPr>
            </w:pPr>
            <w:r>
              <w:rPr>
                <w:b w:val="0"/>
                <w:bCs w:val="0"/>
              </w:rPr>
              <w:t xml:space="preserve">Restoring </w:t>
            </w:r>
            <w:r w:rsidR="00F64440">
              <w:rPr>
                <w:b w:val="0"/>
                <w:bCs w:val="0"/>
              </w:rPr>
              <w:t>a Deleted Object Using the Recycle Bin</w:t>
            </w:r>
          </w:p>
        </w:tc>
      </w:tr>
      <w:tr w:rsidR="007E2448" w14:paraId="0C15E24D" w14:textId="77777777">
        <w:tc>
          <w:tcPr>
            <w:tcW w:w="1998" w:type="dxa"/>
            <w:shd w:val="clear" w:color="auto" w:fill="auto"/>
          </w:tcPr>
          <w:p w14:paraId="1A4382C6" w14:textId="77777777" w:rsidR="007E2448" w:rsidRDefault="007E2448" w:rsidP="007E2448">
            <w:pPr>
              <w:pStyle w:val="TB"/>
            </w:pPr>
            <w:r>
              <w:t>Overview</w:t>
            </w:r>
          </w:p>
          <w:p w14:paraId="2AFC98E2" w14:textId="77777777" w:rsidR="007E2448" w:rsidRDefault="007E2448" w:rsidP="007E2448">
            <w:pPr>
              <w:spacing w:after="120"/>
            </w:pPr>
          </w:p>
        </w:tc>
        <w:tc>
          <w:tcPr>
            <w:tcW w:w="6498" w:type="dxa"/>
            <w:shd w:val="clear" w:color="auto" w:fill="auto"/>
          </w:tcPr>
          <w:p w14:paraId="3781DD5C" w14:textId="77777777" w:rsidR="007E2448" w:rsidRDefault="00055BBC" w:rsidP="00CF6DF6">
            <w:pPr>
              <w:pStyle w:val="StyleTBLLeft-001Hanging001"/>
            </w:pPr>
            <w:r>
              <w:t>During this exercise, you activate the Active Directory Recycle Bin. You then delete an object and restore the object from the Recycle Bin.</w:t>
            </w:r>
            <w:r w:rsidR="007E2448" w:rsidRPr="0086384A">
              <w:t xml:space="preserve"> </w:t>
            </w:r>
          </w:p>
        </w:tc>
      </w:tr>
      <w:tr w:rsidR="007E2448" w14:paraId="5BC285F0" w14:textId="77777777">
        <w:trPr>
          <w:trHeight w:val="402"/>
        </w:trPr>
        <w:tc>
          <w:tcPr>
            <w:tcW w:w="1998" w:type="dxa"/>
            <w:shd w:val="clear" w:color="auto" w:fill="auto"/>
          </w:tcPr>
          <w:p w14:paraId="3E974936" w14:textId="77777777" w:rsidR="007E2448" w:rsidRDefault="007E2448" w:rsidP="007E2448">
            <w:pPr>
              <w:pStyle w:val="TB"/>
            </w:pPr>
            <w:r>
              <w:t>Completion time</w:t>
            </w:r>
          </w:p>
        </w:tc>
        <w:tc>
          <w:tcPr>
            <w:tcW w:w="6498" w:type="dxa"/>
            <w:shd w:val="clear" w:color="auto" w:fill="auto"/>
          </w:tcPr>
          <w:p w14:paraId="4CE08105" w14:textId="77777777" w:rsidR="007E2448" w:rsidRDefault="00923B9A" w:rsidP="007E2448">
            <w:pPr>
              <w:pStyle w:val="TB"/>
            </w:pPr>
            <w:r>
              <w:t>10</w:t>
            </w:r>
            <w:r w:rsidR="007E2448">
              <w:t xml:space="preserve"> minutes</w:t>
            </w:r>
          </w:p>
        </w:tc>
      </w:tr>
    </w:tbl>
    <w:p w14:paraId="50994252" w14:textId="77777777" w:rsidR="007E2448" w:rsidRDefault="007E2448" w:rsidP="007E2448">
      <w:pPr>
        <w:pStyle w:val="NL"/>
      </w:pPr>
    </w:p>
    <w:p w14:paraId="2292207A" w14:textId="77777777" w:rsidR="00A104D9" w:rsidRDefault="00D86F6A" w:rsidP="00A104D9">
      <w:pPr>
        <w:widowControl w:val="0"/>
        <w:spacing w:line="263" w:lineRule="exact"/>
        <w:ind w:left="2160" w:hanging="2160"/>
        <w:rPr>
          <w:b/>
          <w:szCs w:val="24"/>
        </w:rPr>
      </w:pPr>
      <w:r w:rsidRPr="00EB715D">
        <w:rPr>
          <w:b/>
          <w:color w:val="002060"/>
          <w:szCs w:val="24"/>
        </w:rPr>
        <w:t>Mindset Question:</w:t>
      </w:r>
      <w:r w:rsidRPr="00EB715D">
        <w:rPr>
          <w:b/>
          <w:color w:val="002060"/>
          <w:szCs w:val="24"/>
        </w:rPr>
        <w:tab/>
      </w:r>
      <w:r w:rsidR="00B203AF">
        <w:rPr>
          <w:b/>
          <w:color w:val="002060"/>
          <w:szCs w:val="24"/>
        </w:rPr>
        <w:t>Explain how the Active Directory Recycle Bin works</w:t>
      </w:r>
      <w:r w:rsidR="00674F5A">
        <w:rPr>
          <w:b/>
          <w:color w:val="002060"/>
          <w:szCs w:val="24"/>
        </w:rPr>
        <w:t>.</w:t>
      </w:r>
    </w:p>
    <w:p w14:paraId="5AF4B63F" w14:textId="77777777" w:rsidR="00A104D9" w:rsidRDefault="00A104D9" w:rsidP="00A104D9">
      <w:pPr>
        <w:widowControl w:val="0"/>
        <w:spacing w:line="263" w:lineRule="exact"/>
        <w:ind w:left="4320" w:hanging="2160"/>
        <w:rPr>
          <w:b/>
          <w:szCs w:val="24"/>
        </w:rPr>
      </w:pPr>
    </w:p>
    <w:p w14:paraId="79006520" w14:textId="77777777" w:rsidR="00D86F6A" w:rsidRDefault="00D86F6A" w:rsidP="00A104D9">
      <w:pPr>
        <w:widowControl w:val="0"/>
        <w:spacing w:line="263" w:lineRule="exact"/>
        <w:ind w:left="2160" w:hanging="2160"/>
      </w:pPr>
    </w:p>
    <w:p w14:paraId="1F347F74" w14:textId="6E4B18C9" w:rsidR="00F64440" w:rsidRDefault="00AC686A" w:rsidP="007E7CF5">
      <w:pPr>
        <w:pStyle w:val="NL"/>
        <w:rPr>
          <w:noProof w:val="0"/>
        </w:rPr>
      </w:pPr>
      <w:r w:rsidRPr="00AC686A">
        <w:rPr>
          <w:b/>
          <w:noProof w:val="0"/>
        </w:rPr>
        <w:t>1.</w:t>
      </w:r>
      <w:r w:rsidR="007E2448">
        <w:rPr>
          <w:noProof w:val="0"/>
        </w:rPr>
        <w:tab/>
      </w:r>
      <w:r w:rsidR="007E7CF5">
        <w:rPr>
          <w:noProof w:val="0"/>
        </w:rPr>
        <w:t>On</w:t>
      </w:r>
      <w:r w:rsidR="007E7CF5" w:rsidRPr="003D153F">
        <w:rPr>
          <w:noProof w:val="0"/>
        </w:rPr>
        <w:t xml:space="preserve"> </w:t>
      </w:r>
      <w:r w:rsidR="003D153F" w:rsidRPr="003D153F">
        <w:rPr>
          <w:noProof w:val="0"/>
        </w:rPr>
        <w:t>RWDC01</w:t>
      </w:r>
      <w:r w:rsidR="007E7CF5">
        <w:rPr>
          <w:noProof w:val="0"/>
        </w:rPr>
        <w:t xml:space="preserve">, using Server Manager, click </w:t>
      </w:r>
      <w:r w:rsidRPr="00AC686A">
        <w:rPr>
          <w:noProof w:val="0"/>
        </w:rPr>
        <w:t>Tools &gt; Active Directory Administrative Center</w:t>
      </w:r>
      <w:r w:rsidR="00F64440">
        <w:rPr>
          <w:noProof w:val="0"/>
        </w:rPr>
        <w:t>. The Active Directory Administrative Center opens.</w:t>
      </w:r>
    </w:p>
    <w:p w14:paraId="3C0A3E50" w14:textId="77777777" w:rsidR="00F64440" w:rsidRDefault="00AC686A" w:rsidP="00F64440">
      <w:pPr>
        <w:pStyle w:val="NL"/>
        <w:rPr>
          <w:noProof w:val="0"/>
        </w:rPr>
      </w:pPr>
      <w:r w:rsidRPr="00AC686A">
        <w:rPr>
          <w:b/>
          <w:noProof w:val="0"/>
        </w:rPr>
        <w:t>2.</w:t>
      </w:r>
      <w:r w:rsidR="00F64440">
        <w:rPr>
          <w:noProof w:val="0"/>
        </w:rPr>
        <w:tab/>
        <w:t xml:space="preserve">Click </w:t>
      </w:r>
      <w:r w:rsidRPr="00AC686A">
        <w:rPr>
          <w:noProof w:val="0"/>
        </w:rPr>
        <w:t>contoso (local)</w:t>
      </w:r>
      <w:r w:rsidR="001C3C28">
        <w:rPr>
          <w:noProof w:val="0"/>
        </w:rPr>
        <w:t xml:space="preserve">, as shown in </w:t>
      </w:r>
      <w:r w:rsidR="00CF6DF6">
        <w:rPr>
          <w:noProof w:val="0"/>
        </w:rPr>
        <w:t xml:space="preserve">Figure </w:t>
      </w:r>
      <w:r w:rsidR="001C3C28">
        <w:rPr>
          <w:noProof w:val="0"/>
        </w:rPr>
        <w:t>17-3.</w:t>
      </w:r>
    </w:p>
    <w:p w14:paraId="70054D3D" w14:textId="77777777" w:rsidR="001C3C28" w:rsidRDefault="00261422" w:rsidP="001C3C28">
      <w:pPr>
        <w:pStyle w:val="ProdNote"/>
      </w:pPr>
      <w:r>
        <w:rPr>
          <w:noProof/>
        </w:rPr>
        <w:drawing>
          <wp:inline distT="0" distB="0" distL="0" distR="0" wp14:anchorId="22C643BA" wp14:editId="2B20F61C">
            <wp:extent cx="5486400" cy="4389120"/>
            <wp:effectExtent l="25400" t="0" r="0" b="0"/>
            <wp:docPr id="3" name="Picture 2" descr="Fig17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703.jpg"/>
                    <pic:cNvPicPr/>
                  </pic:nvPicPr>
                  <pic:blipFill>
                    <a:blip r:embed="rId10" cstate="print"/>
                    <a:stretch>
                      <a:fillRect/>
                    </a:stretch>
                  </pic:blipFill>
                  <pic:spPr>
                    <a:xfrm>
                      <a:off x="0" y="0"/>
                      <a:ext cx="5486400" cy="4389120"/>
                    </a:xfrm>
                    <a:prstGeom prst="rect">
                      <a:avLst/>
                    </a:prstGeom>
                  </pic:spPr>
                </pic:pic>
              </a:graphicData>
            </a:graphic>
          </wp:inline>
        </w:drawing>
      </w:r>
    </w:p>
    <w:p w14:paraId="1671169F" w14:textId="77777777" w:rsidR="001C3C28" w:rsidRDefault="001C3C28" w:rsidP="001C3C28">
      <w:pPr>
        <w:pStyle w:val="FigureNumber"/>
      </w:pPr>
      <w:r>
        <w:t>Figure 17-3</w:t>
      </w:r>
    </w:p>
    <w:p w14:paraId="0B7D962D" w14:textId="77777777" w:rsidR="001C3C28" w:rsidRDefault="001C3C28" w:rsidP="001C3C28">
      <w:pPr>
        <w:pStyle w:val="FigureCaption"/>
      </w:pPr>
      <w:r>
        <w:t xml:space="preserve">Managing the contoso domain with </w:t>
      </w:r>
      <w:r w:rsidR="00674F5A">
        <w:t xml:space="preserve">Active </w:t>
      </w:r>
      <w:r>
        <w:t>Directory Administrator Center</w:t>
      </w:r>
    </w:p>
    <w:p w14:paraId="6BF6E99A" w14:textId="77777777" w:rsidR="001C3C28" w:rsidRDefault="001C3C28" w:rsidP="00F64440">
      <w:pPr>
        <w:pStyle w:val="NL"/>
        <w:rPr>
          <w:noProof w:val="0"/>
        </w:rPr>
      </w:pPr>
    </w:p>
    <w:p w14:paraId="7A6CAE0E" w14:textId="77777777" w:rsidR="00F64440" w:rsidRPr="00CF6DF6" w:rsidRDefault="00241BD3" w:rsidP="00F64440">
      <w:pPr>
        <w:pStyle w:val="NL"/>
        <w:rPr>
          <w:noProof w:val="0"/>
        </w:rPr>
      </w:pPr>
      <w:r>
        <w:rPr>
          <w:b/>
          <w:noProof w:val="0"/>
        </w:rPr>
        <w:t>3</w:t>
      </w:r>
      <w:r w:rsidR="00AC686A" w:rsidRPr="00AC686A">
        <w:rPr>
          <w:b/>
          <w:noProof w:val="0"/>
        </w:rPr>
        <w:t>.</w:t>
      </w:r>
      <w:r w:rsidR="00F64440">
        <w:rPr>
          <w:noProof w:val="0"/>
        </w:rPr>
        <w:tab/>
      </w:r>
      <w:r w:rsidR="00E45BBD">
        <w:rPr>
          <w:noProof w:val="0"/>
        </w:rPr>
        <w:t>In the right pane, cl</w:t>
      </w:r>
      <w:r w:rsidR="00F64440">
        <w:rPr>
          <w:noProof w:val="0"/>
        </w:rPr>
        <w:t xml:space="preserve">ick </w:t>
      </w:r>
      <w:r w:rsidR="00AC686A" w:rsidRPr="00AC686A">
        <w:rPr>
          <w:noProof w:val="0"/>
        </w:rPr>
        <w:t>Enable Recycle Bin</w:t>
      </w:r>
      <w:r w:rsidR="00F64440" w:rsidRPr="00CF6DF6">
        <w:rPr>
          <w:noProof w:val="0"/>
        </w:rPr>
        <w:t xml:space="preserve">. When it says that once the Recycle Bin has been enabled, it cannot be disabled and asks if you want to continue, click </w:t>
      </w:r>
      <w:r w:rsidR="00AC686A" w:rsidRPr="00AC686A">
        <w:rPr>
          <w:noProof w:val="0"/>
        </w:rPr>
        <w:t>OK</w:t>
      </w:r>
      <w:r w:rsidR="00F64440" w:rsidRPr="00CF6DF6">
        <w:rPr>
          <w:noProof w:val="0"/>
        </w:rPr>
        <w:t>.</w:t>
      </w:r>
    </w:p>
    <w:p w14:paraId="365E4BB1" w14:textId="77777777" w:rsidR="00F64440" w:rsidRDefault="00241BD3" w:rsidP="00F64440">
      <w:pPr>
        <w:pStyle w:val="NL"/>
        <w:rPr>
          <w:noProof w:val="0"/>
        </w:rPr>
      </w:pPr>
      <w:r>
        <w:rPr>
          <w:b/>
          <w:noProof w:val="0"/>
        </w:rPr>
        <w:t>4</w:t>
      </w:r>
      <w:r w:rsidR="00AC686A" w:rsidRPr="00AC686A">
        <w:rPr>
          <w:b/>
          <w:noProof w:val="0"/>
        </w:rPr>
        <w:t>.</w:t>
      </w:r>
      <w:r w:rsidR="00F64440">
        <w:rPr>
          <w:noProof w:val="0"/>
        </w:rPr>
        <w:tab/>
        <w:t xml:space="preserve">When is says to refresh the AD Administrative Center now, click </w:t>
      </w:r>
      <w:r w:rsidR="00AC686A" w:rsidRPr="00AC686A">
        <w:rPr>
          <w:noProof w:val="0"/>
        </w:rPr>
        <w:t>OK</w:t>
      </w:r>
      <w:r w:rsidR="00F64440">
        <w:rPr>
          <w:noProof w:val="0"/>
        </w:rPr>
        <w:t>.</w:t>
      </w:r>
    </w:p>
    <w:p w14:paraId="5A8AA1D6" w14:textId="77777777" w:rsidR="00F64440" w:rsidRDefault="00241BD3" w:rsidP="00F64440">
      <w:pPr>
        <w:pStyle w:val="NL"/>
        <w:rPr>
          <w:noProof w:val="0"/>
        </w:rPr>
      </w:pPr>
      <w:r>
        <w:rPr>
          <w:b/>
          <w:noProof w:val="0"/>
        </w:rPr>
        <w:t>5</w:t>
      </w:r>
      <w:r w:rsidR="00AC686A" w:rsidRPr="00AC686A">
        <w:rPr>
          <w:b/>
          <w:noProof w:val="0"/>
        </w:rPr>
        <w:t>.</w:t>
      </w:r>
      <w:r w:rsidR="00F64440">
        <w:rPr>
          <w:noProof w:val="0"/>
        </w:rPr>
        <w:tab/>
        <w:t xml:space="preserve">Press the </w:t>
      </w:r>
      <w:r w:rsidR="00AC686A" w:rsidRPr="00AC686A">
        <w:rPr>
          <w:noProof w:val="0"/>
        </w:rPr>
        <w:t>F5</w:t>
      </w:r>
      <w:r w:rsidR="00F64440">
        <w:rPr>
          <w:noProof w:val="0"/>
        </w:rPr>
        <w:t xml:space="preserve"> key on the keyboard to refresh the Active Directory Administrative Center.</w:t>
      </w:r>
    </w:p>
    <w:p w14:paraId="136F7519" w14:textId="77777777" w:rsidR="007E7CF5" w:rsidRDefault="00241BD3" w:rsidP="00F64440">
      <w:pPr>
        <w:pStyle w:val="NL"/>
        <w:rPr>
          <w:noProof w:val="0"/>
        </w:rPr>
      </w:pPr>
      <w:r>
        <w:rPr>
          <w:b/>
          <w:noProof w:val="0"/>
        </w:rPr>
        <w:t>6</w:t>
      </w:r>
      <w:r w:rsidR="00AC686A" w:rsidRPr="00AC686A">
        <w:rPr>
          <w:b/>
          <w:noProof w:val="0"/>
        </w:rPr>
        <w:t>.</w:t>
      </w:r>
      <w:r w:rsidR="007E7CF5">
        <w:rPr>
          <w:noProof w:val="0"/>
        </w:rPr>
        <w:tab/>
        <w:t xml:space="preserve">Using Server Manager, open </w:t>
      </w:r>
      <w:r w:rsidR="00AC686A" w:rsidRPr="00AC686A">
        <w:rPr>
          <w:noProof w:val="0"/>
        </w:rPr>
        <w:t>Active Directory Users and Computers</w:t>
      </w:r>
      <w:r w:rsidR="007E7CF5">
        <w:rPr>
          <w:noProof w:val="0"/>
        </w:rPr>
        <w:t>.</w:t>
      </w:r>
    </w:p>
    <w:p w14:paraId="35EBF834" w14:textId="77777777" w:rsidR="007E7CF5" w:rsidRDefault="00241BD3" w:rsidP="00F64440">
      <w:pPr>
        <w:pStyle w:val="NL"/>
        <w:rPr>
          <w:noProof w:val="0"/>
        </w:rPr>
      </w:pPr>
      <w:r>
        <w:rPr>
          <w:b/>
          <w:noProof w:val="0"/>
        </w:rPr>
        <w:t>7</w:t>
      </w:r>
      <w:r w:rsidR="00AC686A" w:rsidRPr="00AC686A">
        <w:rPr>
          <w:b/>
          <w:noProof w:val="0"/>
        </w:rPr>
        <w:t>.</w:t>
      </w:r>
      <w:r w:rsidR="007E7CF5">
        <w:rPr>
          <w:noProof w:val="0"/>
        </w:rPr>
        <w:tab/>
        <w:t xml:space="preserve">Expand </w:t>
      </w:r>
      <w:r w:rsidR="00AC686A" w:rsidRPr="00AC686A">
        <w:rPr>
          <w:noProof w:val="0"/>
        </w:rPr>
        <w:t>contoso.com</w:t>
      </w:r>
      <w:r w:rsidR="007E7CF5" w:rsidRPr="00CF6DF6">
        <w:rPr>
          <w:noProof w:val="0"/>
        </w:rPr>
        <w:t xml:space="preserve"> and click </w:t>
      </w:r>
      <w:r w:rsidR="00AC686A" w:rsidRPr="00AC686A">
        <w:rPr>
          <w:noProof w:val="0"/>
        </w:rPr>
        <w:t>Service Accounts</w:t>
      </w:r>
      <w:r w:rsidR="007E7CF5">
        <w:rPr>
          <w:noProof w:val="0"/>
        </w:rPr>
        <w:t>.</w:t>
      </w:r>
    </w:p>
    <w:p w14:paraId="389DBE9B" w14:textId="77777777" w:rsidR="007E7CF5" w:rsidRDefault="00241BD3" w:rsidP="00F64440">
      <w:pPr>
        <w:pStyle w:val="NL"/>
        <w:rPr>
          <w:noProof w:val="0"/>
        </w:rPr>
      </w:pPr>
      <w:r>
        <w:rPr>
          <w:b/>
          <w:noProof w:val="0"/>
        </w:rPr>
        <w:t>8</w:t>
      </w:r>
      <w:r w:rsidR="00AC686A" w:rsidRPr="00AC686A">
        <w:rPr>
          <w:b/>
          <w:noProof w:val="0"/>
        </w:rPr>
        <w:t>.</w:t>
      </w:r>
      <w:r w:rsidR="007E7CF5">
        <w:rPr>
          <w:noProof w:val="0"/>
        </w:rPr>
        <w:tab/>
        <w:t xml:space="preserve">Delete the </w:t>
      </w:r>
      <w:r w:rsidR="00AC686A" w:rsidRPr="00AC686A">
        <w:rPr>
          <w:noProof w:val="0"/>
        </w:rPr>
        <w:t>App1Service</w:t>
      </w:r>
      <w:r w:rsidR="007E7CF5">
        <w:rPr>
          <w:noProof w:val="0"/>
        </w:rPr>
        <w:t xml:space="preserve"> account.</w:t>
      </w:r>
      <w:r w:rsidR="00674F5A">
        <w:rPr>
          <w:noProof w:val="0"/>
        </w:rPr>
        <w:t xml:space="preserve"> Click </w:t>
      </w:r>
      <w:proofErr w:type="gramStart"/>
      <w:r w:rsidR="00674F5A">
        <w:rPr>
          <w:noProof w:val="0"/>
        </w:rPr>
        <w:t>Yes</w:t>
      </w:r>
      <w:proofErr w:type="gramEnd"/>
      <w:r w:rsidR="00674F5A">
        <w:rPr>
          <w:noProof w:val="0"/>
        </w:rPr>
        <w:t xml:space="preserve"> to continue.</w:t>
      </w:r>
    </w:p>
    <w:p w14:paraId="16A60060" w14:textId="77777777" w:rsidR="007E7CF5" w:rsidRDefault="00241BD3" w:rsidP="00F64440">
      <w:pPr>
        <w:pStyle w:val="NL"/>
        <w:rPr>
          <w:b/>
          <w:noProof w:val="0"/>
        </w:rPr>
      </w:pPr>
      <w:r>
        <w:rPr>
          <w:b/>
          <w:noProof w:val="0"/>
        </w:rPr>
        <w:t>9</w:t>
      </w:r>
      <w:r w:rsidR="00AC686A" w:rsidRPr="00AC686A">
        <w:rPr>
          <w:b/>
          <w:noProof w:val="0"/>
        </w:rPr>
        <w:t>.</w:t>
      </w:r>
      <w:r w:rsidR="007E7CF5">
        <w:rPr>
          <w:noProof w:val="0"/>
        </w:rPr>
        <w:tab/>
        <w:t xml:space="preserve">Close </w:t>
      </w:r>
      <w:r w:rsidR="00AC686A" w:rsidRPr="00AC686A">
        <w:rPr>
          <w:noProof w:val="0"/>
        </w:rPr>
        <w:t>Active Directory Users and Computers.</w:t>
      </w:r>
    </w:p>
    <w:p w14:paraId="796921F6" w14:textId="77777777" w:rsidR="007E7CF5" w:rsidRPr="007E7CF5" w:rsidRDefault="00AC686A" w:rsidP="00F64440">
      <w:pPr>
        <w:pStyle w:val="NL"/>
        <w:rPr>
          <w:noProof w:val="0"/>
        </w:rPr>
      </w:pPr>
      <w:r w:rsidRPr="00AC686A">
        <w:rPr>
          <w:b/>
          <w:noProof w:val="0"/>
        </w:rPr>
        <w:t>1</w:t>
      </w:r>
      <w:r w:rsidR="00241BD3">
        <w:rPr>
          <w:b/>
          <w:noProof w:val="0"/>
        </w:rPr>
        <w:t>0</w:t>
      </w:r>
      <w:r w:rsidRPr="00AC686A">
        <w:rPr>
          <w:b/>
          <w:noProof w:val="0"/>
        </w:rPr>
        <w:t>.</w:t>
      </w:r>
      <w:r w:rsidR="007E7CF5">
        <w:rPr>
          <w:noProof w:val="0"/>
        </w:rPr>
        <w:tab/>
        <w:t>Go back to the Active Directory Administrative Center.</w:t>
      </w:r>
    </w:p>
    <w:p w14:paraId="5148D852" w14:textId="77777777" w:rsidR="00F64440" w:rsidRDefault="00AC686A" w:rsidP="00F64440">
      <w:pPr>
        <w:pStyle w:val="NL"/>
        <w:rPr>
          <w:noProof w:val="0"/>
        </w:rPr>
      </w:pPr>
      <w:r w:rsidRPr="00AC686A">
        <w:rPr>
          <w:b/>
          <w:noProof w:val="0"/>
        </w:rPr>
        <w:t>1</w:t>
      </w:r>
      <w:r w:rsidR="00241BD3">
        <w:rPr>
          <w:b/>
          <w:noProof w:val="0"/>
        </w:rPr>
        <w:t>1</w:t>
      </w:r>
      <w:r w:rsidRPr="00AC686A">
        <w:rPr>
          <w:b/>
          <w:noProof w:val="0"/>
        </w:rPr>
        <w:t>.</w:t>
      </w:r>
      <w:r w:rsidR="00F64440">
        <w:rPr>
          <w:noProof w:val="0"/>
        </w:rPr>
        <w:tab/>
        <w:t xml:space="preserve">Click the small arrow next to the domain and select </w:t>
      </w:r>
      <w:r w:rsidRPr="00AC686A">
        <w:rPr>
          <w:noProof w:val="0"/>
        </w:rPr>
        <w:t>Deleted Objects</w:t>
      </w:r>
      <w:r w:rsidR="00F64440" w:rsidRPr="00CF6DF6">
        <w:rPr>
          <w:noProof w:val="0"/>
        </w:rPr>
        <w:t xml:space="preserve">. </w:t>
      </w:r>
      <w:r w:rsidR="007E7CF5" w:rsidRPr="00CF6DF6">
        <w:rPr>
          <w:noProof w:val="0"/>
        </w:rPr>
        <w:t xml:space="preserve">If the App1Service account does not show in the Deleted Objects folder, press the </w:t>
      </w:r>
      <w:r w:rsidRPr="00AC686A">
        <w:rPr>
          <w:noProof w:val="0"/>
        </w:rPr>
        <w:t>F5</w:t>
      </w:r>
      <w:r w:rsidR="007E7CF5">
        <w:rPr>
          <w:noProof w:val="0"/>
        </w:rPr>
        <w:t xml:space="preserve"> key to refresh.</w:t>
      </w:r>
    </w:p>
    <w:p w14:paraId="729FA8AA" w14:textId="77777777" w:rsidR="004F3CF1" w:rsidRDefault="004F3CF1" w:rsidP="004F3CF1">
      <w:pPr>
        <w:pStyle w:val="NL"/>
        <w:rPr>
          <w:noProof w:val="0"/>
        </w:rPr>
      </w:pPr>
      <w:r>
        <w:rPr>
          <w:b/>
        </w:rPr>
        <w:t>12</w:t>
      </w:r>
      <w:r w:rsidRPr="009F4E27">
        <w:rPr>
          <w:b/>
        </w:rPr>
        <w:t>.</w:t>
      </w:r>
      <w:r>
        <w:tab/>
      </w:r>
      <w:r>
        <w:rPr>
          <w:noProof w:val="0"/>
        </w:rPr>
        <w:t>Take a screen shot of the Active Directory Administrative Center window by pressing Alt+Prt Scr and then paste it into your Lab17_worksheet file in the page provided by pressing Ctrl+V.</w:t>
      </w:r>
    </w:p>
    <w:p w14:paraId="72166AA8" w14:textId="77777777" w:rsidR="00F64440" w:rsidRDefault="00AC686A" w:rsidP="00F64440">
      <w:pPr>
        <w:pStyle w:val="NL"/>
        <w:rPr>
          <w:noProof w:val="0"/>
        </w:rPr>
      </w:pPr>
      <w:r w:rsidRPr="00AC686A">
        <w:rPr>
          <w:b/>
          <w:noProof w:val="0"/>
        </w:rPr>
        <w:t>1</w:t>
      </w:r>
      <w:r w:rsidR="004F3CF1">
        <w:rPr>
          <w:b/>
          <w:noProof w:val="0"/>
        </w:rPr>
        <w:t>3</w:t>
      </w:r>
      <w:r w:rsidRPr="00AC686A">
        <w:rPr>
          <w:b/>
          <w:noProof w:val="0"/>
        </w:rPr>
        <w:t>.</w:t>
      </w:r>
      <w:r w:rsidR="00F64440">
        <w:rPr>
          <w:noProof w:val="0"/>
        </w:rPr>
        <w:tab/>
        <w:t xml:space="preserve">Right-click </w:t>
      </w:r>
      <w:r w:rsidRPr="00AC686A">
        <w:rPr>
          <w:noProof w:val="0"/>
        </w:rPr>
        <w:t>App1Service</w:t>
      </w:r>
      <w:r w:rsidR="007E7CF5" w:rsidRPr="00CF6DF6">
        <w:rPr>
          <w:noProof w:val="0"/>
        </w:rPr>
        <w:t xml:space="preserve"> and click </w:t>
      </w:r>
      <w:r w:rsidRPr="00AC686A">
        <w:rPr>
          <w:noProof w:val="0"/>
        </w:rPr>
        <w:t>Restore</w:t>
      </w:r>
      <w:r w:rsidR="00F64440">
        <w:rPr>
          <w:noProof w:val="0"/>
        </w:rPr>
        <w:t>.</w:t>
      </w:r>
    </w:p>
    <w:p w14:paraId="61069442" w14:textId="77777777" w:rsidR="00F64440" w:rsidRDefault="00AC686A" w:rsidP="00F64440">
      <w:pPr>
        <w:pStyle w:val="NL"/>
        <w:rPr>
          <w:noProof w:val="0"/>
        </w:rPr>
      </w:pPr>
      <w:r w:rsidRPr="00AC686A">
        <w:rPr>
          <w:b/>
          <w:noProof w:val="0"/>
        </w:rPr>
        <w:t>1</w:t>
      </w:r>
      <w:r w:rsidR="004F3CF1">
        <w:rPr>
          <w:b/>
          <w:noProof w:val="0"/>
        </w:rPr>
        <w:t>4</w:t>
      </w:r>
      <w:r w:rsidRPr="00AC686A">
        <w:rPr>
          <w:b/>
          <w:noProof w:val="0"/>
        </w:rPr>
        <w:t>.</w:t>
      </w:r>
      <w:r w:rsidR="007E7CF5">
        <w:rPr>
          <w:noProof w:val="0"/>
        </w:rPr>
        <w:tab/>
      </w:r>
      <w:r w:rsidR="00F64440">
        <w:rPr>
          <w:noProof w:val="0"/>
        </w:rPr>
        <w:t>Close Active Directory Administrative Center.</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B203AF" w14:paraId="7D9F28AA" w14:textId="77777777">
        <w:tc>
          <w:tcPr>
            <w:tcW w:w="1440" w:type="dxa"/>
            <w:shd w:val="clear" w:color="auto" w:fill="808080"/>
            <w:vAlign w:val="center"/>
          </w:tcPr>
          <w:p w14:paraId="5472911A" w14:textId="77777777" w:rsidR="00B203AF" w:rsidRPr="00296AA8" w:rsidRDefault="00B203AF" w:rsidP="00241BD3">
            <w:pPr>
              <w:pStyle w:val="QuestionHead"/>
            </w:pPr>
            <w:r w:rsidRPr="00296AA8">
              <w:t>Question</w:t>
            </w:r>
            <w:r>
              <w:t xml:space="preserve"> </w:t>
            </w:r>
            <w:r w:rsidR="00241BD3">
              <w:t>3</w:t>
            </w:r>
          </w:p>
        </w:tc>
        <w:tc>
          <w:tcPr>
            <w:tcW w:w="6300" w:type="dxa"/>
            <w:vAlign w:val="center"/>
          </w:tcPr>
          <w:p w14:paraId="4A356637" w14:textId="77777777" w:rsidR="00B203AF" w:rsidRPr="003537B1" w:rsidRDefault="00B203AF" w:rsidP="009124BB">
            <w:pPr>
              <w:pStyle w:val="NoteText"/>
            </w:pPr>
            <w:r>
              <w:t>What other method could use</w:t>
            </w:r>
            <w:r w:rsidR="00CF6DF6">
              <w:t>d</w:t>
            </w:r>
            <w:r>
              <w:t xml:space="preserve"> to activate the Active Directory Recycle Bin?</w:t>
            </w:r>
          </w:p>
        </w:tc>
      </w:tr>
    </w:tbl>
    <w:p w14:paraId="5DE7F60C" w14:textId="77777777" w:rsidR="00261422" w:rsidRDefault="00261422" w:rsidP="00F64440">
      <w:pPr>
        <w:pStyle w:val="NL"/>
        <w:rPr>
          <w:noProof w:val="0"/>
        </w:rPr>
      </w:pPr>
    </w:p>
    <w:p w14:paraId="26D7009B" w14:textId="77777777" w:rsidR="00594BD0" w:rsidRDefault="00BC6AA7" w:rsidP="00F64440">
      <w:pPr>
        <w:pStyle w:val="NL"/>
        <w:rPr>
          <w:noProof w:val="0"/>
        </w:rPr>
      </w:pPr>
      <w:r w:rsidRPr="00261422">
        <w:rPr>
          <w:b/>
          <w:noProof w:val="0"/>
        </w:rPr>
        <w:t>1</w:t>
      </w:r>
      <w:r w:rsidR="004F3CF1" w:rsidRPr="00261422">
        <w:rPr>
          <w:b/>
          <w:noProof w:val="0"/>
        </w:rPr>
        <w:t>5</w:t>
      </w:r>
      <w:r w:rsidRPr="00261422">
        <w:rPr>
          <w:b/>
          <w:noProof w:val="0"/>
        </w:rPr>
        <w:t>.</w:t>
      </w:r>
      <w:r>
        <w:rPr>
          <w:noProof w:val="0"/>
        </w:rPr>
        <w:tab/>
        <w:t>Confirm that the App1Service account has been restored to Service Accounts OU.</w:t>
      </w:r>
    </w:p>
    <w:p w14:paraId="213EF069" w14:textId="77777777" w:rsidR="00B203AF" w:rsidRPr="00594BD0" w:rsidRDefault="00594BD0" w:rsidP="00594BD0">
      <w:pPr>
        <w:pStyle w:val="BodyText"/>
        <w:ind w:left="360"/>
        <w:rPr>
          <w:sz w:val="22"/>
        </w:rPr>
      </w:pPr>
      <w:r w:rsidRPr="00594BD0">
        <w:rPr>
          <w:sz w:val="22"/>
        </w:rPr>
        <w:t>End of exercise. You can leave the windows open for the next exercise.</w:t>
      </w:r>
    </w:p>
    <w:p w14:paraId="0699A52B" w14:textId="77777777" w:rsidR="00B203AF" w:rsidRDefault="00B203AF" w:rsidP="00F64440">
      <w:pPr>
        <w:pStyle w:val="NL"/>
        <w:rPr>
          <w:noProof w:val="0"/>
        </w:rPr>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998"/>
        <w:gridCol w:w="6498"/>
      </w:tblGrid>
      <w:tr w:rsidR="007E2448" w:rsidRPr="00296AA8" w14:paraId="73FDC0B5" w14:textId="77777777">
        <w:tc>
          <w:tcPr>
            <w:tcW w:w="1998" w:type="dxa"/>
            <w:shd w:val="solid" w:color="000000" w:fill="FFFFFF"/>
            <w:vAlign w:val="bottom"/>
          </w:tcPr>
          <w:p w14:paraId="4F621EDD" w14:textId="77777777" w:rsidR="007E2448" w:rsidRPr="00296AA8" w:rsidRDefault="007E2448" w:rsidP="00844497">
            <w:pPr>
              <w:pStyle w:val="TBH"/>
              <w:jc w:val="left"/>
              <w:rPr>
                <w:b w:val="0"/>
                <w:bCs w:val="0"/>
              </w:rPr>
            </w:pPr>
            <w:r w:rsidRPr="00296AA8">
              <w:rPr>
                <w:b w:val="0"/>
                <w:bCs w:val="0"/>
              </w:rPr>
              <w:t>Exercise</w:t>
            </w:r>
            <w:r>
              <w:rPr>
                <w:b w:val="0"/>
                <w:bCs w:val="0"/>
              </w:rPr>
              <w:t xml:space="preserve"> 1</w:t>
            </w:r>
            <w:r w:rsidR="00F64440">
              <w:rPr>
                <w:b w:val="0"/>
                <w:bCs w:val="0"/>
              </w:rPr>
              <w:t>7</w:t>
            </w:r>
            <w:r>
              <w:rPr>
                <w:b w:val="0"/>
                <w:bCs w:val="0"/>
              </w:rPr>
              <w:t>.</w:t>
            </w:r>
            <w:r w:rsidR="00844497">
              <w:rPr>
                <w:b w:val="0"/>
                <w:bCs w:val="0"/>
              </w:rPr>
              <w:t>5</w:t>
            </w:r>
          </w:p>
        </w:tc>
        <w:tc>
          <w:tcPr>
            <w:tcW w:w="6498" w:type="dxa"/>
            <w:shd w:val="solid" w:color="000000" w:fill="FFFFFF"/>
            <w:vAlign w:val="bottom"/>
          </w:tcPr>
          <w:p w14:paraId="0246DFA0" w14:textId="77777777" w:rsidR="007E2448" w:rsidRPr="00296AA8" w:rsidRDefault="00F64440" w:rsidP="004A7CA4">
            <w:pPr>
              <w:pStyle w:val="TBH"/>
              <w:jc w:val="left"/>
              <w:rPr>
                <w:b w:val="0"/>
                <w:bCs w:val="0"/>
              </w:rPr>
            </w:pPr>
            <w:r>
              <w:rPr>
                <w:b w:val="0"/>
                <w:bCs w:val="0"/>
              </w:rPr>
              <w:t>Managing the Active Directory Database</w:t>
            </w:r>
          </w:p>
        </w:tc>
      </w:tr>
      <w:tr w:rsidR="007E2448" w14:paraId="04454F32" w14:textId="77777777">
        <w:tc>
          <w:tcPr>
            <w:tcW w:w="1998" w:type="dxa"/>
            <w:shd w:val="clear" w:color="auto" w:fill="auto"/>
          </w:tcPr>
          <w:p w14:paraId="68D6D9D0" w14:textId="77777777" w:rsidR="007E2448" w:rsidRDefault="007E2448" w:rsidP="007E2448">
            <w:pPr>
              <w:pStyle w:val="TB"/>
            </w:pPr>
            <w:r>
              <w:t>Overview</w:t>
            </w:r>
          </w:p>
          <w:p w14:paraId="156EED49" w14:textId="77777777" w:rsidR="007E2448" w:rsidRDefault="007E2448" w:rsidP="007E2448">
            <w:pPr>
              <w:spacing w:after="120"/>
            </w:pPr>
          </w:p>
        </w:tc>
        <w:tc>
          <w:tcPr>
            <w:tcW w:w="6498" w:type="dxa"/>
            <w:shd w:val="clear" w:color="auto" w:fill="auto"/>
          </w:tcPr>
          <w:p w14:paraId="5B91D280" w14:textId="77777777" w:rsidR="007E2448" w:rsidRDefault="00055BBC" w:rsidP="007E2448">
            <w:pPr>
              <w:pStyle w:val="StyleTBLLeft-001Hanging001"/>
            </w:pPr>
            <w:r>
              <w:t>From time to time, you should perform maintenance on the Active Directory Database. Therefore, during this exercise, you compact the database and perform a</w:t>
            </w:r>
            <w:r w:rsidR="00CF6DF6">
              <w:t>n</w:t>
            </w:r>
            <w:r>
              <w:t xml:space="preserve"> integrity check on the database.</w:t>
            </w:r>
          </w:p>
        </w:tc>
      </w:tr>
      <w:tr w:rsidR="007E2448" w14:paraId="7B0BA6DB" w14:textId="77777777">
        <w:tc>
          <w:tcPr>
            <w:tcW w:w="1998" w:type="dxa"/>
            <w:shd w:val="clear" w:color="auto" w:fill="auto"/>
          </w:tcPr>
          <w:p w14:paraId="71FBEAB5" w14:textId="77777777" w:rsidR="007E2448" w:rsidRDefault="007E2448" w:rsidP="007E2448">
            <w:pPr>
              <w:pStyle w:val="TB"/>
            </w:pPr>
            <w:r>
              <w:t>Completion time</w:t>
            </w:r>
          </w:p>
        </w:tc>
        <w:tc>
          <w:tcPr>
            <w:tcW w:w="6498" w:type="dxa"/>
            <w:shd w:val="clear" w:color="auto" w:fill="auto"/>
          </w:tcPr>
          <w:p w14:paraId="68680EC6" w14:textId="77777777" w:rsidR="007E2448" w:rsidRDefault="007E2448" w:rsidP="007E2448">
            <w:pPr>
              <w:pStyle w:val="TB"/>
            </w:pPr>
            <w:r>
              <w:t>20 minutes</w:t>
            </w:r>
          </w:p>
        </w:tc>
      </w:tr>
    </w:tbl>
    <w:p w14:paraId="090D131A" w14:textId="77777777" w:rsidR="007E2448" w:rsidRDefault="007E2448" w:rsidP="007E2448">
      <w:pPr>
        <w:pStyle w:val="NL"/>
      </w:pPr>
    </w:p>
    <w:p w14:paraId="55A28384" w14:textId="77777777" w:rsidR="00D86F6A" w:rsidRPr="005A36A7" w:rsidRDefault="00D86F6A" w:rsidP="00D86F6A">
      <w:pPr>
        <w:widowControl w:val="0"/>
        <w:spacing w:line="263" w:lineRule="exact"/>
        <w:ind w:left="2160" w:hanging="2160"/>
        <w:rPr>
          <w:b/>
          <w:color w:val="002060"/>
          <w:szCs w:val="24"/>
        </w:rPr>
      </w:pPr>
      <w:r w:rsidRPr="005A36A7">
        <w:rPr>
          <w:b/>
          <w:color w:val="002060"/>
          <w:szCs w:val="24"/>
        </w:rPr>
        <w:t>Mindset Question:</w:t>
      </w:r>
      <w:r w:rsidRPr="005A36A7">
        <w:rPr>
          <w:b/>
          <w:color w:val="002060"/>
          <w:szCs w:val="24"/>
        </w:rPr>
        <w:tab/>
      </w:r>
      <w:r w:rsidR="00B203AF">
        <w:rPr>
          <w:b/>
          <w:color w:val="002060"/>
          <w:szCs w:val="24"/>
        </w:rPr>
        <w:t>Why does maintenance have to be done on Active Directory?</w:t>
      </w:r>
    </w:p>
    <w:p w14:paraId="569C4C33" w14:textId="77777777" w:rsidR="00D86F6A" w:rsidRDefault="00D86F6A" w:rsidP="003537B1">
      <w:pPr>
        <w:pStyle w:val="NL"/>
        <w:ind w:left="0" w:firstLine="0"/>
      </w:pPr>
    </w:p>
    <w:p w14:paraId="452413EC" w14:textId="77777777" w:rsidR="00F64440" w:rsidRDefault="00AC686A" w:rsidP="00923B9A">
      <w:pPr>
        <w:pStyle w:val="NL"/>
        <w:rPr>
          <w:noProof w:val="0"/>
        </w:rPr>
      </w:pPr>
      <w:r w:rsidRPr="00AC686A">
        <w:rPr>
          <w:b/>
          <w:noProof w:val="0"/>
        </w:rPr>
        <w:t>1.</w:t>
      </w:r>
      <w:r w:rsidR="007E2448">
        <w:rPr>
          <w:noProof w:val="0"/>
        </w:rPr>
        <w:tab/>
      </w:r>
      <w:r w:rsidR="00923B9A">
        <w:rPr>
          <w:noProof w:val="0"/>
        </w:rPr>
        <w:t xml:space="preserve">On Server01, using Server Manager, click </w:t>
      </w:r>
      <w:r w:rsidRPr="00AC686A">
        <w:rPr>
          <w:noProof w:val="0"/>
        </w:rPr>
        <w:t>Tools &gt; Services</w:t>
      </w:r>
      <w:r w:rsidR="00F64440">
        <w:rPr>
          <w:noProof w:val="0"/>
        </w:rPr>
        <w:t>. The Services console opens.</w:t>
      </w:r>
    </w:p>
    <w:p w14:paraId="141D24F2" w14:textId="77777777" w:rsidR="00F64440" w:rsidRDefault="00AC686A" w:rsidP="00F64440">
      <w:pPr>
        <w:pStyle w:val="NL"/>
        <w:rPr>
          <w:noProof w:val="0"/>
        </w:rPr>
      </w:pPr>
      <w:r w:rsidRPr="00AC686A">
        <w:rPr>
          <w:b/>
          <w:noProof w:val="0"/>
        </w:rPr>
        <w:t>2.</w:t>
      </w:r>
      <w:r w:rsidR="00F64440">
        <w:rPr>
          <w:noProof w:val="0"/>
        </w:rPr>
        <w:tab/>
        <w:t xml:space="preserve">Right-click the </w:t>
      </w:r>
      <w:r w:rsidRPr="00AC686A">
        <w:rPr>
          <w:noProof w:val="0"/>
        </w:rPr>
        <w:t>Active Directory Domain Services</w:t>
      </w:r>
      <w:r w:rsidR="00F64440" w:rsidRPr="00783980">
        <w:rPr>
          <w:noProof w:val="0"/>
        </w:rPr>
        <w:t xml:space="preserve"> service and click</w:t>
      </w:r>
      <w:r w:rsidRPr="00AC686A">
        <w:rPr>
          <w:noProof w:val="0"/>
        </w:rPr>
        <w:t xml:space="preserve"> Stop</w:t>
      </w:r>
      <w:r w:rsidR="00F64440" w:rsidRPr="00783980">
        <w:rPr>
          <w:noProof w:val="0"/>
        </w:rPr>
        <w:t xml:space="preserve">. When it asks if you want to stop other services, click </w:t>
      </w:r>
      <w:proofErr w:type="gramStart"/>
      <w:r w:rsidRPr="00AC686A">
        <w:rPr>
          <w:noProof w:val="0"/>
        </w:rPr>
        <w:t>Yes</w:t>
      </w:r>
      <w:proofErr w:type="gramEnd"/>
      <w:r w:rsidR="00F64440">
        <w:rPr>
          <w:noProof w:val="0"/>
        </w:rPr>
        <w:t>.</w:t>
      </w:r>
    </w:p>
    <w:p w14:paraId="3D1F1415" w14:textId="77777777" w:rsidR="00F64440" w:rsidRDefault="00AC686A" w:rsidP="00F64440">
      <w:pPr>
        <w:pStyle w:val="NL"/>
        <w:rPr>
          <w:noProof w:val="0"/>
        </w:rPr>
      </w:pPr>
      <w:r w:rsidRPr="00AC686A">
        <w:rPr>
          <w:b/>
          <w:noProof w:val="0"/>
        </w:rPr>
        <w:t>3.</w:t>
      </w:r>
      <w:r w:rsidR="00F64440">
        <w:rPr>
          <w:noProof w:val="0"/>
        </w:rPr>
        <w:tab/>
        <w:t xml:space="preserve">Right-click the </w:t>
      </w:r>
      <w:r w:rsidRPr="00AC686A">
        <w:rPr>
          <w:noProof w:val="0"/>
        </w:rPr>
        <w:t>Start</w:t>
      </w:r>
      <w:r w:rsidR="00F64440" w:rsidRPr="00783980">
        <w:rPr>
          <w:noProof w:val="0"/>
        </w:rPr>
        <w:t xml:space="preserve"> button and select </w:t>
      </w:r>
      <w:r w:rsidRPr="00AC686A">
        <w:rPr>
          <w:noProof w:val="0"/>
        </w:rPr>
        <w:t>Command Prompt (Admin)</w:t>
      </w:r>
      <w:r w:rsidR="00F64440" w:rsidRPr="00783980">
        <w:rPr>
          <w:noProof w:val="0"/>
        </w:rPr>
        <w:t>.</w:t>
      </w:r>
      <w:r w:rsidR="00F64440">
        <w:rPr>
          <w:noProof w:val="0"/>
        </w:rPr>
        <w:t xml:space="preserve"> The command prompt window opens.</w:t>
      </w:r>
    </w:p>
    <w:p w14:paraId="6C523DFF" w14:textId="77777777" w:rsidR="00F64440" w:rsidRDefault="00AC686A" w:rsidP="00F64440">
      <w:pPr>
        <w:pStyle w:val="NL"/>
        <w:rPr>
          <w:noProof w:val="0"/>
        </w:rPr>
      </w:pPr>
      <w:r w:rsidRPr="00AC686A">
        <w:rPr>
          <w:b/>
          <w:noProof w:val="0"/>
        </w:rPr>
        <w:t>4.</w:t>
      </w:r>
      <w:r w:rsidR="00F64440">
        <w:rPr>
          <w:noProof w:val="0"/>
        </w:rPr>
        <w:tab/>
        <w:t xml:space="preserve">Execute the </w:t>
      </w:r>
      <w:r w:rsidRPr="00AC686A">
        <w:rPr>
          <w:rFonts w:ascii="Courier New" w:hAnsi="Courier New" w:cs="Courier New"/>
          <w:noProof w:val="0"/>
        </w:rPr>
        <w:t>ntdsutil</w:t>
      </w:r>
      <w:r w:rsidR="00F64440">
        <w:rPr>
          <w:noProof w:val="0"/>
        </w:rPr>
        <w:t xml:space="preserve"> command.</w:t>
      </w:r>
    </w:p>
    <w:p w14:paraId="2A214DB5" w14:textId="77777777" w:rsidR="00F64440" w:rsidRDefault="00AC686A" w:rsidP="00F64440">
      <w:pPr>
        <w:pStyle w:val="NL"/>
        <w:rPr>
          <w:noProof w:val="0"/>
        </w:rPr>
      </w:pPr>
      <w:r w:rsidRPr="00AC686A">
        <w:rPr>
          <w:b/>
          <w:noProof w:val="0"/>
        </w:rPr>
        <w:t>5.</w:t>
      </w:r>
      <w:r w:rsidR="00F64440">
        <w:rPr>
          <w:noProof w:val="0"/>
        </w:rPr>
        <w:tab/>
        <w:t xml:space="preserve">At the ntdsutil prompt, execute the </w:t>
      </w:r>
      <w:r w:rsidRPr="00AC686A">
        <w:rPr>
          <w:rFonts w:ascii="Courier New" w:hAnsi="Courier New" w:cs="Courier New"/>
          <w:noProof w:val="0"/>
        </w:rPr>
        <w:t>activate instance NTDS</w:t>
      </w:r>
      <w:r w:rsidR="00F64440">
        <w:rPr>
          <w:noProof w:val="0"/>
        </w:rPr>
        <w:t xml:space="preserve"> command.</w:t>
      </w:r>
    </w:p>
    <w:p w14:paraId="5AAEEC26" w14:textId="77777777" w:rsidR="00F64440" w:rsidRDefault="00AC686A" w:rsidP="00F64440">
      <w:pPr>
        <w:pStyle w:val="NL"/>
        <w:rPr>
          <w:noProof w:val="0"/>
        </w:rPr>
      </w:pPr>
      <w:r w:rsidRPr="00AC686A">
        <w:rPr>
          <w:b/>
          <w:noProof w:val="0"/>
        </w:rPr>
        <w:t>6.</w:t>
      </w:r>
      <w:r w:rsidR="00F64440">
        <w:rPr>
          <w:noProof w:val="0"/>
        </w:rPr>
        <w:tab/>
        <w:t xml:space="preserve">Execute the </w:t>
      </w:r>
      <w:r w:rsidRPr="00AC686A">
        <w:rPr>
          <w:rFonts w:ascii="Courier New" w:hAnsi="Courier New" w:cs="Courier New"/>
          <w:noProof w:val="0"/>
        </w:rPr>
        <w:t>files</w:t>
      </w:r>
      <w:r w:rsidR="00F64440">
        <w:rPr>
          <w:noProof w:val="0"/>
        </w:rPr>
        <w:t xml:space="preserve"> command.</w:t>
      </w:r>
    </w:p>
    <w:p w14:paraId="03A64E04" w14:textId="77777777" w:rsidR="00F64440" w:rsidRDefault="00AC686A" w:rsidP="00F64440">
      <w:pPr>
        <w:pStyle w:val="NL"/>
        <w:rPr>
          <w:noProof w:val="0"/>
        </w:rPr>
      </w:pPr>
      <w:r w:rsidRPr="00AC686A">
        <w:rPr>
          <w:b/>
          <w:noProof w:val="0"/>
        </w:rPr>
        <w:t>7.</w:t>
      </w:r>
      <w:r w:rsidR="00F64440">
        <w:rPr>
          <w:noProof w:val="0"/>
        </w:rPr>
        <w:tab/>
        <w:t xml:space="preserve">At the file maintenance prompt, execute the </w:t>
      </w:r>
      <w:r w:rsidRPr="00AC686A">
        <w:rPr>
          <w:rFonts w:ascii="Courier New" w:hAnsi="Courier New" w:cs="Courier New"/>
          <w:noProof w:val="0"/>
        </w:rPr>
        <w:t>compact to C:\</w:t>
      </w:r>
      <w:r w:rsidR="00F64440">
        <w:rPr>
          <w:noProof w:val="0"/>
        </w:rPr>
        <w:t xml:space="preserve"> command. The database is compacted.</w:t>
      </w:r>
    </w:p>
    <w:p w14:paraId="1E0BAB9F" w14:textId="77777777" w:rsidR="004F3CF1" w:rsidRDefault="004F3CF1" w:rsidP="004F3CF1">
      <w:pPr>
        <w:pStyle w:val="NL"/>
        <w:rPr>
          <w:noProof w:val="0"/>
        </w:rPr>
      </w:pPr>
      <w:r>
        <w:rPr>
          <w:b/>
        </w:rPr>
        <w:t>8</w:t>
      </w:r>
      <w:r w:rsidRPr="009F4E27">
        <w:rPr>
          <w:b/>
        </w:rPr>
        <w:t>.</w:t>
      </w:r>
      <w:r>
        <w:tab/>
      </w:r>
      <w:r>
        <w:rPr>
          <w:noProof w:val="0"/>
        </w:rPr>
        <w:t>Take a screen shot of the ntdsutil Command Prompt window by pressing Alt+Prt Scr and then paste it into your Lab17_worksheet file in the page provided by pressing Ctrl+V.</w:t>
      </w:r>
    </w:p>
    <w:p w14:paraId="40C3C722" w14:textId="77777777" w:rsidR="00F64440" w:rsidRDefault="004F3CF1" w:rsidP="00F64440">
      <w:pPr>
        <w:pStyle w:val="NL"/>
        <w:rPr>
          <w:noProof w:val="0"/>
        </w:rPr>
      </w:pPr>
      <w:r>
        <w:rPr>
          <w:b/>
          <w:noProof w:val="0"/>
        </w:rPr>
        <w:t>9</w:t>
      </w:r>
      <w:r w:rsidR="00AC686A" w:rsidRPr="00AC686A">
        <w:rPr>
          <w:b/>
          <w:noProof w:val="0"/>
        </w:rPr>
        <w:t>.</w:t>
      </w:r>
      <w:r w:rsidR="00F64440">
        <w:rPr>
          <w:noProof w:val="0"/>
        </w:rPr>
        <w:tab/>
        <w:t xml:space="preserve">To check the integrity of the offline database, execute the </w:t>
      </w:r>
      <w:r w:rsidR="00AC686A" w:rsidRPr="00AC686A">
        <w:rPr>
          <w:rFonts w:ascii="Courier New" w:hAnsi="Courier New" w:cs="Courier New"/>
          <w:noProof w:val="0"/>
        </w:rPr>
        <w:t>integrity</w:t>
      </w:r>
      <w:r w:rsidR="00F64440">
        <w:rPr>
          <w:noProof w:val="0"/>
        </w:rPr>
        <w:t xml:space="preserve"> command. </w:t>
      </w:r>
    </w:p>
    <w:p w14:paraId="31BB2B0F" w14:textId="77777777" w:rsidR="00F64440" w:rsidRDefault="004F3CF1" w:rsidP="00F64440">
      <w:pPr>
        <w:pStyle w:val="NL"/>
        <w:rPr>
          <w:noProof w:val="0"/>
        </w:rPr>
      </w:pPr>
      <w:r>
        <w:rPr>
          <w:b/>
          <w:noProof w:val="0"/>
        </w:rPr>
        <w:t>10</w:t>
      </w:r>
      <w:r w:rsidR="00AC686A" w:rsidRPr="00AC686A">
        <w:rPr>
          <w:b/>
          <w:noProof w:val="0"/>
        </w:rPr>
        <w:t>.</w:t>
      </w:r>
      <w:r w:rsidR="00F64440">
        <w:rPr>
          <w:noProof w:val="0"/>
        </w:rPr>
        <w:tab/>
        <w:t xml:space="preserve">At the file maintenance prompt, execute the </w:t>
      </w:r>
      <w:r w:rsidR="00AC686A" w:rsidRPr="00AC686A">
        <w:rPr>
          <w:rFonts w:ascii="Courier New" w:hAnsi="Courier New" w:cs="Courier New"/>
          <w:noProof w:val="0"/>
        </w:rPr>
        <w:t>quit</w:t>
      </w:r>
      <w:r w:rsidR="00F64440">
        <w:rPr>
          <w:noProof w:val="0"/>
        </w:rPr>
        <w:t xml:space="preserve"> command.</w:t>
      </w:r>
    </w:p>
    <w:p w14:paraId="746FB1C4" w14:textId="77777777" w:rsidR="00F64440" w:rsidRPr="00783980" w:rsidRDefault="00AC686A" w:rsidP="00F64440">
      <w:pPr>
        <w:pStyle w:val="NL"/>
        <w:rPr>
          <w:noProof w:val="0"/>
        </w:rPr>
      </w:pPr>
      <w:r w:rsidRPr="00AC686A">
        <w:rPr>
          <w:b/>
          <w:noProof w:val="0"/>
        </w:rPr>
        <w:t>1</w:t>
      </w:r>
      <w:r w:rsidR="004F3CF1">
        <w:rPr>
          <w:b/>
          <w:noProof w:val="0"/>
        </w:rPr>
        <w:t>1</w:t>
      </w:r>
      <w:r w:rsidRPr="00AC686A">
        <w:rPr>
          <w:b/>
          <w:noProof w:val="0"/>
        </w:rPr>
        <w:t>.</w:t>
      </w:r>
      <w:r w:rsidR="00F64440">
        <w:rPr>
          <w:noProof w:val="0"/>
        </w:rPr>
        <w:tab/>
        <w:t xml:space="preserve">To perform a semantic database consistency check, execute </w:t>
      </w:r>
      <w:r w:rsidRPr="00AC686A">
        <w:rPr>
          <w:noProof w:val="0"/>
        </w:rPr>
        <w:t xml:space="preserve">the </w:t>
      </w:r>
      <w:r w:rsidRPr="00AC686A">
        <w:rPr>
          <w:rFonts w:ascii="Courier New" w:hAnsi="Courier New" w:cs="Courier New"/>
          <w:noProof w:val="0"/>
        </w:rPr>
        <w:t xml:space="preserve">semantic database analysis </w:t>
      </w:r>
      <w:r w:rsidR="00F64440" w:rsidRPr="00783980">
        <w:rPr>
          <w:noProof w:val="0"/>
        </w:rPr>
        <w:t>command.</w:t>
      </w:r>
    </w:p>
    <w:p w14:paraId="7C03ABCD" w14:textId="77777777" w:rsidR="00F64440" w:rsidRDefault="00AC686A" w:rsidP="00F64440">
      <w:pPr>
        <w:pStyle w:val="NL"/>
        <w:rPr>
          <w:noProof w:val="0"/>
        </w:rPr>
      </w:pPr>
      <w:r w:rsidRPr="00AC686A">
        <w:rPr>
          <w:b/>
          <w:noProof w:val="0"/>
        </w:rPr>
        <w:t>1</w:t>
      </w:r>
      <w:r w:rsidR="004F3CF1">
        <w:rPr>
          <w:b/>
          <w:noProof w:val="0"/>
        </w:rPr>
        <w:t>2</w:t>
      </w:r>
      <w:r w:rsidRPr="00AC686A">
        <w:rPr>
          <w:b/>
          <w:noProof w:val="0"/>
        </w:rPr>
        <w:t>.</w:t>
      </w:r>
      <w:r w:rsidR="00F64440">
        <w:rPr>
          <w:noProof w:val="0"/>
        </w:rPr>
        <w:tab/>
        <w:t xml:space="preserve">At the semantic checker prompt, execute the </w:t>
      </w:r>
      <w:r w:rsidRPr="00AC686A">
        <w:rPr>
          <w:rFonts w:ascii="Courier New" w:hAnsi="Courier New" w:cs="Courier New"/>
          <w:noProof w:val="0"/>
        </w:rPr>
        <w:t>go</w:t>
      </w:r>
      <w:r w:rsidR="00F64440">
        <w:rPr>
          <w:noProof w:val="0"/>
        </w:rPr>
        <w:t xml:space="preserve"> command.</w:t>
      </w:r>
    </w:p>
    <w:p w14:paraId="33E2E490" w14:textId="77777777" w:rsidR="00F64440" w:rsidRDefault="00AC686A" w:rsidP="00F64440">
      <w:pPr>
        <w:pStyle w:val="NL"/>
        <w:rPr>
          <w:noProof w:val="0"/>
        </w:rPr>
      </w:pPr>
      <w:r w:rsidRPr="00AC686A">
        <w:rPr>
          <w:b/>
          <w:noProof w:val="0"/>
        </w:rPr>
        <w:t>1</w:t>
      </w:r>
      <w:r w:rsidR="004F3CF1">
        <w:rPr>
          <w:b/>
          <w:noProof w:val="0"/>
        </w:rPr>
        <w:t>3</w:t>
      </w:r>
      <w:r w:rsidRPr="00AC686A">
        <w:rPr>
          <w:b/>
          <w:noProof w:val="0"/>
        </w:rPr>
        <w:t>.</w:t>
      </w:r>
      <w:r w:rsidR="00F64440">
        <w:rPr>
          <w:noProof w:val="0"/>
        </w:rPr>
        <w:tab/>
        <w:t xml:space="preserve">Execute the </w:t>
      </w:r>
      <w:r w:rsidRPr="00AC686A">
        <w:rPr>
          <w:rFonts w:ascii="Courier New" w:hAnsi="Courier New" w:cs="Courier New"/>
          <w:noProof w:val="0"/>
        </w:rPr>
        <w:t>quit</w:t>
      </w:r>
      <w:r w:rsidR="00F64440">
        <w:rPr>
          <w:noProof w:val="0"/>
        </w:rPr>
        <w:t xml:space="preserve"> command twice.</w:t>
      </w:r>
    </w:p>
    <w:p w14:paraId="2267435A" w14:textId="77777777" w:rsidR="00E43D18" w:rsidRDefault="00E43D18" w:rsidP="00F64440">
      <w:pPr>
        <w:pStyle w:val="NL"/>
        <w:rPr>
          <w:noProof w:val="0"/>
        </w:rPr>
      </w:pPr>
      <w:r>
        <w:rPr>
          <w:b/>
          <w:noProof w:val="0"/>
        </w:rPr>
        <w:t>1</w:t>
      </w:r>
      <w:r w:rsidR="004F3CF1">
        <w:rPr>
          <w:b/>
          <w:noProof w:val="0"/>
        </w:rPr>
        <w:t>4</w:t>
      </w:r>
      <w:r>
        <w:rPr>
          <w:b/>
          <w:noProof w:val="0"/>
        </w:rPr>
        <w:t>.</w:t>
      </w:r>
      <w:r>
        <w:rPr>
          <w:noProof w:val="0"/>
        </w:rPr>
        <w:tab/>
        <w:t xml:space="preserve">Copy the </w:t>
      </w:r>
      <w:proofErr w:type="spellStart"/>
      <w:r>
        <w:rPr>
          <w:noProof w:val="0"/>
        </w:rPr>
        <w:t>ntds.dit</w:t>
      </w:r>
      <w:proofErr w:type="spellEnd"/>
      <w:r>
        <w:rPr>
          <w:noProof w:val="0"/>
        </w:rPr>
        <w:t xml:space="preserve"> file from the C:\ folder to the </w:t>
      </w:r>
      <w:r w:rsidRPr="00E43D18">
        <w:rPr>
          <w:noProof w:val="0"/>
        </w:rPr>
        <w:t>C:\Windows\NTDS</w:t>
      </w:r>
      <w:r>
        <w:rPr>
          <w:noProof w:val="0"/>
        </w:rPr>
        <w:t xml:space="preserve"> folder. </w:t>
      </w:r>
    </w:p>
    <w:p w14:paraId="6E8FA1C5" w14:textId="77777777" w:rsidR="00F64440" w:rsidRDefault="004F3CF1" w:rsidP="00F64440">
      <w:pPr>
        <w:pStyle w:val="NL"/>
        <w:rPr>
          <w:noProof w:val="0"/>
        </w:rPr>
      </w:pPr>
      <w:r>
        <w:rPr>
          <w:b/>
          <w:noProof w:val="0"/>
        </w:rPr>
        <w:t>15</w:t>
      </w:r>
      <w:r w:rsidR="00AC686A" w:rsidRPr="00AC686A">
        <w:rPr>
          <w:b/>
          <w:noProof w:val="0"/>
        </w:rPr>
        <w:t>.</w:t>
      </w:r>
      <w:r w:rsidR="00F64440">
        <w:rPr>
          <w:noProof w:val="0"/>
        </w:rPr>
        <w:tab/>
        <w:t>Close the command prompt.</w:t>
      </w:r>
    </w:p>
    <w:p w14:paraId="173DE6C0" w14:textId="77777777" w:rsidR="00F64440" w:rsidRDefault="004F3CF1" w:rsidP="00F64440">
      <w:pPr>
        <w:pStyle w:val="NL"/>
        <w:rPr>
          <w:noProof w:val="0"/>
        </w:rPr>
      </w:pPr>
      <w:r>
        <w:rPr>
          <w:b/>
          <w:noProof w:val="0"/>
        </w:rPr>
        <w:t>16</w:t>
      </w:r>
      <w:r w:rsidR="00AC686A" w:rsidRPr="00AC686A">
        <w:rPr>
          <w:b/>
          <w:noProof w:val="0"/>
        </w:rPr>
        <w:t>.</w:t>
      </w:r>
      <w:r w:rsidR="00F64440">
        <w:rPr>
          <w:noProof w:val="0"/>
        </w:rPr>
        <w:tab/>
        <w:t>Go back to the Service</w:t>
      </w:r>
      <w:r w:rsidR="0065166B">
        <w:rPr>
          <w:noProof w:val="0"/>
        </w:rPr>
        <w:t>s</w:t>
      </w:r>
      <w:r w:rsidR="00F64440">
        <w:rPr>
          <w:noProof w:val="0"/>
        </w:rPr>
        <w:t xml:space="preserve"> console. Right-click the </w:t>
      </w:r>
      <w:r w:rsidR="00AC686A" w:rsidRPr="00AC686A">
        <w:rPr>
          <w:noProof w:val="0"/>
        </w:rPr>
        <w:t>Active Directory Domain Services</w:t>
      </w:r>
      <w:r w:rsidR="00F64440" w:rsidRPr="00783980">
        <w:rPr>
          <w:noProof w:val="0"/>
        </w:rPr>
        <w:t xml:space="preserve"> service and click </w:t>
      </w:r>
      <w:r w:rsidR="00AC686A" w:rsidRPr="00AC686A">
        <w:rPr>
          <w:noProof w:val="0"/>
        </w:rPr>
        <w:t>Start</w:t>
      </w:r>
      <w:r w:rsidR="00F64440" w:rsidRPr="00783980">
        <w:rPr>
          <w:noProof w:val="0"/>
        </w:rPr>
        <w:t>.</w:t>
      </w:r>
    </w:p>
    <w:p w14:paraId="3CCA01AE" w14:textId="77777777" w:rsidR="007E2448" w:rsidRDefault="004F3CF1" w:rsidP="00F64440">
      <w:pPr>
        <w:pStyle w:val="NL"/>
        <w:rPr>
          <w:noProof w:val="0"/>
        </w:rPr>
      </w:pPr>
      <w:r>
        <w:rPr>
          <w:b/>
          <w:noProof w:val="0"/>
        </w:rPr>
        <w:t>17</w:t>
      </w:r>
      <w:r w:rsidR="00AC686A" w:rsidRPr="00AC686A">
        <w:rPr>
          <w:b/>
          <w:noProof w:val="0"/>
        </w:rPr>
        <w:t>.</w:t>
      </w:r>
      <w:r w:rsidR="00F64440">
        <w:rPr>
          <w:noProof w:val="0"/>
        </w:rPr>
        <w:tab/>
        <w:t>Close the Services console.</w:t>
      </w:r>
    </w:p>
    <w:p w14:paraId="2CAF5750" w14:textId="77777777" w:rsidR="00EB715D" w:rsidRDefault="00EB715D" w:rsidP="00EB715D">
      <w:pPr>
        <w:pStyle w:val="H1"/>
      </w:pPr>
      <w:r>
        <w:t>Lab REview Questions</w:t>
      </w:r>
    </w:p>
    <w:tbl>
      <w:tblPr>
        <w:tblW w:w="0" w:type="auto"/>
        <w:tblInd w:w="108" w:type="dxa"/>
        <w:tblBorders>
          <w:top w:val="single" w:sz="12" w:space="0" w:color="000000"/>
          <w:left w:val="single" w:sz="12" w:space="0" w:color="000000"/>
          <w:bottom w:val="single" w:sz="12" w:space="0" w:color="000000"/>
          <w:right w:val="single" w:sz="12" w:space="0" w:color="000000"/>
        </w:tblBorders>
        <w:shd w:val="clear" w:color="000000" w:fill="auto"/>
        <w:tblLook w:val="01E0" w:firstRow="1" w:lastRow="1" w:firstColumn="1" w:lastColumn="1" w:noHBand="0" w:noVBand="0"/>
      </w:tblPr>
      <w:tblGrid>
        <w:gridCol w:w="1800"/>
        <w:gridCol w:w="6948"/>
      </w:tblGrid>
      <w:tr w:rsidR="00EB715D" w14:paraId="13EE49BF" w14:textId="77777777">
        <w:tc>
          <w:tcPr>
            <w:tcW w:w="1800" w:type="dxa"/>
            <w:shd w:val="clear" w:color="000000" w:fill="auto"/>
          </w:tcPr>
          <w:p w14:paraId="5DB56F81" w14:textId="77777777" w:rsidR="00EB715D" w:rsidRPr="00296AA8" w:rsidRDefault="00EB715D" w:rsidP="00EB715D">
            <w:pPr>
              <w:pStyle w:val="TB"/>
              <w:rPr>
                <w:b/>
                <w:bCs/>
              </w:rPr>
            </w:pPr>
            <w:r w:rsidRPr="00296AA8">
              <w:rPr>
                <w:b/>
                <w:bCs/>
              </w:rPr>
              <w:t>Completion time</w:t>
            </w:r>
          </w:p>
        </w:tc>
        <w:tc>
          <w:tcPr>
            <w:tcW w:w="6948" w:type="dxa"/>
            <w:shd w:val="clear" w:color="000000" w:fill="auto"/>
          </w:tcPr>
          <w:p w14:paraId="148380BB" w14:textId="77777777" w:rsidR="00EB715D" w:rsidRPr="00296AA8" w:rsidRDefault="00EB715D" w:rsidP="00EB715D">
            <w:pPr>
              <w:pStyle w:val="TB"/>
              <w:rPr>
                <w:b/>
                <w:bCs/>
              </w:rPr>
            </w:pPr>
            <w:r w:rsidRPr="00296AA8">
              <w:rPr>
                <w:b/>
                <w:bCs/>
              </w:rPr>
              <w:t>1</w:t>
            </w:r>
            <w:r>
              <w:rPr>
                <w:b/>
                <w:bCs/>
              </w:rPr>
              <w:t>0</w:t>
            </w:r>
            <w:r w:rsidRPr="00296AA8">
              <w:rPr>
                <w:b/>
                <w:bCs/>
              </w:rPr>
              <w:t xml:space="preserve"> minutes</w:t>
            </w:r>
          </w:p>
        </w:tc>
      </w:tr>
    </w:tbl>
    <w:p w14:paraId="378FE6A0" w14:textId="77777777" w:rsidR="00261422" w:rsidRDefault="00261422">
      <w:pPr>
        <w:pStyle w:val="NL"/>
        <w:rPr>
          <w:b/>
        </w:rPr>
      </w:pPr>
    </w:p>
    <w:p w14:paraId="268F517B" w14:textId="77777777" w:rsidR="00261422" w:rsidRDefault="00AC686A">
      <w:pPr>
        <w:pStyle w:val="NL"/>
      </w:pPr>
      <w:r w:rsidRPr="00AC686A">
        <w:rPr>
          <w:b/>
        </w:rPr>
        <w:t>1.</w:t>
      </w:r>
      <w:r w:rsidRPr="00AC686A">
        <w:rPr>
          <w:b/>
        </w:rPr>
        <w:tab/>
      </w:r>
      <w:r w:rsidR="001737B8">
        <w:t>In Exercise 17.1,</w:t>
      </w:r>
      <w:r w:rsidR="00783980">
        <w:t xml:space="preserve"> </w:t>
      </w:r>
      <w:r w:rsidR="001737B8">
        <w:t>what did you use to back</w:t>
      </w:r>
      <w:r w:rsidR="00783980">
        <w:t xml:space="preserve"> </w:t>
      </w:r>
      <w:r w:rsidR="001737B8">
        <w:t>up the System State?</w:t>
      </w:r>
    </w:p>
    <w:p w14:paraId="6335AEDA" w14:textId="77777777" w:rsidR="00261422" w:rsidRDefault="001955E6">
      <w:pPr>
        <w:pStyle w:val="NL"/>
      </w:pPr>
      <w:r>
        <w:rPr>
          <w:b/>
        </w:rPr>
        <w:t>2</w:t>
      </w:r>
      <w:r w:rsidRPr="001955E6">
        <w:rPr>
          <w:b/>
        </w:rPr>
        <w:t>.</w:t>
      </w:r>
      <w:r w:rsidRPr="001955E6">
        <w:rPr>
          <w:b/>
        </w:rPr>
        <w:tab/>
      </w:r>
      <w:r w:rsidR="001737B8">
        <w:t>In Exercise 17.2, what type of restore will have changes overwritten by the current Active Directory?</w:t>
      </w:r>
    </w:p>
    <w:p w14:paraId="1D81D2DD" w14:textId="77777777" w:rsidR="00261422" w:rsidRDefault="001955E6">
      <w:pPr>
        <w:pStyle w:val="NL"/>
      </w:pPr>
      <w:r>
        <w:rPr>
          <w:b/>
        </w:rPr>
        <w:t>3</w:t>
      </w:r>
      <w:r w:rsidRPr="001955E6">
        <w:rPr>
          <w:b/>
        </w:rPr>
        <w:t>.</w:t>
      </w:r>
      <w:r w:rsidRPr="001955E6">
        <w:rPr>
          <w:b/>
        </w:rPr>
        <w:tab/>
      </w:r>
      <w:r w:rsidR="001737B8">
        <w:t xml:space="preserve">In Exercise 17.2, </w:t>
      </w:r>
      <w:r w:rsidR="00783980">
        <w:t xml:space="preserve">when </w:t>
      </w:r>
      <w:r w:rsidR="001737B8">
        <w:t>you restore from backup and you want to make sure that the restored objects in Active Directory do not get removed automatically by Active Directory because they were deleted in the past, what type of of restore must be done?</w:t>
      </w:r>
    </w:p>
    <w:p w14:paraId="188330D2" w14:textId="77777777" w:rsidR="00261422" w:rsidRDefault="001955E6">
      <w:pPr>
        <w:pStyle w:val="NL"/>
      </w:pPr>
      <w:r>
        <w:rPr>
          <w:b/>
        </w:rPr>
        <w:t>4</w:t>
      </w:r>
      <w:r w:rsidRPr="001955E6">
        <w:rPr>
          <w:b/>
        </w:rPr>
        <w:t>.</w:t>
      </w:r>
      <w:r w:rsidRPr="001955E6">
        <w:rPr>
          <w:b/>
        </w:rPr>
        <w:tab/>
      </w:r>
      <w:r w:rsidR="001737B8">
        <w:t>In Exercise 17.2, what tool allowed you to choose selected objects as authoritative restore?</w:t>
      </w:r>
    </w:p>
    <w:p w14:paraId="7BF4952B" w14:textId="77777777" w:rsidR="00261422" w:rsidRDefault="001955E6">
      <w:pPr>
        <w:pStyle w:val="NL"/>
      </w:pPr>
      <w:r>
        <w:rPr>
          <w:b/>
        </w:rPr>
        <w:t>5</w:t>
      </w:r>
      <w:r w:rsidRPr="001955E6">
        <w:rPr>
          <w:b/>
        </w:rPr>
        <w:t>.</w:t>
      </w:r>
      <w:r w:rsidRPr="001955E6">
        <w:rPr>
          <w:b/>
        </w:rPr>
        <w:tab/>
      </w:r>
      <w:r w:rsidR="00E45BBD">
        <w:t>I</w:t>
      </w:r>
      <w:r w:rsidR="001737B8">
        <w:t>n Exercise 17.3, what command did you use to create the Active Directory snapshot?</w:t>
      </w:r>
    </w:p>
    <w:p w14:paraId="710B8B41" w14:textId="77777777" w:rsidR="00261422" w:rsidRDefault="001955E6">
      <w:pPr>
        <w:pStyle w:val="NL"/>
      </w:pPr>
      <w:r>
        <w:rPr>
          <w:b/>
        </w:rPr>
        <w:t>6</w:t>
      </w:r>
      <w:r w:rsidRPr="001955E6">
        <w:rPr>
          <w:b/>
        </w:rPr>
        <w:t>.</w:t>
      </w:r>
      <w:r w:rsidRPr="001955E6">
        <w:rPr>
          <w:b/>
        </w:rPr>
        <w:tab/>
      </w:r>
      <w:r w:rsidR="00E45BBD">
        <w:t>I</w:t>
      </w:r>
      <w:r w:rsidR="001737B8">
        <w:t xml:space="preserve">n Exercise 17.4, what did you use to enable the Active Directory Recycle Bin? </w:t>
      </w:r>
    </w:p>
    <w:p w14:paraId="62EA2789" w14:textId="77777777" w:rsidR="00261422" w:rsidRDefault="001955E6">
      <w:pPr>
        <w:pStyle w:val="NL"/>
      </w:pPr>
      <w:r>
        <w:rPr>
          <w:b/>
        </w:rPr>
        <w:t>7</w:t>
      </w:r>
      <w:r w:rsidRPr="001955E6">
        <w:rPr>
          <w:b/>
        </w:rPr>
        <w:t>.</w:t>
      </w:r>
      <w:r w:rsidRPr="001955E6">
        <w:rPr>
          <w:b/>
        </w:rPr>
        <w:tab/>
      </w:r>
      <w:r w:rsidR="00E45BBD">
        <w:t>I</w:t>
      </w:r>
      <w:r w:rsidR="001737B8">
        <w:t>n Exercise 17.5, what program allowed you to compress the Active Directory database?</w:t>
      </w:r>
    </w:p>
    <w:p w14:paraId="4BFB9467" w14:textId="77777777" w:rsidR="00261422" w:rsidRDefault="00261422">
      <w:pPr>
        <w:pStyle w:val="NL"/>
        <w:ind w:left="1260"/>
        <w:rPr>
          <w:b/>
          <w:highlight w:val="yellow"/>
        </w:rPr>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870"/>
        <w:gridCol w:w="6626"/>
      </w:tblGrid>
      <w:tr w:rsidR="007E14DC" w:rsidRPr="00296AA8" w14:paraId="63856FBC" w14:textId="77777777">
        <w:tc>
          <w:tcPr>
            <w:tcW w:w="1870" w:type="dxa"/>
            <w:shd w:val="solid" w:color="000000" w:fill="FFFFFF"/>
            <w:vAlign w:val="bottom"/>
          </w:tcPr>
          <w:p w14:paraId="0D7900E6" w14:textId="77777777" w:rsidR="007E14DC" w:rsidRPr="00296AA8" w:rsidRDefault="007E14DC" w:rsidP="00261422">
            <w:pPr>
              <w:pStyle w:val="TBH"/>
              <w:jc w:val="left"/>
              <w:rPr>
                <w:b w:val="0"/>
                <w:bCs w:val="0"/>
              </w:rPr>
            </w:pPr>
            <w:r>
              <w:rPr>
                <w:b w:val="0"/>
                <w:bCs w:val="0"/>
              </w:rPr>
              <w:t>Lab Challenge</w:t>
            </w:r>
          </w:p>
        </w:tc>
        <w:tc>
          <w:tcPr>
            <w:tcW w:w="6626" w:type="dxa"/>
            <w:shd w:val="solid" w:color="000000" w:fill="FFFFFF"/>
            <w:vAlign w:val="bottom"/>
          </w:tcPr>
          <w:p w14:paraId="762423FC" w14:textId="77777777" w:rsidR="007E14DC" w:rsidRPr="00296AA8" w:rsidRDefault="007E14DC" w:rsidP="00261422">
            <w:pPr>
              <w:pStyle w:val="TBH"/>
              <w:jc w:val="left"/>
              <w:rPr>
                <w:b w:val="0"/>
                <w:bCs w:val="0"/>
              </w:rPr>
            </w:pPr>
            <w:r>
              <w:rPr>
                <w:b w:val="0"/>
                <w:bCs w:val="0"/>
              </w:rPr>
              <w:t>Remove Server02 from Active Directory</w:t>
            </w:r>
          </w:p>
        </w:tc>
      </w:tr>
      <w:tr w:rsidR="007E14DC" w14:paraId="7E551A34" w14:textId="77777777">
        <w:tc>
          <w:tcPr>
            <w:tcW w:w="1870" w:type="dxa"/>
            <w:shd w:val="clear" w:color="auto" w:fill="auto"/>
          </w:tcPr>
          <w:p w14:paraId="111C5C70" w14:textId="77777777" w:rsidR="007E14DC" w:rsidRDefault="007E14DC" w:rsidP="00261422">
            <w:pPr>
              <w:pStyle w:val="TB"/>
            </w:pPr>
            <w:r>
              <w:t>Overview</w:t>
            </w:r>
          </w:p>
          <w:p w14:paraId="0812DFB3" w14:textId="77777777" w:rsidR="007E14DC" w:rsidRDefault="007E14DC" w:rsidP="00261422">
            <w:pPr>
              <w:spacing w:after="120"/>
            </w:pPr>
          </w:p>
        </w:tc>
        <w:tc>
          <w:tcPr>
            <w:tcW w:w="6626" w:type="dxa"/>
            <w:shd w:val="clear" w:color="auto" w:fill="auto"/>
          </w:tcPr>
          <w:p w14:paraId="571C938B" w14:textId="77777777" w:rsidR="007E14DC" w:rsidRDefault="007E14DC" w:rsidP="00525206">
            <w:pPr>
              <w:pStyle w:val="StyleTBLLeft-001Hanging001"/>
            </w:pPr>
            <w:r>
              <w:t xml:space="preserve">To complete this challenge, you </w:t>
            </w:r>
            <w:r w:rsidR="00525206">
              <w:t>will remove a domain controller from Active Directory.</w:t>
            </w:r>
          </w:p>
        </w:tc>
      </w:tr>
      <w:tr w:rsidR="007E14DC" w14:paraId="3AC71355" w14:textId="77777777">
        <w:tc>
          <w:tcPr>
            <w:tcW w:w="1870" w:type="dxa"/>
            <w:shd w:val="clear" w:color="auto" w:fill="auto"/>
          </w:tcPr>
          <w:p w14:paraId="21DB2D83" w14:textId="77777777" w:rsidR="007E14DC" w:rsidRDefault="007E14DC" w:rsidP="00261422">
            <w:pPr>
              <w:pStyle w:val="TB"/>
            </w:pPr>
            <w:r>
              <w:t>Completion time</w:t>
            </w:r>
          </w:p>
        </w:tc>
        <w:tc>
          <w:tcPr>
            <w:tcW w:w="6626" w:type="dxa"/>
            <w:shd w:val="clear" w:color="auto" w:fill="auto"/>
          </w:tcPr>
          <w:p w14:paraId="706DAE5D" w14:textId="77777777" w:rsidR="007E14DC" w:rsidRDefault="007E14DC" w:rsidP="00261422">
            <w:pPr>
              <w:pStyle w:val="TB"/>
            </w:pPr>
            <w:r>
              <w:t>10 minutes</w:t>
            </w:r>
          </w:p>
        </w:tc>
      </w:tr>
    </w:tbl>
    <w:p w14:paraId="023D6CF0" w14:textId="77777777" w:rsidR="00261422" w:rsidRDefault="00261422" w:rsidP="007E2448">
      <w:pPr>
        <w:pStyle w:val="TXTIND0"/>
        <w:rPr>
          <w:noProof w:val="0"/>
        </w:rPr>
      </w:pPr>
    </w:p>
    <w:p w14:paraId="0988EA7D" w14:textId="77777777" w:rsidR="007E2448" w:rsidRPr="00C14D0D" w:rsidRDefault="001737B8" w:rsidP="007E2448">
      <w:pPr>
        <w:pStyle w:val="TXTIND0"/>
        <w:rPr>
          <w:noProof w:val="0"/>
        </w:rPr>
      </w:pPr>
      <w:r>
        <w:rPr>
          <w:noProof w:val="0"/>
        </w:rPr>
        <w:t>In Hyper V, you decide to shut</w:t>
      </w:r>
      <w:r w:rsidR="00783980">
        <w:rPr>
          <w:noProof w:val="0"/>
        </w:rPr>
        <w:t xml:space="preserve"> </w:t>
      </w:r>
      <w:r>
        <w:rPr>
          <w:noProof w:val="0"/>
        </w:rPr>
        <w:t>down Server02 because it has been giving you problems that you cannot recover from. Assuming the Server02 is not available, how would you remove Server02 from Active Directory?</w:t>
      </w:r>
    </w:p>
    <w:p w14:paraId="649872D6" w14:textId="77777777" w:rsidR="007E2448" w:rsidRPr="00C14D0D" w:rsidRDefault="007E2448" w:rsidP="007E2448">
      <w:pPr>
        <w:pStyle w:val="NL"/>
        <w:rPr>
          <w:noProof w:val="0"/>
        </w:rPr>
      </w:pPr>
      <w:r w:rsidRPr="00C14D0D">
        <w:rPr>
          <w:noProof w:val="0"/>
        </w:rPr>
        <w:t xml:space="preserve">Write out the steps you performed to complete the challenge. </w:t>
      </w:r>
    </w:p>
    <w:p w14:paraId="477A59C5" w14:textId="77777777" w:rsidR="00594BD0" w:rsidRDefault="00594BD0" w:rsidP="001737B8">
      <w:pPr>
        <w:pStyle w:val="NL"/>
        <w:tabs>
          <w:tab w:val="left" w:pos="1440"/>
        </w:tabs>
        <w:ind w:left="1440"/>
      </w:pPr>
    </w:p>
    <w:p w14:paraId="3BD2A38C" w14:textId="77777777" w:rsidR="00594BD0" w:rsidRPr="00EA7434" w:rsidRDefault="00594BD0" w:rsidP="00594BD0">
      <w:pPr>
        <w:pStyle w:val="TXTIND0"/>
        <w:rPr>
          <w:noProof w:val="0"/>
        </w:rPr>
      </w:pPr>
      <w:r w:rsidRPr="00EA7434">
        <w:rPr>
          <w:noProof w:val="0"/>
        </w:rPr>
        <w:t>End of lab. You can log off or start a different lab. If you want to restart this lab, you’ll need to click the End Lab button in order for the lab to be reset.</w:t>
      </w:r>
    </w:p>
    <w:p w14:paraId="1AD9088E" w14:textId="77777777" w:rsidR="001737B8" w:rsidRDefault="001737B8" w:rsidP="001737B8">
      <w:pPr>
        <w:pStyle w:val="NL"/>
        <w:tabs>
          <w:tab w:val="left" w:pos="1440"/>
        </w:tabs>
        <w:ind w:left="1440"/>
        <w:rPr>
          <w:noProof w:val="0"/>
        </w:rPr>
      </w:pPr>
    </w:p>
    <w:sectPr w:rsidR="001737B8" w:rsidSect="00E97E5A">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A325C1" w14:textId="77777777" w:rsidR="00145690" w:rsidRDefault="00145690">
      <w:r>
        <w:separator/>
      </w:r>
    </w:p>
  </w:endnote>
  <w:endnote w:type="continuationSeparator" w:id="0">
    <w:p w14:paraId="685D6E43" w14:textId="77777777" w:rsidR="00145690" w:rsidRDefault="00145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BerkeleyOldMdITC">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6CB58" w14:textId="77777777" w:rsidR="00261422" w:rsidRPr="001E7A6A" w:rsidRDefault="00261422">
    <w:pPr>
      <w:pStyle w:val="Footer"/>
      <w:rPr>
        <w:rFonts w:ascii="Arial" w:hAnsi="Arial" w:cs="Arial"/>
        <w:i/>
        <w:sz w:val="20"/>
      </w:rP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E4C63" w14:textId="77777777" w:rsidR="00145690" w:rsidRDefault="00145690">
      <w:r>
        <w:separator/>
      </w:r>
    </w:p>
  </w:footnote>
  <w:footnote w:type="continuationSeparator" w:id="0">
    <w:p w14:paraId="4B352EAD" w14:textId="77777777" w:rsidR="00145690" w:rsidRDefault="001456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57BA3" w14:textId="77777777" w:rsidR="00261422" w:rsidRPr="00127F58" w:rsidRDefault="00261422">
    <w:pPr>
      <w:pStyle w:val="Header"/>
      <w:rPr>
        <w:rFonts w:ascii="Arial" w:hAnsi="Arial" w:cs="Arial"/>
        <w:sz w:val="20"/>
      </w:rPr>
    </w:pPr>
    <w:r>
      <w:rPr>
        <w:rFonts w:ascii="Arial" w:hAnsi="Arial" w:cs="Arial"/>
        <w:sz w:val="20"/>
      </w:rPr>
      <w:t>70-411 Administering Windows Server 2012</w:t>
    </w:r>
    <w:r>
      <w:rPr>
        <w:rFonts w:ascii="Arial" w:hAnsi="Arial" w:cs="Arial"/>
        <w:i/>
        <w:sz w:val="20"/>
      </w:rPr>
      <w:tab/>
    </w:r>
    <w:r>
      <w:rPr>
        <w:rFonts w:ascii="Arial" w:hAnsi="Arial" w:cs="Arial"/>
        <w:i/>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D6EDA9E"/>
    <w:lvl w:ilvl="0">
      <w:start w:val="1"/>
      <w:numFmt w:val="decimal"/>
      <w:pStyle w:val="ListNumber5"/>
      <w:lvlText w:val="%1."/>
      <w:lvlJc w:val="left"/>
      <w:pPr>
        <w:tabs>
          <w:tab w:val="num" w:pos="1800"/>
        </w:tabs>
        <w:ind w:left="1800" w:hanging="360"/>
      </w:pPr>
    </w:lvl>
  </w:abstractNum>
  <w:abstractNum w:abstractNumId="1">
    <w:nsid w:val="067F6B9D"/>
    <w:multiLevelType w:val="hybridMultilevel"/>
    <w:tmpl w:val="DA1AAE8C"/>
    <w:lvl w:ilvl="0" w:tplc="A78E8BC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8375E"/>
    <w:multiLevelType w:val="hybridMultilevel"/>
    <w:tmpl w:val="7AE8954C"/>
    <w:lvl w:ilvl="0" w:tplc="094055FE">
      <w:start w:val="1"/>
      <w:numFmt w:val="bullet"/>
      <w:pStyle w:val="ObjBL"/>
      <w:lvlText w:val=""/>
      <w:lvlJc w:val="left"/>
      <w:pPr>
        <w:ind w:left="1080" w:hanging="360"/>
      </w:pPr>
      <w:rPr>
        <w:rFonts w:ascii="Wingdings" w:hAnsi="Wingdings" w:cs="Wingdings" w:hint="default"/>
        <w:position w:val="-6"/>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4C10F1"/>
    <w:multiLevelType w:val="hybridMultilevel"/>
    <w:tmpl w:val="4E662A60"/>
    <w:lvl w:ilvl="0" w:tplc="1ECCC542">
      <w:start w:val="1"/>
      <w:numFmt w:val="bullet"/>
      <w:pStyle w:val="BL"/>
      <w:lvlText w:val=""/>
      <w:lvlJc w:val="left"/>
      <w:pPr>
        <w:tabs>
          <w:tab w:val="num" w:pos="2520"/>
        </w:tabs>
        <w:ind w:left="2520" w:hanging="360"/>
      </w:pPr>
      <w:rPr>
        <w:rFonts w:ascii="Symbol" w:hAnsi="Symbol" w:hint="default"/>
        <w:sz w:val="24"/>
        <w:szCs w:val="24"/>
      </w:rPr>
    </w:lvl>
    <w:lvl w:ilvl="1" w:tplc="EA7416FA">
      <w:start w:val="1"/>
      <w:numFmt w:val="lowerLetter"/>
      <w:lvlText w:val="%2."/>
      <w:lvlJc w:val="left"/>
      <w:pPr>
        <w:tabs>
          <w:tab w:val="num" w:pos="3240"/>
        </w:tabs>
        <w:ind w:left="3240" w:hanging="360"/>
      </w:pPr>
    </w:lvl>
    <w:lvl w:ilvl="2" w:tplc="E6F87FA0" w:tentative="1">
      <w:start w:val="1"/>
      <w:numFmt w:val="lowerRoman"/>
      <w:lvlText w:val="%3."/>
      <w:lvlJc w:val="right"/>
      <w:pPr>
        <w:tabs>
          <w:tab w:val="num" w:pos="3960"/>
        </w:tabs>
        <w:ind w:left="3960" w:hanging="180"/>
      </w:pPr>
    </w:lvl>
    <w:lvl w:ilvl="3" w:tplc="BA1EBBAE" w:tentative="1">
      <w:start w:val="1"/>
      <w:numFmt w:val="decimal"/>
      <w:lvlText w:val="%4."/>
      <w:lvlJc w:val="left"/>
      <w:pPr>
        <w:tabs>
          <w:tab w:val="num" w:pos="4680"/>
        </w:tabs>
        <w:ind w:left="4680" w:hanging="360"/>
      </w:pPr>
    </w:lvl>
    <w:lvl w:ilvl="4" w:tplc="8EFA9356" w:tentative="1">
      <w:start w:val="1"/>
      <w:numFmt w:val="lowerLetter"/>
      <w:lvlText w:val="%5."/>
      <w:lvlJc w:val="left"/>
      <w:pPr>
        <w:tabs>
          <w:tab w:val="num" w:pos="5400"/>
        </w:tabs>
        <w:ind w:left="5400" w:hanging="360"/>
      </w:pPr>
    </w:lvl>
    <w:lvl w:ilvl="5" w:tplc="AD701570" w:tentative="1">
      <w:start w:val="1"/>
      <w:numFmt w:val="lowerRoman"/>
      <w:lvlText w:val="%6."/>
      <w:lvlJc w:val="right"/>
      <w:pPr>
        <w:tabs>
          <w:tab w:val="num" w:pos="6120"/>
        </w:tabs>
        <w:ind w:left="6120" w:hanging="180"/>
      </w:pPr>
    </w:lvl>
    <w:lvl w:ilvl="6" w:tplc="DBB40FE2" w:tentative="1">
      <w:start w:val="1"/>
      <w:numFmt w:val="decimal"/>
      <w:lvlText w:val="%7."/>
      <w:lvlJc w:val="left"/>
      <w:pPr>
        <w:tabs>
          <w:tab w:val="num" w:pos="6840"/>
        </w:tabs>
        <w:ind w:left="6840" w:hanging="360"/>
      </w:pPr>
    </w:lvl>
    <w:lvl w:ilvl="7" w:tplc="CA3CE744" w:tentative="1">
      <w:start w:val="1"/>
      <w:numFmt w:val="lowerLetter"/>
      <w:lvlText w:val="%8."/>
      <w:lvlJc w:val="left"/>
      <w:pPr>
        <w:tabs>
          <w:tab w:val="num" w:pos="7560"/>
        </w:tabs>
        <w:ind w:left="7560" w:hanging="360"/>
      </w:pPr>
    </w:lvl>
    <w:lvl w:ilvl="8" w:tplc="B120B676" w:tentative="1">
      <w:start w:val="1"/>
      <w:numFmt w:val="lowerRoman"/>
      <w:lvlText w:val="%9."/>
      <w:lvlJc w:val="right"/>
      <w:pPr>
        <w:tabs>
          <w:tab w:val="num" w:pos="8280"/>
        </w:tabs>
        <w:ind w:left="8280" w:hanging="180"/>
      </w:pPr>
    </w:lvl>
  </w:abstractNum>
  <w:abstractNum w:abstractNumId="4">
    <w:nsid w:val="2F2D0F9F"/>
    <w:multiLevelType w:val="hybridMultilevel"/>
    <w:tmpl w:val="EABE157A"/>
    <w:lvl w:ilvl="0" w:tplc="0409000F">
      <w:start w:val="1"/>
      <w:numFmt w:val="decimal"/>
      <w:pStyle w:val="ProgListNumScreened"/>
      <w:lvlText w:val="%1"/>
      <w:lvlJc w:val="right"/>
      <w:pPr>
        <w:tabs>
          <w:tab w:val="num" w:pos="648"/>
        </w:tabs>
        <w:ind w:left="0" w:firstLine="288"/>
      </w:pPr>
      <w:rPr>
        <w:rFonts w:ascii="Courier New" w:hAnsi="Courier New"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3F074312"/>
    <w:multiLevelType w:val="hybridMultilevel"/>
    <w:tmpl w:val="EF401C52"/>
    <w:lvl w:ilvl="0" w:tplc="00146DC0">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784B61"/>
    <w:multiLevelType w:val="hybridMultilevel"/>
    <w:tmpl w:val="425C444E"/>
    <w:lvl w:ilvl="0" w:tplc="15E08F3A">
      <w:start w:val="1"/>
      <w:numFmt w:val="bullet"/>
      <w:pStyle w:val="ObjBL0"/>
      <w:lvlText w:val=""/>
      <w:lvlJc w:val="left"/>
      <w:pPr>
        <w:ind w:left="1080" w:hanging="360"/>
      </w:pPr>
      <w:rPr>
        <w:rFonts w:ascii="Wingdings" w:hAnsi="Wingdings" w:cs="Wingdings" w:hint="default"/>
        <w:position w:val="-6"/>
        <w:sz w:val="40"/>
      </w:rPr>
    </w:lvl>
    <w:lvl w:ilvl="1" w:tplc="4212362A" w:tentative="1">
      <w:start w:val="1"/>
      <w:numFmt w:val="bullet"/>
      <w:lvlText w:val="o"/>
      <w:lvlJc w:val="left"/>
      <w:pPr>
        <w:ind w:left="1800" w:hanging="360"/>
      </w:pPr>
      <w:rPr>
        <w:rFonts w:ascii="Courier New" w:hAnsi="Courier New" w:cs="Courier New" w:hint="default"/>
      </w:rPr>
    </w:lvl>
    <w:lvl w:ilvl="2" w:tplc="73888CCC" w:tentative="1">
      <w:start w:val="1"/>
      <w:numFmt w:val="bullet"/>
      <w:lvlText w:val=""/>
      <w:lvlJc w:val="left"/>
      <w:pPr>
        <w:ind w:left="2520" w:hanging="360"/>
      </w:pPr>
      <w:rPr>
        <w:rFonts w:ascii="Wingdings" w:hAnsi="Wingdings" w:hint="default"/>
      </w:rPr>
    </w:lvl>
    <w:lvl w:ilvl="3" w:tplc="E35823AC" w:tentative="1">
      <w:start w:val="1"/>
      <w:numFmt w:val="bullet"/>
      <w:lvlText w:val=""/>
      <w:lvlJc w:val="left"/>
      <w:pPr>
        <w:ind w:left="3240" w:hanging="360"/>
      </w:pPr>
      <w:rPr>
        <w:rFonts w:ascii="Symbol" w:hAnsi="Symbol" w:hint="default"/>
      </w:rPr>
    </w:lvl>
    <w:lvl w:ilvl="4" w:tplc="0A62C836" w:tentative="1">
      <w:start w:val="1"/>
      <w:numFmt w:val="bullet"/>
      <w:lvlText w:val="o"/>
      <w:lvlJc w:val="left"/>
      <w:pPr>
        <w:ind w:left="3960" w:hanging="360"/>
      </w:pPr>
      <w:rPr>
        <w:rFonts w:ascii="Courier New" w:hAnsi="Courier New" w:cs="Courier New" w:hint="default"/>
      </w:rPr>
    </w:lvl>
    <w:lvl w:ilvl="5" w:tplc="3736800C" w:tentative="1">
      <w:start w:val="1"/>
      <w:numFmt w:val="bullet"/>
      <w:lvlText w:val=""/>
      <w:lvlJc w:val="left"/>
      <w:pPr>
        <w:ind w:left="4680" w:hanging="360"/>
      </w:pPr>
      <w:rPr>
        <w:rFonts w:ascii="Wingdings" w:hAnsi="Wingdings" w:hint="default"/>
      </w:rPr>
    </w:lvl>
    <w:lvl w:ilvl="6" w:tplc="B07284BE" w:tentative="1">
      <w:start w:val="1"/>
      <w:numFmt w:val="bullet"/>
      <w:lvlText w:val=""/>
      <w:lvlJc w:val="left"/>
      <w:pPr>
        <w:ind w:left="5400" w:hanging="360"/>
      </w:pPr>
      <w:rPr>
        <w:rFonts w:ascii="Symbol" w:hAnsi="Symbol" w:hint="default"/>
      </w:rPr>
    </w:lvl>
    <w:lvl w:ilvl="7" w:tplc="DD34A44C" w:tentative="1">
      <w:start w:val="1"/>
      <w:numFmt w:val="bullet"/>
      <w:lvlText w:val="o"/>
      <w:lvlJc w:val="left"/>
      <w:pPr>
        <w:ind w:left="6120" w:hanging="360"/>
      </w:pPr>
      <w:rPr>
        <w:rFonts w:ascii="Courier New" w:hAnsi="Courier New" w:cs="Courier New" w:hint="default"/>
      </w:rPr>
    </w:lvl>
    <w:lvl w:ilvl="8" w:tplc="901284FE" w:tentative="1">
      <w:start w:val="1"/>
      <w:numFmt w:val="bullet"/>
      <w:lvlText w:val=""/>
      <w:lvlJc w:val="left"/>
      <w:pPr>
        <w:ind w:left="6840" w:hanging="360"/>
      </w:pPr>
      <w:rPr>
        <w:rFonts w:ascii="Wingdings" w:hAnsi="Wingdings" w:hint="default"/>
      </w:rPr>
    </w:lvl>
  </w:abstractNum>
  <w:abstractNum w:abstractNumId="7">
    <w:nsid w:val="670E45F5"/>
    <w:multiLevelType w:val="hybridMultilevel"/>
    <w:tmpl w:val="47BE90AE"/>
    <w:lvl w:ilvl="0" w:tplc="F5EC17B6">
      <w:start w:val="1"/>
      <w:numFmt w:val="decimal"/>
      <w:pStyle w:val="n"/>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9F50AF1"/>
    <w:multiLevelType w:val="hybridMultilevel"/>
    <w:tmpl w:val="D55C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4"/>
    <w:lvlOverride w:ilvl="0">
      <w:startOverride w:val="1"/>
    </w:lvlOverride>
  </w:num>
  <w:num w:numId="4">
    <w:abstractNumId w:val="6"/>
  </w:num>
  <w:num w:numId="5">
    <w:abstractNumId w:val="2"/>
  </w:num>
  <w:num w:numId="6">
    <w:abstractNumId w:val="7"/>
  </w:num>
  <w:num w:numId="7">
    <w:abstractNumId w:val="8"/>
  </w:num>
  <w:num w:numId="8">
    <w:abstractNumId w:val="4"/>
  </w:num>
  <w:num w:numId="9">
    <w:abstractNumId w:val="1"/>
  </w:num>
  <w:num w:numId="10">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6145" fillcolor="white" strokecolor="blue">
      <v:fill color="white"/>
      <v:stroke color="blu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8A"/>
    <w:rsid w:val="00002064"/>
    <w:rsid w:val="00003FC7"/>
    <w:rsid w:val="00005A15"/>
    <w:rsid w:val="00005D3C"/>
    <w:rsid w:val="00007DCE"/>
    <w:rsid w:val="00010C6B"/>
    <w:rsid w:val="00012A97"/>
    <w:rsid w:val="00012FC8"/>
    <w:rsid w:val="00014C31"/>
    <w:rsid w:val="000159BE"/>
    <w:rsid w:val="00025B1F"/>
    <w:rsid w:val="00026EC6"/>
    <w:rsid w:val="0002728B"/>
    <w:rsid w:val="00030999"/>
    <w:rsid w:val="00032CB9"/>
    <w:rsid w:val="000361E8"/>
    <w:rsid w:val="00040C8A"/>
    <w:rsid w:val="00041170"/>
    <w:rsid w:val="00045DB9"/>
    <w:rsid w:val="00046A3E"/>
    <w:rsid w:val="00050B54"/>
    <w:rsid w:val="00051024"/>
    <w:rsid w:val="00053546"/>
    <w:rsid w:val="00054260"/>
    <w:rsid w:val="00055BBC"/>
    <w:rsid w:val="00056518"/>
    <w:rsid w:val="000578A6"/>
    <w:rsid w:val="0006332F"/>
    <w:rsid w:val="000633D1"/>
    <w:rsid w:val="000654F4"/>
    <w:rsid w:val="00066926"/>
    <w:rsid w:val="00072204"/>
    <w:rsid w:val="00073127"/>
    <w:rsid w:val="00080473"/>
    <w:rsid w:val="000805FE"/>
    <w:rsid w:val="000815AE"/>
    <w:rsid w:val="0008198D"/>
    <w:rsid w:val="00081E8B"/>
    <w:rsid w:val="000823BD"/>
    <w:rsid w:val="00083B97"/>
    <w:rsid w:val="00083DF9"/>
    <w:rsid w:val="00084E29"/>
    <w:rsid w:val="0008516C"/>
    <w:rsid w:val="00087D9E"/>
    <w:rsid w:val="00091903"/>
    <w:rsid w:val="000943D7"/>
    <w:rsid w:val="00095BB9"/>
    <w:rsid w:val="00096854"/>
    <w:rsid w:val="00096A43"/>
    <w:rsid w:val="000A4697"/>
    <w:rsid w:val="000A4FB4"/>
    <w:rsid w:val="000B22A5"/>
    <w:rsid w:val="000B39AC"/>
    <w:rsid w:val="000B522A"/>
    <w:rsid w:val="000B5BDE"/>
    <w:rsid w:val="000B5C37"/>
    <w:rsid w:val="000B7744"/>
    <w:rsid w:val="000C0AF2"/>
    <w:rsid w:val="000C5746"/>
    <w:rsid w:val="000C5B5A"/>
    <w:rsid w:val="000C5C70"/>
    <w:rsid w:val="000C7249"/>
    <w:rsid w:val="000D0A0D"/>
    <w:rsid w:val="000D1274"/>
    <w:rsid w:val="000D1CAB"/>
    <w:rsid w:val="000D24B6"/>
    <w:rsid w:val="000D3627"/>
    <w:rsid w:val="000D434B"/>
    <w:rsid w:val="000E0993"/>
    <w:rsid w:val="000E35E7"/>
    <w:rsid w:val="000F0308"/>
    <w:rsid w:val="000F2371"/>
    <w:rsid w:val="000F2783"/>
    <w:rsid w:val="000F3B1C"/>
    <w:rsid w:val="001063FF"/>
    <w:rsid w:val="00111163"/>
    <w:rsid w:val="0011141C"/>
    <w:rsid w:val="00114A67"/>
    <w:rsid w:val="001160E7"/>
    <w:rsid w:val="0011703A"/>
    <w:rsid w:val="00120D0B"/>
    <w:rsid w:val="00124641"/>
    <w:rsid w:val="00127096"/>
    <w:rsid w:val="00127F58"/>
    <w:rsid w:val="001318B0"/>
    <w:rsid w:val="001332F9"/>
    <w:rsid w:val="0013389B"/>
    <w:rsid w:val="00133E94"/>
    <w:rsid w:val="001340F1"/>
    <w:rsid w:val="001348F5"/>
    <w:rsid w:val="00134CA0"/>
    <w:rsid w:val="00136C43"/>
    <w:rsid w:val="00137F24"/>
    <w:rsid w:val="00142FBF"/>
    <w:rsid w:val="00145690"/>
    <w:rsid w:val="00145EA1"/>
    <w:rsid w:val="00151AC8"/>
    <w:rsid w:val="001536A6"/>
    <w:rsid w:val="0015441E"/>
    <w:rsid w:val="0016280F"/>
    <w:rsid w:val="001631BB"/>
    <w:rsid w:val="001713B8"/>
    <w:rsid w:val="001735B3"/>
    <w:rsid w:val="00173723"/>
    <w:rsid w:val="001737B8"/>
    <w:rsid w:val="001740F2"/>
    <w:rsid w:val="001815FC"/>
    <w:rsid w:val="00187D7D"/>
    <w:rsid w:val="0019243C"/>
    <w:rsid w:val="00192559"/>
    <w:rsid w:val="001955E6"/>
    <w:rsid w:val="00195F69"/>
    <w:rsid w:val="0019719C"/>
    <w:rsid w:val="001A0344"/>
    <w:rsid w:val="001A2C23"/>
    <w:rsid w:val="001A6768"/>
    <w:rsid w:val="001A70CF"/>
    <w:rsid w:val="001B1E53"/>
    <w:rsid w:val="001B3F03"/>
    <w:rsid w:val="001B7AE1"/>
    <w:rsid w:val="001C1170"/>
    <w:rsid w:val="001C3C28"/>
    <w:rsid w:val="001C6FD5"/>
    <w:rsid w:val="001D3009"/>
    <w:rsid w:val="001D4987"/>
    <w:rsid w:val="001E2A44"/>
    <w:rsid w:val="001E5C6A"/>
    <w:rsid w:val="001E7A6A"/>
    <w:rsid w:val="001F1A3B"/>
    <w:rsid w:val="001F3CF9"/>
    <w:rsid w:val="001F3FD5"/>
    <w:rsid w:val="001F4B51"/>
    <w:rsid w:val="0021102D"/>
    <w:rsid w:val="00213515"/>
    <w:rsid w:val="00216453"/>
    <w:rsid w:val="002166D7"/>
    <w:rsid w:val="00221EAC"/>
    <w:rsid w:val="002339E8"/>
    <w:rsid w:val="002366FF"/>
    <w:rsid w:val="002369A1"/>
    <w:rsid w:val="00241BD3"/>
    <w:rsid w:val="002457C2"/>
    <w:rsid w:val="0024595F"/>
    <w:rsid w:val="002467B2"/>
    <w:rsid w:val="00250400"/>
    <w:rsid w:val="0025055E"/>
    <w:rsid w:val="00250A93"/>
    <w:rsid w:val="002538D1"/>
    <w:rsid w:val="00256D8C"/>
    <w:rsid w:val="00257AFD"/>
    <w:rsid w:val="00261422"/>
    <w:rsid w:val="00270304"/>
    <w:rsid w:val="0027083B"/>
    <w:rsid w:val="00272471"/>
    <w:rsid w:val="002854BD"/>
    <w:rsid w:val="002868C6"/>
    <w:rsid w:val="00290B23"/>
    <w:rsid w:val="002938CC"/>
    <w:rsid w:val="00294C4B"/>
    <w:rsid w:val="00297338"/>
    <w:rsid w:val="00297F62"/>
    <w:rsid w:val="002A1F5E"/>
    <w:rsid w:val="002A3BA3"/>
    <w:rsid w:val="002A3D0A"/>
    <w:rsid w:val="002A4A3C"/>
    <w:rsid w:val="002A52FA"/>
    <w:rsid w:val="002B4359"/>
    <w:rsid w:val="002C03BA"/>
    <w:rsid w:val="002C1A03"/>
    <w:rsid w:val="002C5F24"/>
    <w:rsid w:val="002C7B8A"/>
    <w:rsid w:val="002D3198"/>
    <w:rsid w:val="002D335A"/>
    <w:rsid w:val="002D54AF"/>
    <w:rsid w:val="002E0182"/>
    <w:rsid w:val="002E495C"/>
    <w:rsid w:val="002E4FA8"/>
    <w:rsid w:val="002E7C20"/>
    <w:rsid w:val="002F7CF6"/>
    <w:rsid w:val="00302CF5"/>
    <w:rsid w:val="00302DFA"/>
    <w:rsid w:val="0030605D"/>
    <w:rsid w:val="00307037"/>
    <w:rsid w:val="00310B17"/>
    <w:rsid w:val="0031572A"/>
    <w:rsid w:val="003157A8"/>
    <w:rsid w:val="00321392"/>
    <w:rsid w:val="00321AC2"/>
    <w:rsid w:val="00322571"/>
    <w:rsid w:val="00324A0D"/>
    <w:rsid w:val="003253CB"/>
    <w:rsid w:val="00326FBD"/>
    <w:rsid w:val="00327FA4"/>
    <w:rsid w:val="00332D46"/>
    <w:rsid w:val="00342FED"/>
    <w:rsid w:val="00343ACC"/>
    <w:rsid w:val="003443D0"/>
    <w:rsid w:val="00344895"/>
    <w:rsid w:val="00351A8B"/>
    <w:rsid w:val="00352371"/>
    <w:rsid w:val="003537B1"/>
    <w:rsid w:val="0035380A"/>
    <w:rsid w:val="003554B2"/>
    <w:rsid w:val="00361188"/>
    <w:rsid w:val="00361DDD"/>
    <w:rsid w:val="0036294E"/>
    <w:rsid w:val="00362ED7"/>
    <w:rsid w:val="0036412B"/>
    <w:rsid w:val="00367B7F"/>
    <w:rsid w:val="003728FD"/>
    <w:rsid w:val="00375DDA"/>
    <w:rsid w:val="00381F62"/>
    <w:rsid w:val="00382C29"/>
    <w:rsid w:val="003835DC"/>
    <w:rsid w:val="00387F39"/>
    <w:rsid w:val="0039141C"/>
    <w:rsid w:val="00392CFB"/>
    <w:rsid w:val="003934B4"/>
    <w:rsid w:val="003940B5"/>
    <w:rsid w:val="003959F0"/>
    <w:rsid w:val="00396022"/>
    <w:rsid w:val="00396FCE"/>
    <w:rsid w:val="003A1272"/>
    <w:rsid w:val="003A17CE"/>
    <w:rsid w:val="003A7EC9"/>
    <w:rsid w:val="003B44D3"/>
    <w:rsid w:val="003B54BC"/>
    <w:rsid w:val="003B5F5C"/>
    <w:rsid w:val="003B622E"/>
    <w:rsid w:val="003B7B16"/>
    <w:rsid w:val="003B7C5A"/>
    <w:rsid w:val="003C1737"/>
    <w:rsid w:val="003D05D9"/>
    <w:rsid w:val="003D080F"/>
    <w:rsid w:val="003D153F"/>
    <w:rsid w:val="003D457D"/>
    <w:rsid w:val="003D4BB8"/>
    <w:rsid w:val="003D7388"/>
    <w:rsid w:val="003D78C8"/>
    <w:rsid w:val="003E487D"/>
    <w:rsid w:val="003E5BC4"/>
    <w:rsid w:val="003E604B"/>
    <w:rsid w:val="003E74A0"/>
    <w:rsid w:val="003E7B99"/>
    <w:rsid w:val="003F09EA"/>
    <w:rsid w:val="003F30D3"/>
    <w:rsid w:val="003F4446"/>
    <w:rsid w:val="003F4EA2"/>
    <w:rsid w:val="003F6915"/>
    <w:rsid w:val="00400CEE"/>
    <w:rsid w:val="0040225C"/>
    <w:rsid w:val="00402B87"/>
    <w:rsid w:val="0040443C"/>
    <w:rsid w:val="004101EA"/>
    <w:rsid w:val="004122DA"/>
    <w:rsid w:val="00415257"/>
    <w:rsid w:val="00422D36"/>
    <w:rsid w:val="004236BD"/>
    <w:rsid w:val="004268E6"/>
    <w:rsid w:val="00426C90"/>
    <w:rsid w:val="004370B4"/>
    <w:rsid w:val="0043777E"/>
    <w:rsid w:val="00437CD7"/>
    <w:rsid w:val="004400DF"/>
    <w:rsid w:val="004402C9"/>
    <w:rsid w:val="00442543"/>
    <w:rsid w:val="00450368"/>
    <w:rsid w:val="00450559"/>
    <w:rsid w:val="00451180"/>
    <w:rsid w:val="00455CC5"/>
    <w:rsid w:val="0045609A"/>
    <w:rsid w:val="0045795A"/>
    <w:rsid w:val="00457F70"/>
    <w:rsid w:val="00460C10"/>
    <w:rsid w:val="00461DE4"/>
    <w:rsid w:val="00470B9A"/>
    <w:rsid w:val="00472CF8"/>
    <w:rsid w:val="0047411C"/>
    <w:rsid w:val="00474531"/>
    <w:rsid w:val="00482153"/>
    <w:rsid w:val="0048694A"/>
    <w:rsid w:val="00487EA5"/>
    <w:rsid w:val="004912E6"/>
    <w:rsid w:val="0049385E"/>
    <w:rsid w:val="004941DC"/>
    <w:rsid w:val="0049466E"/>
    <w:rsid w:val="004A210B"/>
    <w:rsid w:val="004A2377"/>
    <w:rsid w:val="004A731A"/>
    <w:rsid w:val="004A7CA4"/>
    <w:rsid w:val="004B7DFB"/>
    <w:rsid w:val="004C0AFA"/>
    <w:rsid w:val="004C1B72"/>
    <w:rsid w:val="004C3CE0"/>
    <w:rsid w:val="004C58AD"/>
    <w:rsid w:val="004D3029"/>
    <w:rsid w:val="004D3CB4"/>
    <w:rsid w:val="004D41B9"/>
    <w:rsid w:val="004D6960"/>
    <w:rsid w:val="004D6A7A"/>
    <w:rsid w:val="004E27F9"/>
    <w:rsid w:val="004E455A"/>
    <w:rsid w:val="004E73A2"/>
    <w:rsid w:val="004F12D9"/>
    <w:rsid w:val="004F3679"/>
    <w:rsid w:val="004F3CF1"/>
    <w:rsid w:val="004F5AA4"/>
    <w:rsid w:val="004F60D0"/>
    <w:rsid w:val="004F611D"/>
    <w:rsid w:val="00502E0D"/>
    <w:rsid w:val="0050433E"/>
    <w:rsid w:val="00505915"/>
    <w:rsid w:val="00507F05"/>
    <w:rsid w:val="00515B92"/>
    <w:rsid w:val="005217F8"/>
    <w:rsid w:val="00523442"/>
    <w:rsid w:val="00525206"/>
    <w:rsid w:val="005256E8"/>
    <w:rsid w:val="00526B28"/>
    <w:rsid w:val="00527A5E"/>
    <w:rsid w:val="00530408"/>
    <w:rsid w:val="0053260B"/>
    <w:rsid w:val="00532805"/>
    <w:rsid w:val="00544539"/>
    <w:rsid w:val="005458DE"/>
    <w:rsid w:val="005519B7"/>
    <w:rsid w:val="0055250F"/>
    <w:rsid w:val="005539D6"/>
    <w:rsid w:val="005641B7"/>
    <w:rsid w:val="00565B74"/>
    <w:rsid w:val="00566482"/>
    <w:rsid w:val="00566961"/>
    <w:rsid w:val="00570779"/>
    <w:rsid w:val="00574F2D"/>
    <w:rsid w:val="005856F1"/>
    <w:rsid w:val="005877D4"/>
    <w:rsid w:val="0059001C"/>
    <w:rsid w:val="00594BD0"/>
    <w:rsid w:val="0059574F"/>
    <w:rsid w:val="0059757D"/>
    <w:rsid w:val="00597D0E"/>
    <w:rsid w:val="005A1D1C"/>
    <w:rsid w:val="005A322C"/>
    <w:rsid w:val="005A36A7"/>
    <w:rsid w:val="005A5B8B"/>
    <w:rsid w:val="005B1979"/>
    <w:rsid w:val="005B338A"/>
    <w:rsid w:val="005B5FC4"/>
    <w:rsid w:val="005C20E7"/>
    <w:rsid w:val="005C3C01"/>
    <w:rsid w:val="005D0050"/>
    <w:rsid w:val="005D084B"/>
    <w:rsid w:val="005D4F07"/>
    <w:rsid w:val="005E07DA"/>
    <w:rsid w:val="005E30DD"/>
    <w:rsid w:val="005E4D73"/>
    <w:rsid w:val="005F0603"/>
    <w:rsid w:val="005F3BE2"/>
    <w:rsid w:val="005F48F9"/>
    <w:rsid w:val="005F6DD5"/>
    <w:rsid w:val="005F721C"/>
    <w:rsid w:val="00600C59"/>
    <w:rsid w:val="00602BCD"/>
    <w:rsid w:val="00603D6D"/>
    <w:rsid w:val="00605D49"/>
    <w:rsid w:val="00607763"/>
    <w:rsid w:val="006115D1"/>
    <w:rsid w:val="00611E77"/>
    <w:rsid w:val="00613E04"/>
    <w:rsid w:val="0061566B"/>
    <w:rsid w:val="006203A4"/>
    <w:rsid w:val="006259D5"/>
    <w:rsid w:val="00635093"/>
    <w:rsid w:val="00640444"/>
    <w:rsid w:val="006407E5"/>
    <w:rsid w:val="006413E9"/>
    <w:rsid w:val="00642817"/>
    <w:rsid w:val="00642928"/>
    <w:rsid w:val="00642E1D"/>
    <w:rsid w:val="00644B8A"/>
    <w:rsid w:val="0064524F"/>
    <w:rsid w:val="0064547B"/>
    <w:rsid w:val="006456A0"/>
    <w:rsid w:val="00646805"/>
    <w:rsid w:val="00646966"/>
    <w:rsid w:val="0065166B"/>
    <w:rsid w:val="00652A8C"/>
    <w:rsid w:val="0065330A"/>
    <w:rsid w:val="00655D64"/>
    <w:rsid w:val="006614D1"/>
    <w:rsid w:val="006618E9"/>
    <w:rsid w:val="006629BF"/>
    <w:rsid w:val="0066390C"/>
    <w:rsid w:val="0066640F"/>
    <w:rsid w:val="006679B6"/>
    <w:rsid w:val="00671E2B"/>
    <w:rsid w:val="00672C51"/>
    <w:rsid w:val="00674979"/>
    <w:rsid w:val="00674D63"/>
    <w:rsid w:val="00674F5A"/>
    <w:rsid w:val="00675471"/>
    <w:rsid w:val="006758B1"/>
    <w:rsid w:val="006803B8"/>
    <w:rsid w:val="00681C0B"/>
    <w:rsid w:val="00682590"/>
    <w:rsid w:val="006849D2"/>
    <w:rsid w:val="00685AF8"/>
    <w:rsid w:val="00691806"/>
    <w:rsid w:val="00696634"/>
    <w:rsid w:val="006A26EA"/>
    <w:rsid w:val="006A3B61"/>
    <w:rsid w:val="006A41BD"/>
    <w:rsid w:val="006A53AF"/>
    <w:rsid w:val="006B1D6C"/>
    <w:rsid w:val="006B276C"/>
    <w:rsid w:val="006B6D48"/>
    <w:rsid w:val="006B7077"/>
    <w:rsid w:val="006C1011"/>
    <w:rsid w:val="006C192D"/>
    <w:rsid w:val="006C1A41"/>
    <w:rsid w:val="006C1F4D"/>
    <w:rsid w:val="006C2EEA"/>
    <w:rsid w:val="006C5AF6"/>
    <w:rsid w:val="006C6EE7"/>
    <w:rsid w:val="006D172E"/>
    <w:rsid w:val="006D50E5"/>
    <w:rsid w:val="006E5CB2"/>
    <w:rsid w:val="006E6742"/>
    <w:rsid w:val="006E6B12"/>
    <w:rsid w:val="006F2F07"/>
    <w:rsid w:val="006F4D85"/>
    <w:rsid w:val="006F6491"/>
    <w:rsid w:val="0070058D"/>
    <w:rsid w:val="0070638B"/>
    <w:rsid w:val="007105DB"/>
    <w:rsid w:val="00721FB9"/>
    <w:rsid w:val="0072434A"/>
    <w:rsid w:val="00724F3F"/>
    <w:rsid w:val="0072538A"/>
    <w:rsid w:val="0072741A"/>
    <w:rsid w:val="007343D2"/>
    <w:rsid w:val="00735741"/>
    <w:rsid w:val="0074066B"/>
    <w:rsid w:val="00742209"/>
    <w:rsid w:val="007521A9"/>
    <w:rsid w:val="007532F5"/>
    <w:rsid w:val="00756D53"/>
    <w:rsid w:val="0075736A"/>
    <w:rsid w:val="007579E7"/>
    <w:rsid w:val="0076136A"/>
    <w:rsid w:val="007618EA"/>
    <w:rsid w:val="00761EFC"/>
    <w:rsid w:val="00762212"/>
    <w:rsid w:val="007624D9"/>
    <w:rsid w:val="007632F6"/>
    <w:rsid w:val="0077062D"/>
    <w:rsid w:val="00770B96"/>
    <w:rsid w:val="00772A94"/>
    <w:rsid w:val="00772D18"/>
    <w:rsid w:val="00776835"/>
    <w:rsid w:val="0078263F"/>
    <w:rsid w:val="00782A1F"/>
    <w:rsid w:val="00783980"/>
    <w:rsid w:val="007842F2"/>
    <w:rsid w:val="00784E06"/>
    <w:rsid w:val="00787787"/>
    <w:rsid w:val="007912C9"/>
    <w:rsid w:val="00792575"/>
    <w:rsid w:val="007929DE"/>
    <w:rsid w:val="0079791B"/>
    <w:rsid w:val="007A0478"/>
    <w:rsid w:val="007A07F0"/>
    <w:rsid w:val="007A30A1"/>
    <w:rsid w:val="007A4D5E"/>
    <w:rsid w:val="007A5E0F"/>
    <w:rsid w:val="007A73A6"/>
    <w:rsid w:val="007B234E"/>
    <w:rsid w:val="007B261D"/>
    <w:rsid w:val="007B295C"/>
    <w:rsid w:val="007B3BA4"/>
    <w:rsid w:val="007B4F2F"/>
    <w:rsid w:val="007C2479"/>
    <w:rsid w:val="007C3E2B"/>
    <w:rsid w:val="007C4D81"/>
    <w:rsid w:val="007D13BA"/>
    <w:rsid w:val="007D1EDB"/>
    <w:rsid w:val="007D47EF"/>
    <w:rsid w:val="007D49A7"/>
    <w:rsid w:val="007D683D"/>
    <w:rsid w:val="007E14DC"/>
    <w:rsid w:val="007E19D6"/>
    <w:rsid w:val="007E2448"/>
    <w:rsid w:val="007E24A0"/>
    <w:rsid w:val="007E2E03"/>
    <w:rsid w:val="007E7CF5"/>
    <w:rsid w:val="007F06A3"/>
    <w:rsid w:val="007F08BC"/>
    <w:rsid w:val="007F3945"/>
    <w:rsid w:val="007F49CB"/>
    <w:rsid w:val="007F6273"/>
    <w:rsid w:val="007F6475"/>
    <w:rsid w:val="007F6701"/>
    <w:rsid w:val="007F7E68"/>
    <w:rsid w:val="0080020C"/>
    <w:rsid w:val="00804A32"/>
    <w:rsid w:val="00810F04"/>
    <w:rsid w:val="008173E0"/>
    <w:rsid w:val="0082191D"/>
    <w:rsid w:val="00821E2D"/>
    <w:rsid w:val="00822279"/>
    <w:rsid w:val="0082311F"/>
    <w:rsid w:val="00825C8B"/>
    <w:rsid w:val="008305E4"/>
    <w:rsid w:val="00834124"/>
    <w:rsid w:val="00834EF5"/>
    <w:rsid w:val="0083554C"/>
    <w:rsid w:val="00844497"/>
    <w:rsid w:val="0085041F"/>
    <w:rsid w:val="00850BA0"/>
    <w:rsid w:val="0086141B"/>
    <w:rsid w:val="00861667"/>
    <w:rsid w:val="00862934"/>
    <w:rsid w:val="00862B4F"/>
    <w:rsid w:val="0086384A"/>
    <w:rsid w:val="0087636F"/>
    <w:rsid w:val="00881DB5"/>
    <w:rsid w:val="0088434D"/>
    <w:rsid w:val="00884663"/>
    <w:rsid w:val="008854DE"/>
    <w:rsid w:val="00891035"/>
    <w:rsid w:val="00896BD0"/>
    <w:rsid w:val="00896E80"/>
    <w:rsid w:val="00897502"/>
    <w:rsid w:val="008A0080"/>
    <w:rsid w:val="008A2DC1"/>
    <w:rsid w:val="008A322E"/>
    <w:rsid w:val="008A4BB0"/>
    <w:rsid w:val="008A5A48"/>
    <w:rsid w:val="008A754D"/>
    <w:rsid w:val="008B3BED"/>
    <w:rsid w:val="008B6732"/>
    <w:rsid w:val="008B76FC"/>
    <w:rsid w:val="008C442E"/>
    <w:rsid w:val="008C7A4C"/>
    <w:rsid w:val="008D21E6"/>
    <w:rsid w:val="008D464C"/>
    <w:rsid w:val="008D7B9D"/>
    <w:rsid w:val="008D7FF4"/>
    <w:rsid w:val="008E33F2"/>
    <w:rsid w:val="008E4782"/>
    <w:rsid w:val="008E589E"/>
    <w:rsid w:val="008E7BCD"/>
    <w:rsid w:val="008F6AD5"/>
    <w:rsid w:val="00902C73"/>
    <w:rsid w:val="009034AA"/>
    <w:rsid w:val="009036F0"/>
    <w:rsid w:val="009050DB"/>
    <w:rsid w:val="00906872"/>
    <w:rsid w:val="009105AF"/>
    <w:rsid w:val="009112C9"/>
    <w:rsid w:val="0091181D"/>
    <w:rsid w:val="009124BB"/>
    <w:rsid w:val="0091356A"/>
    <w:rsid w:val="00914C4F"/>
    <w:rsid w:val="00915190"/>
    <w:rsid w:val="0091725B"/>
    <w:rsid w:val="00923B9A"/>
    <w:rsid w:val="00923FBA"/>
    <w:rsid w:val="009256A5"/>
    <w:rsid w:val="009262BE"/>
    <w:rsid w:val="0092667B"/>
    <w:rsid w:val="0093015B"/>
    <w:rsid w:val="0093287A"/>
    <w:rsid w:val="00933E56"/>
    <w:rsid w:val="00941F74"/>
    <w:rsid w:val="009428D4"/>
    <w:rsid w:val="0094559E"/>
    <w:rsid w:val="00945B65"/>
    <w:rsid w:val="009534C4"/>
    <w:rsid w:val="0095364A"/>
    <w:rsid w:val="00954ED9"/>
    <w:rsid w:val="0095690F"/>
    <w:rsid w:val="00962804"/>
    <w:rsid w:val="009631E0"/>
    <w:rsid w:val="00963870"/>
    <w:rsid w:val="00965103"/>
    <w:rsid w:val="009701EF"/>
    <w:rsid w:val="00971648"/>
    <w:rsid w:val="0097256C"/>
    <w:rsid w:val="0097331A"/>
    <w:rsid w:val="00974E18"/>
    <w:rsid w:val="009760BF"/>
    <w:rsid w:val="00977DE7"/>
    <w:rsid w:val="00981057"/>
    <w:rsid w:val="009810FB"/>
    <w:rsid w:val="00981B87"/>
    <w:rsid w:val="00982A17"/>
    <w:rsid w:val="0098373E"/>
    <w:rsid w:val="00987B8F"/>
    <w:rsid w:val="009938BA"/>
    <w:rsid w:val="009945B3"/>
    <w:rsid w:val="00997065"/>
    <w:rsid w:val="009A0CAC"/>
    <w:rsid w:val="009A2216"/>
    <w:rsid w:val="009A300E"/>
    <w:rsid w:val="009A619A"/>
    <w:rsid w:val="009B7418"/>
    <w:rsid w:val="009B77EC"/>
    <w:rsid w:val="009C5DF1"/>
    <w:rsid w:val="009D3985"/>
    <w:rsid w:val="009E052E"/>
    <w:rsid w:val="009E2862"/>
    <w:rsid w:val="009E46C7"/>
    <w:rsid w:val="009E7278"/>
    <w:rsid w:val="009F1327"/>
    <w:rsid w:val="009F4E85"/>
    <w:rsid w:val="009F6787"/>
    <w:rsid w:val="009F678C"/>
    <w:rsid w:val="00A02B93"/>
    <w:rsid w:val="00A0481A"/>
    <w:rsid w:val="00A07C32"/>
    <w:rsid w:val="00A07D83"/>
    <w:rsid w:val="00A104D9"/>
    <w:rsid w:val="00A157B4"/>
    <w:rsid w:val="00A178F6"/>
    <w:rsid w:val="00A208A9"/>
    <w:rsid w:val="00A233F1"/>
    <w:rsid w:val="00A274E7"/>
    <w:rsid w:val="00A27549"/>
    <w:rsid w:val="00A34E65"/>
    <w:rsid w:val="00A35B57"/>
    <w:rsid w:val="00A405FF"/>
    <w:rsid w:val="00A426C2"/>
    <w:rsid w:val="00A44731"/>
    <w:rsid w:val="00A470F7"/>
    <w:rsid w:val="00A52097"/>
    <w:rsid w:val="00A54412"/>
    <w:rsid w:val="00A56302"/>
    <w:rsid w:val="00A67363"/>
    <w:rsid w:val="00A67E8C"/>
    <w:rsid w:val="00A704EC"/>
    <w:rsid w:val="00A7106B"/>
    <w:rsid w:val="00A74272"/>
    <w:rsid w:val="00A743CA"/>
    <w:rsid w:val="00A74CC8"/>
    <w:rsid w:val="00A76F0B"/>
    <w:rsid w:val="00A80B03"/>
    <w:rsid w:val="00A83422"/>
    <w:rsid w:val="00A83948"/>
    <w:rsid w:val="00A86DE3"/>
    <w:rsid w:val="00A8732C"/>
    <w:rsid w:val="00A91DAC"/>
    <w:rsid w:val="00A92ADE"/>
    <w:rsid w:val="00A9404D"/>
    <w:rsid w:val="00A94812"/>
    <w:rsid w:val="00A961E9"/>
    <w:rsid w:val="00A9785C"/>
    <w:rsid w:val="00A979B2"/>
    <w:rsid w:val="00AA1E01"/>
    <w:rsid w:val="00AB1B31"/>
    <w:rsid w:val="00AB1B49"/>
    <w:rsid w:val="00AB2E7F"/>
    <w:rsid w:val="00AB3B5D"/>
    <w:rsid w:val="00AB7741"/>
    <w:rsid w:val="00AB7A7C"/>
    <w:rsid w:val="00AC2845"/>
    <w:rsid w:val="00AC5178"/>
    <w:rsid w:val="00AC5C1E"/>
    <w:rsid w:val="00AC686A"/>
    <w:rsid w:val="00AC7076"/>
    <w:rsid w:val="00AD05EE"/>
    <w:rsid w:val="00AD2A0C"/>
    <w:rsid w:val="00AD75DA"/>
    <w:rsid w:val="00AE074E"/>
    <w:rsid w:val="00AE0FD7"/>
    <w:rsid w:val="00AE1200"/>
    <w:rsid w:val="00AE184B"/>
    <w:rsid w:val="00AE1D10"/>
    <w:rsid w:val="00AF560E"/>
    <w:rsid w:val="00AF7679"/>
    <w:rsid w:val="00B0207E"/>
    <w:rsid w:val="00B03B55"/>
    <w:rsid w:val="00B04FC3"/>
    <w:rsid w:val="00B11EA0"/>
    <w:rsid w:val="00B13BD2"/>
    <w:rsid w:val="00B153F9"/>
    <w:rsid w:val="00B16144"/>
    <w:rsid w:val="00B17077"/>
    <w:rsid w:val="00B1714F"/>
    <w:rsid w:val="00B203AF"/>
    <w:rsid w:val="00B20A52"/>
    <w:rsid w:val="00B234F1"/>
    <w:rsid w:val="00B235D3"/>
    <w:rsid w:val="00B23D81"/>
    <w:rsid w:val="00B24083"/>
    <w:rsid w:val="00B253F4"/>
    <w:rsid w:val="00B303EA"/>
    <w:rsid w:val="00B33E62"/>
    <w:rsid w:val="00B355D8"/>
    <w:rsid w:val="00B37514"/>
    <w:rsid w:val="00B40254"/>
    <w:rsid w:val="00B4170B"/>
    <w:rsid w:val="00B41FA6"/>
    <w:rsid w:val="00B449A6"/>
    <w:rsid w:val="00B4505E"/>
    <w:rsid w:val="00B4689C"/>
    <w:rsid w:val="00B52897"/>
    <w:rsid w:val="00B5393C"/>
    <w:rsid w:val="00B54A30"/>
    <w:rsid w:val="00B56A4F"/>
    <w:rsid w:val="00B61125"/>
    <w:rsid w:val="00B64917"/>
    <w:rsid w:val="00B64F3F"/>
    <w:rsid w:val="00B651B0"/>
    <w:rsid w:val="00B66B02"/>
    <w:rsid w:val="00B67908"/>
    <w:rsid w:val="00B710B4"/>
    <w:rsid w:val="00B7309C"/>
    <w:rsid w:val="00B80036"/>
    <w:rsid w:val="00B8494F"/>
    <w:rsid w:val="00B975BE"/>
    <w:rsid w:val="00BA04C5"/>
    <w:rsid w:val="00BA6B0B"/>
    <w:rsid w:val="00BB1DCE"/>
    <w:rsid w:val="00BB348D"/>
    <w:rsid w:val="00BB4008"/>
    <w:rsid w:val="00BB4D3E"/>
    <w:rsid w:val="00BC185C"/>
    <w:rsid w:val="00BC2458"/>
    <w:rsid w:val="00BC2A8B"/>
    <w:rsid w:val="00BC3D8A"/>
    <w:rsid w:val="00BC49C1"/>
    <w:rsid w:val="00BC6AA7"/>
    <w:rsid w:val="00BC7BE8"/>
    <w:rsid w:val="00BD0DFF"/>
    <w:rsid w:val="00BD1EA9"/>
    <w:rsid w:val="00BD3572"/>
    <w:rsid w:val="00BD471B"/>
    <w:rsid w:val="00BD5B36"/>
    <w:rsid w:val="00BD647D"/>
    <w:rsid w:val="00BE09FF"/>
    <w:rsid w:val="00BE314B"/>
    <w:rsid w:val="00BE7AB5"/>
    <w:rsid w:val="00BF4C39"/>
    <w:rsid w:val="00BF737C"/>
    <w:rsid w:val="00C0733D"/>
    <w:rsid w:val="00C13CD7"/>
    <w:rsid w:val="00C14AC3"/>
    <w:rsid w:val="00C14D0D"/>
    <w:rsid w:val="00C1592C"/>
    <w:rsid w:val="00C15F9D"/>
    <w:rsid w:val="00C1719B"/>
    <w:rsid w:val="00C1720A"/>
    <w:rsid w:val="00C210DB"/>
    <w:rsid w:val="00C2234A"/>
    <w:rsid w:val="00C231CD"/>
    <w:rsid w:val="00C23240"/>
    <w:rsid w:val="00C23E21"/>
    <w:rsid w:val="00C27482"/>
    <w:rsid w:val="00C32328"/>
    <w:rsid w:val="00C35782"/>
    <w:rsid w:val="00C37C53"/>
    <w:rsid w:val="00C41AA2"/>
    <w:rsid w:val="00C41D00"/>
    <w:rsid w:val="00C42965"/>
    <w:rsid w:val="00C508F2"/>
    <w:rsid w:val="00C53B86"/>
    <w:rsid w:val="00C57B90"/>
    <w:rsid w:val="00C6099A"/>
    <w:rsid w:val="00C65529"/>
    <w:rsid w:val="00C6636D"/>
    <w:rsid w:val="00C67C79"/>
    <w:rsid w:val="00C67FDB"/>
    <w:rsid w:val="00C72FC9"/>
    <w:rsid w:val="00C76DDC"/>
    <w:rsid w:val="00C77C06"/>
    <w:rsid w:val="00C81C13"/>
    <w:rsid w:val="00C82692"/>
    <w:rsid w:val="00C849E3"/>
    <w:rsid w:val="00C84DB1"/>
    <w:rsid w:val="00C90304"/>
    <w:rsid w:val="00C92196"/>
    <w:rsid w:val="00C95CAB"/>
    <w:rsid w:val="00CA157F"/>
    <w:rsid w:val="00CA16F6"/>
    <w:rsid w:val="00CA249A"/>
    <w:rsid w:val="00CA26FC"/>
    <w:rsid w:val="00CA30C2"/>
    <w:rsid w:val="00CA4887"/>
    <w:rsid w:val="00CA54E3"/>
    <w:rsid w:val="00CB1076"/>
    <w:rsid w:val="00CB2A3B"/>
    <w:rsid w:val="00CB56D7"/>
    <w:rsid w:val="00CB5F69"/>
    <w:rsid w:val="00CB7BF6"/>
    <w:rsid w:val="00CB7D05"/>
    <w:rsid w:val="00CC006B"/>
    <w:rsid w:val="00CC102B"/>
    <w:rsid w:val="00CC241B"/>
    <w:rsid w:val="00CC3750"/>
    <w:rsid w:val="00CC4295"/>
    <w:rsid w:val="00CC53D3"/>
    <w:rsid w:val="00CC59EB"/>
    <w:rsid w:val="00CC62BC"/>
    <w:rsid w:val="00CD293E"/>
    <w:rsid w:val="00CD2DD4"/>
    <w:rsid w:val="00CD4ECE"/>
    <w:rsid w:val="00CD5031"/>
    <w:rsid w:val="00CD5246"/>
    <w:rsid w:val="00CD556D"/>
    <w:rsid w:val="00CD5DA9"/>
    <w:rsid w:val="00CE1102"/>
    <w:rsid w:val="00CE3E27"/>
    <w:rsid w:val="00CE6D74"/>
    <w:rsid w:val="00CF3526"/>
    <w:rsid w:val="00CF5437"/>
    <w:rsid w:val="00CF6DF6"/>
    <w:rsid w:val="00D0039A"/>
    <w:rsid w:val="00D01E9A"/>
    <w:rsid w:val="00D05DA5"/>
    <w:rsid w:val="00D06171"/>
    <w:rsid w:val="00D074A4"/>
    <w:rsid w:val="00D11614"/>
    <w:rsid w:val="00D1404E"/>
    <w:rsid w:val="00D14AE8"/>
    <w:rsid w:val="00D2062F"/>
    <w:rsid w:val="00D21343"/>
    <w:rsid w:val="00D21671"/>
    <w:rsid w:val="00D22F67"/>
    <w:rsid w:val="00D233FC"/>
    <w:rsid w:val="00D31DD6"/>
    <w:rsid w:val="00D32DC2"/>
    <w:rsid w:val="00D40664"/>
    <w:rsid w:val="00D40725"/>
    <w:rsid w:val="00D40905"/>
    <w:rsid w:val="00D43389"/>
    <w:rsid w:val="00D45422"/>
    <w:rsid w:val="00D461C4"/>
    <w:rsid w:val="00D47F26"/>
    <w:rsid w:val="00D5015F"/>
    <w:rsid w:val="00D52200"/>
    <w:rsid w:val="00D54478"/>
    <w:rsid w:val="00D54DCB"/>
    <w:rsid w:val="00D56D81"/>
    <w:rsid w:val="00D60729"/>
    <w:rsid w:val="00D60C17"/>
    <w:rsid w:val="00D61901"/>
    <w:rsid w:val="00D63897"/>
    <w:rsid w:val="00D64F04"/>
    <w:rsid w:val="00D670CE"/>
    <w:rsid w:val="00D67BB9"/>
    <w:rsid w:val="00D74E0C"/>
    <w:rsid w:val="00D76DF8"/>
    <w:rsid w:val="00D77AF9"/>
    <w:rsid w:val="00D80A29"/>
    <w:rsid w:val="00D81712"/>
    <w:rsid w:val="00D8242E"/>
    <w:rsid w:val="00D8538C"/>
    <w:rsid w:val="00D8686E"/>
    <w:rsid w:val="00D86A47"/>
    <w:rsid w:val="00D86F6A"/>
    <w:rsid w:val="00D94A70"/>
    <w:rsid w:val="00D97BC1"/>
    <w:rsid w:val="00D97BF3"/>
    <w:rsid w:val="00DA0A4E"/>
    <w:rsid w:val="00DA0C73"/>
    <w:rsid w:val="00DA173C"/>
    <w:rsid w:val="00DA2F93"/>
    <w:rsid w:val="00DA4468"/>
    <w:rsid w:val="00DA6695"/>
    <w:rsid w:val="00DB1482"/>
    <w:rsid w:val="00DB2495"/>
    <w:rsid w:val="00DB306D"/>
    <w:rsid w:val="00DB467D"/>
    <w:rsid w:val="00DB480B"/>
    <w:rsid w:val="00DB6553"/>
    <w:rsid w:val="00DC26FF"/>
    <w:rsid w:val="00DC3E53"/>
    <w:rsid w:val="00DC5F72"/>
    <w:rsid w:val="00DD1028"/>
    <w:rsid w:val="00DD1271"/>
    <w:rsid w:val="00DD1AAD"/>
    <w:rsid w:val="00DD4C9E"/>
    <w:rsid w:val="00DD5F3F"/>
    <w:rsid w:val="00DE029E"/>
    <w:rsid w:val="00DE32F6"/>
    <w:rsid w:val="00DE357D"/>
    <w:rsid w:val="00DE38D3"/>
    <w:rsid w:val="00DE3E20"/>
    <w:rsid w:val="00DE7EB9"/>
    <w:rsid w:val="00E04023"/>
    <w:rsid w:val="00E05BB7"/>
    <w:rsid w:val="00E06864"/>
    <w:rsid w:val="00E07B7A"/>
    <w:rsid w:val="00E13F96"/>
    <w:rsid w:val="00E17BC8"/>
    <w:rsid w:val="00E20DD1"/>
    <w:rsid w:val="00E20E9B"/>
    <w:rsid w:val="00E25841"/>
    <w:rsid w:val="00E265DB"/>
    <w:rsid w:val="00E305DC"/>
    <w:rsid w:val="00E33777"/>
    <w:rsid w:val="00E33D2A"/>
    <w:rsid w:val="00E417BB"/>
    <w:rsid w:val="00E43C3E"/>
    <w:rsid w:val="00E43D18"/>
    <w:rsid w:val="00E45BBD"/>
    <w:rsid w:val="00E52F5C"/>
    <w:rsid w:val="00E54532"/>
    <w:rsid w:val="00E54818"/>
    <w:rsid w:val="00E56A36"/>
    <w:rsid w:val="00E61E23"/>
    <w:rsid w:val="00E625CE"/>
    <w:rsid w:val="00E65D06"/>
    <w:rsid w:val="00E702A5"/>
    <w:rsid w:val="00E70ECC"/>
    <w:rsid w:val="00E716FD"/>
    <w:rsid w:val="00E71D15"/>
    <w:rsid w:val="00E735B4"/>
    <w:rsid w:val="00E73D47"/>
    <w:rsid w:val="00E823BE"/>
    <w:rsid w:val="00E8312B"/>
    <w:rsid w:val="00E8360C"/>
    <w:rsid w:val="00E871B9"/>
    <w:rsid w:val="00E92F94"/>
    <w:rsid w:val="00E935A8"/>
    <w:rsid w:val="00E97E5A"/>
    <w:rsid w:val="00EA0473"/>
    <w:rsid w:val="00EA267A"/>
    <w:rsid w:val="00EA4639"/>
    <w:rsid w:val="00EA4791"/>
    <w:rsid w:val="00EA50D3"/>
    <w:rsid w:val="00EB0338"/>
    <w:rsid w:val="00EB0C61"/>
    <w:rsid w:val="00EB4D96"/>
    <w:rsid w:val="00EB715D"/>
    <w:rsid w:val="00EB7F61"/>
    <w:rsid w:val="00EC084C"/>
    <w:rsid w:val="00EC173A"/>
    <w:rsid w:val="00EC6CEF"/>
    <w:rsid w:val="00ED148B"/>
    <w:rsid w:val="00ED14DA"/>
    <w:rsid w:val="00ED1E32"/>
    <w:rsid w:val="00ED4DA6"/>
    <w:rsid w:val="00ED5380"/>
    <w:rsid w:val="00ED636B"/>
    <w:rsid w:val="00ED6606"/>
    <w:rsid w:val="00ED6EAB"/>
    <w:rsid w:val="00EE2118"/>
    <w:rsid w:val="00EE527B"/>
    <w:rsid w:val="00EF1AC2"/>
    <w:rsid w:val="00EF3F16"/>
    <w:rsid w:val="00F00AF9"/>
    <w:rsid w:val="00F03332"/>
    <w:rsid w:val="00F05DF2"/>
    <w:rsid w:val="00F062A2"/>
    <w:rsid w:val="00F072B9"/>
    <w:rsid w:val="00F1013C"/>
    <w:rsid w:val="00F10DDD"/>
    <w:rsid w:val="00F121C8"/>
    <w:rsid w:val="00F157BC"/>
    <w:rsid w:val="00F15ED6"/>
    <w:rsid w:val="00F17D3A"/>
    <w:rsid w:val="00F229B9"/>
    <w:rsid w:val="00F30CE7"/>
    <w:rsid w:val="00F3565B"/>
    <w:rsid w:val="00F37503"/>
    <w:rsid w:val="00F46058"/>
    <w:rsid w:val="00F52E9B"/>
    <w:rsid w:val="00F54EDD"/>
    <w:rsid w:val="00F561EE"/>
    <w:rsid w:val="00F60C76"/>
    <w:rsid w:val="00F621D2"/>
    <w:rsid w:val="00F62468"/>
    <w:rsid w:val="00F62FC4"/>
    <w:rsid w:val="00F63985"/>
    <w:rsid w:val="00F64440"/>
    <w:rsid w:val="00F65A0C"/>
    <w:rsid w:val="00F663A6"/>
    <w:rsid w:val="00F67684"/>
    <w:rsid w:val="00F67CEE"/>
    <w:rsid w:val="00F67DA6"/>
    <w:rsid w:val="00F70323"/>
    <w:rsid w:val="00F7057A"/>
    <w:rsid w:val="00F71A99"/>
    <w:rsid w:val="00F77D33"/>
    <w:rsid w:val="00F80107"/>
    <w:rsid w:val="00F80A69"/>
    <w:rsid w:val="00F83B55"/>
    <w:rsid w:val="00F83D53"/>
    <w:rsid w:val="00F8527A"/>
    <w:rsid w:val="00F9040C"/>
    <w:rsid w:val="00F931A3"/>
    <w:rsid w:val="00F9322D"/>
    <w:rsid w:val="00F93C97"/>
    <w:rsid w:val="00F94D5F"/>
    <w:rsid w:val="00F97B33"/>
    <w:rsid w:val="00F97DD4"/>
    <w:rsid w:val="00FA4932"/>
    <w:rsid w:val="00FA6C28"/>
    <w:rsid w:val="00FA6F05"/>
    <w:rsid w:val="00FB3A83"/>
    <w:rsid w:val="00FB515F"/>
    <w:rsid w:val="00FB6363"/>
    <w:rsid w:val="00FB70E1"/>
    <w:rsid w:val="00FB7683"/>
    <w:rsid w:val="00FC13A5"/>
    <w:rsid w:val="00FC146A"/>
    <w:rsid w:val="00FC3CAA"/>
    <w:rsid w:val="00FC717C"/>
    <w:rsid w:val="00FD1777"/>
    <w:rsid w:val="00FD2793"/>
    <w:rsid w:val="00FD5B0D"/>
    <w:rsid w:val="00FE6DC1"/>
    <w:rsid w:val="00FF03A6"/>
    <w:rsid w:val="00FF49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fillcolor="white" strokecolor="blue">
      <v:fill color="white"/>
      <v:stroke color="blue"/>
    </o:shapedefaults>
    <o:shapelayout v:ext="edit">
      <o:idmap v:ext="edit" data="1"/>
    </o:shapelayout>
  </w:shapeDefaults>
  <w:decimalSymbol w:val="."/>
  <w:listSeparator w:val=","/>
  <w14:docId w14:val="48ACCDD6"/>
  <w15:docId w15:val="{16D101AF-F289-44B5-88F5-7AD2B4878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90C"/>
    <w:pPr>
      <w:overflowPunct w:val="0"/>
      <w:autoSpaceDE w:val="0"/>
      <w:autoSpaceDN w:val="0"/>
      <w:adjustRightInd w:val="0"/>
      <w:spacing w:line="260" w:lineRule="exact"/>
      <w:jc w:val="both"/>
      <w:textAlignment w:val="baseline"/>
    </w:pPr>
    <w:rPr>
      <w:sz w:val="22"/>
    </w:rPr>
  </w:style>
  <w:style w:type="paragraph" w:styleId="Heading1">
    <w:name w:val="heading 1"/>
    <w:basedOn w:val="Normal"/>
    <w:next w:val="Normal"/>
    <w:link w:val="Heading1Char"/>
    <w:uiPriority w:val="9"/>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locked/>
    <w:rsid w:val="0066390C"/>
    <w:pPr>
      <w:spacing w:before="120" w:after="120" w:line="240" w:lineRule="exact"/>
      <w:ind w:left="2160"/>
    </w:pPr>
    <w:rPr>
      <w:szCs w:val="24"/>
    </w:rPr>
  </w:style>
  <w:style w:type="table" w:styleId="TableGrid">
    <w:name w:val="Table Grid"/>
    <w:basedOn w:val="TableNormal"/>
    <w:locked/>
    <w:rsid w:val="006639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rPr>
  </w:style>
  <w:style w:type="paragraph" w:customStyle="1" w:styleId="UT0">
    <w:name w:val="UT"/>
    <w:next w:val="Normal"/>
    <w:locked/>
    <w:rsid w:val="00CB5F69"/>
    <w:pPr>
      <w:jc w:val="center"/>
    </w:pPr>
    <w:rPr>
      <w:rFonts w:ascii="New York" w:hAnsi="New York"/>
      <w:smallCaps/>
      <w:color w:val="FF6600"/>
      <w:sz w:val="76"/>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rPr>
  </w:style>
  <w:style w:type="paragraph" w:customStyle="1" w:styleId="OpeningParagraph">
    <w:name w:val="OpeningParagraph"/>
    <w:next w:val="ObjectivesHead"/>
    <w:locked/>
    <w:rsid w:val="00083B97"/>
    <w:pPr>
      <w:spacing w:before="120" w:after="120"/>
    </w:pPr>
    <w:rPr>
      <w:rFonts w:ascii="Arial" w:hAnsi="Arial"/>
      <w:color w:val="0000FF"/>
      <w:sz w:val="22"/>
      <w:szCs w:val="16"/>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rPr>
  </w:style>
  <w:style w:type="paragraph" w:customStyle="1" w:styleId="FigureNumber">
    <w:name w:val="FigureNumber"/>
    <w:next w:val="FigureCaption"/>
    <w:autoRedefine/>
    <w:locked/>
    <w:rsid w:val="00A7106B"/>
    <w:rPr>
      <w:rFonts w:ascii="Arial" w:hAnsi="Arial" w:cs="Tahoma"/>
      <w:b/>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rPr>
  </w:style>
  <w:style w:type="paragraph" w:customStyle="1" w:styleId="StepsNL">
    <w:name w:val="StepsNL"/>
    <w:link w:val="StepsNLChar"/>
    <w:locked/>
    <w:rsid w:val="0066390C"/>
    <w:pPr>
      <w:tabs>
        <w:tab w:val="left" w:pos="360"/>
      </w:tabs>
      <w:spacing w:before="60" w:after="60"/>
      <w:ind w:left="2520" w:hanging="360"/>
    </w:pPr>
    <w:rPr>
      <w:sz w:val="22"/>
      <w:szCs w:val="24"/>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14:shadow w14:blurRad="50800" w14:dist="38100" w14:dir="2700000" w14:sx="100000" w14:sy="100000" w14:kx="0" w14:ky="0" w14:algn="tl">
        <w14:srgbClr w14:val="000000">
          <w14:alpha w14:val="60000"/>
        </w14:srgbClr>
      </w14:shadow>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link w:val="BalloonTextChar"/>
    <w:uiPriority w:val="99"/>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semiHidden/>
    <w:locked/>
    <w:rsid w:val="0066390C"/>
    <w:rPr>
      <w:sz w:val="16"/>
      <w:szCs w:val="16"/>
    </w:rPr>
  </w:style>
  <w:style w:type="paragraph" w:styleId="CommentText">
    <w:name w:val="annotation text"/>
    <w:basedOn w:val="Normal"/>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link w:val="StepsNL"/>
    <w:rsid w:val="004D3CB4"/>
    <w:rPr>
      <w:sz w:val="22"/>
      <w:szCs w:val="24"/>
      <w:lang w:val="en-US" w:eastAsia="en-US" w:bidi="ar-SA"/>
    </w:rPr>
  </w:style>
  <w:style w:type="character" w:customStyle="1" w:styleId="StepsNLKeyChar">
    <w:name w:val="StepsNLKey 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rPr>
  </w:style>
  <w:style w:type="paragraph" w:customStyle="1" w:styleId="F">
    <w:name w:val="F"/>
    <w:next w:val="Normal"/>
    <w:rsid w:val="00675471"/>
    <w:pPr>
      <w:keepNext/>
      <w:spacing w:before="300" w:after="60"/>
      <w:ind w:left="960"/>
    </w:pPr>
    <w:rPr>
      <w:rFonts w:ascii="Arial" w:eastAsia="Times" w:hAnsi="Arial"/>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rPr>
  </w:style>
  <w:style w:type="paragraph" w:customStyle="1" w:styleId="TX">
    <w:name w:val="TX"/>
    <w:rsid w:val="0066390C"/>
    <w:pPr>
      <w:spacing w:after="100" w:line="220" w:lineRule="exact"/>
      <w:ind w:left="60" w:right="60"/>
    </w:pPr>
    <w:rPr>
      <w:rFonts w:ascii="Arial" w:eastAsia="Times" w:hAnsi="Arial"/>
      <w:sz w:val="17"/>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rsid w:val="00A92ADE"/>
    <w:rPr>
      <w:rFonts w:ascii="BerkeleyOldMdITC" w:hAnsi="BerkeleyOldMdITC"/>
      <w:b/>
      <w:color w:val="000000"/>
      <w:sz w:val="24"/>
    </w:rPr>
  </w:style>
  <w:style w:type="character" w:customStyle="1" w:styleId="keystroke">
    <w:name w:val="keystroke"/>
    <w:rsid w:val="00A92ADE"/>
    <w:rPr>
      <w:smallCaps/>
      <w:u w:val="none"/>
    </w:rPr>
  </w:style>
  <w:style w:type="character" w:customStyle="1" w:styleId="placeholder">
    <w:name w:val="placeholder"/>
    <w:rsid w:val="00A92ADE"/>
    <w:rPr>
      <w:i/>
      <w:iCs/>
    </w:rPr>
  </w:style>
  <w:style w:type="character" w:customStyle="1" w:styleId="placeholderuserinput">
    <w:name w:val="placeholder user input"/>
    <w:rsid w:val="00A92ADE"/>
    <w:rPr>
      <w:b/>
      <w:i/>
      <w:iCs/>
    </w:rPr>
  </w:style>
  <w:style w:type="character" w:customStyle="1" w:styleId="userinput">
    <w:name w:val="user input"/>
    <w:rsid w:val="00A92ADE"/>
    <w:rPr>
      <w:b/>
    </w:rPr>
  </w:style>
  <w:style w:type="character" w:styleId="Hyperlink">
    <w:name w:val="Hyperlink"/>
    <w:rsid w:val="0066390C"/>
    <w:rPr>
      <w:color w:val="0000FF"/>
      <w:u w:val="single"/>
    </w:rPr>
  </w:style>
  <w:style w:type="character" w:customStyle="1" w:styleId="NumListChar1">
    <w:name w:val="Num List Char1"/>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uiPriority w:val="99"/>
    <w:qFormat/>
    <w:rsid w:val="007624D9"/>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numPr>
        <w:numId w:val="4"/>
      </w:numPr>
      <w:tabs>
        <w:tab w:val="clear" w:pos="360"/>
        <w:tab w:val="clear" w:pos="8640"/>
        <w:tab w:val="left" w:pos="900"/>
      </w:tabs>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Borders>
        <w:top w:val="single" w:sz="12" w:space="0" w:color="000000"/>
        <w:left w:val="single" w:sz="12" w:space="0" w:color="000000"/>
        <w:bottom w:val="single" w:sz="12" w:space="0" w:color="000000"/>
        <w:right w:val="single" w:sz="12" w:space="0" w:color="000000"/>
        <w:insideH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rPr>
  </w:style>
  <w:style w:type="paragraph" w:customStyle="1" w:styleId="TB">
    <w:name w:val="TB"/>
    <w:basedOn w:val="Normal"/>
    <w:link w:val="TBChar"/>
    <w:rsid w:val="0066390C"/>
    <w:pPr>
      <w:spacing w:after="120"/>
      <w:jc w:val="left"/>
    </w:pPr>
  </w:style>
  <w:style w:type="paragraph" w:customStyle="1" w:styleId="TBL">
    <w:name w:val="TBL"/>
    <w:basedOn w:val="TXT"/>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link w:val="TBH"/>
    <w:rsid w:val="0086384A"/>
    <w:rPr>
      <w:rFonts w:ascii="Arial" w:hAnsi="Arial"/>
      <w:b/>
      <w:bCs/>
      <w:color w:val="FFFFFF"/>
      <w:sz w:val="28"/>
      <w:szCs w:val="28"/>
    </w:rPr>
  </w:style>
  <w:style w:type="character" w:customStyle="1" w:styleId="TBChar">
    <w:name w:val="TB Char"/>
    <w:link w:val="TB"/>
    <w:rsid w:val="0086384A"/>
    <w:rPr>
      <w:sz w:val="22"/>
    </w:rPr>
  </w:style>
  <w:style w:type="paragraph" w:styleId="Revision">
    <w:name w:val="Revision"/>
    <w:hidden/>
    <w:uiPriority w:val="99"/>
    <w:semiHidden/>
    <w:rsid w:val="00B37514"/>
    <w:rPr>
      <w:sz w:val="22"/>
    </w:rPr>
  </w:style>
  <w:style w:type="character" w:customStyle="1" w:styleId="NoteTextChar">
    <w:name w:val="NoteText Char"/>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StepLastChar">
    <w:name w:val="StepLast Char"/>
    <w:rsid w:val="00BB1DCE"/>
    <w:rPr>
      <w:rFonts w:cs="Times New Roman"/>
      <w:sz w:val="24"/>
      <w:szCs w:val="24"/>
      <w:lang w:val="en-US" w:eastAsia="en-US" w:bidi="ar-SA"/>
    </w:rPr>
  </w:style>
  <w:style w:type="character" w:customStyle="1" w:styleId="BalloonTextChar">
    <w:name w:val="Balloon Text Char"/>
    <w:basedOn w:val="DefaultParagraphFont"/>
    <w:link w:val="BalloonText"/>
    <w:uiPriority w:val="99"/>
    <w:semiHidden/>
    <w:locked/>
    <w:rsid w:val="007E2448"/>
    <w:rPr>
      <w:rFonts w:ascii="Tahoma" w:hAnsi="Tahoma" w:cs="Tahoma"/>
      <w:sz w:val="16"/>
      <w:szCs w:val="16"/>
    </w:rPr>
  </w:style>
  <w:style w:type="paragraph" w:styleId="ListParagraph">
    <w:name w:val="List Paragraph"/>
    <w:basedOn w:val="Normal"/>
    <w:uiPriority w:val="34"/>
    <w:qFormat/>
    <w:rsid w:val="007E2448"/>
    <w:pPr>
      <w:overflowPunct/>
      <w:autoSpaceDE/>
      <w:autoSpaceDN/>
      <w:adjustRightInd/>
      <w:spacing w:after="200" w:line="276" w:lineRule="auto"/>
      <w:ind w:left="720"/>
      <w:jc w:val="left"/>
      <w:textAlignment w:val="auto"/>
    </w:pPr>
    <w:rPr>
      <w:rFonts w:ascii="Calibri" w:hAnsi="Calibri"/>
      <w:szCs w:val="22"/>
    </w:rPr>
  </w:style>
  <w:style w:type="character" w:customStyle="1" w:styleId="BodyTextChar">
    <w:name w:val="Body Text Char"/>
    <w:basedOn w:val="DefaultParagraphFont"/>
    <w:link w:val="BodyText"/>
    <w:uiPriority w:val="99"/>
    <w:rsid w:val="007E2448"/>
    <w:rPr>
      <w:szCs w:val="24"/>
    </w:rPr>
  </w:style>
  <w:style w:type="character" w:customStyle="1" w:styleId="Heading1Char">
    <w:name w:val="Heading 1 Char"/>
    <w:basedOn w:val="DefaultParagraphFont"/>
    <w:link w:val="Heading1"/>
    <w:uiPriority w:val="9"/>
    <w:rsid w:val="007E2448"/>
    <w:rPr>
      <w:rFonts w:ascii="Arial" w:hAnsi="Arial"/>
      <w:b/>
      <w:kern w:val="28"/>
      <w:sz w:val="28"/>
    </w:rPr>
  </w:style>
  <w:style w:type="paragraph" w:customStyle="1" w:styleId="n">
    <w:name w:val="n"/>
    <w:basedOn w:val="NL"/>
    <w:rsid w:val="001955E6"/>
    <w:pPr>
      <w:numPr>
        <w:numId w:val="6"/>
      </w:numPr>
      <w:jc w:val="both"/>
    </w:pPr>
  </w:style>
  <w:style w:type="character" w:customStyle="1" w:styleId="NLChar">
    <w:name w:val="NL Char"/>
    <w:basedOn w:val="DefaultParagraphFont"/>
    <w:link w:val="NL"/>
    <w:uiPriority w:val="99"/>
    <w:rsid w:val="004F3CF1"/>
    <w:rPr>
      <w:noProof/>
      <w:sz w:val="22"/>
    </w:rPr>
  </w:style>
  <w:style w:type="character" w:customStyle="1" w:styleId="TXTINDChar">
    <w:name w:val="TXT + IND Char"/>
    <w:basedOn w:val="DefaultParagraphFont"/>
    <w:link w:val="TXTIND0"/>
    <w:rsid w:val="00594BD0"/>
    <w:rPr>
      <w:noProo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599105">
      <w:bodyDiv w:val="1"/>
      <w:marLeft w:val="0"/>
      <w:marRight w:val="0"/>
      <w:marTop w:val="0"/>
      <w:marBottom w:val="0"/>
      <w:divBdr>
        <w:top w:val="none" w:sz="0" w:space="0" w:color="auto"/>
        <w:left w:val="none" w:sz="0" w:space="0" w:color="auto"/>
        <w:bottom w:val="none" w:sz="0" w:space="0" w:color="auto"/>
        <w:right w:val="none" w:sz="0" w:space="0" w:color="auto"/>
      </w:divBdr>
    </w:div>
    <w:div w:id="111451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Desktop\70-411%20(Wiley)\Lab%20Manual\IT%20Pro%20Lab%20Manual%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B0A83-9AFC-4F12-A249-65F15FACC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 Pro Lab Manual Template.dot</Template>
  <TotalTime>14</TotalTime>
  <Pages>13</Pages>
  <Words>2481</Words>
  <Characters>14143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Title of Lesson</vt:lpstr>
    </vt:vector>
  </TitlesOfParts>
  <Company>Custom Editorial Productions</Company>
  <LinksUpToDate>false</LinksUpToDate>
  <CharactersWithSpaces>16591</CharactersWithSpaces>
  <SharedDoc>false</SharedDoc>
  <HLinks>
    <vt:vector size="42" baseType="variant">
      <vt:variant>
        <vt:i4>5439491</vt:i4>
      </vt:variant>
      <vt:variant>
        <vt:i4>18</vt:i4>
      </vt:variant>
      <vt:variant>
        <vt:i4>0</vt:i4>
      </vt:variant>
      <vt:variant>
        <vt:i4>5</vt:i4>
      </vt:variant>
      <vt:variant>
        <vt:lpwstr>http://www.microsoft.com/downloads/details.aspx?displaylang=en&amp;FamilyID=7d2f6ad7-656b-4313-a005-4e344e43997d</vt:lpwstr>
      </vt:variant>
      <vt:variant>
        <vt:lpwstr/>
      </vt:variant>
      <vt:variant>
        <vt:i4>6029327</vt:i4>
      </vt:variant>
      <vt:variant>
        <vt:i4>15</vt:i4>
      </vt:variant>
      <vt:variant>
        <vt:i4>0</vt:i4>
      </vt:variant>
      <vt:variant>
        <vt:i4>5</vt:i4>
      </vt:variant>
      <vt:variant>
        <vt:lpwstr>http://www.microsoft.com/downloads/details.aspx?familyid=3BD8561F-77AC-4400-A0C1-FE871C461A89&amp;displaylang=en</vt:lpwstr>
      </vt:variant>
      <vt:variant>
        <vt:lpwstr/>
      </vt:variant>
      <vt:variant>
        <vt:i4>5308503</vt:i4>
      </vt:variant>
      <vt:variant>
        <vt:i4>12</vt:i4>
      </vt:variant>
      <vt:variant>
        <vt:i4>0</vt:i4>
      </vt:variant>
      <vt:variant>
        <vt:i4>5</vt:i4>
      </vt:variant>
      <vt:variant>
        <vt:lpwstr>http://www.microsoft.com/downloads/details.aspx?displaylang=en&amp;FamilyID=696dd665-9f76-4177-a811-39c26d3b3b34</vt:lpwstr>
      </vt:variant>
      <vt:variant>
        <vt:lpwstr/>
      </vt:variant>
      <vt:variant>
        <vt:i4>5308421</vt:i4>
      </vt:variant>
      <vt:variant>
        <vt:i4>9</vt:i4>
      </vt:variant>
      <vt:variant>
        <vt:i4>0</vt:i4>
      </vt:variant>
      <vt:variant>
        <vt:i4>5</vt:i4>
      </vt:variant>
      <vt:variant>
        <vt:lpwstr>http://www.microsoft.com/downloads/details.aspx?familyid=30C4DA6D-0522-4D28-AAC3-CE9D70AC6A6A&amp;displaylang=en</vt:lpwstr>
      </vt:variant>
      <vt:variant>
        <vt:lpwstr/>
      </vt:variant>
      <vt:variant>
        <vt:i4>8</vt:i4>
      </vt:variant>
      <vt:variant>
        <vt:i4>6</vt:i4>
      </vt:variant>
      <vt:variant>
        <vt:i4>0</vt:i4>
      </vt:variant>
      <vt:variant>
        <vt:i4>5</vt:i4>
      </vt:variant>
      <vt:variant>
        <vt:lpwstr>http://www.microsoft.com/downloads/details.aspx?familyid=09D80814-2A73-4245-A63B-8E780D0430CB&amp;displaylang=en</vt:lpwstr>
      </vt:variant>
      <vt:variant>
        <vt:lpwstr/>
      </vt:variant>
      <vt:variant>
        <vt:i4>851972</vt:i4>
      </vt:variant>
      <vt:variant>
        <vt:i4>3</vt:i4>
      </vt:variant>
      <vt:variant>
        <vt:i4>0</vt:i4>
      </vt:variant>
      <vt:variant>
        <vt:i4>5</vt:i4>
      </vt:variant>
      <vt:variant>
        <vt:lpwstr>http://www.microsoft.com/downloads/details.aspx?displaylang=en&amp;FamilyID=1b544e90-7659-4bd9-9e51-2497c146af15</vt:lpwstr>
      </vt:variant>
      <vt:variant>
        <vt:lpwstr/>
      </vt:variant>
      <vt:variant>
        <vt:i4>5111815</vt:i4>
      </vt:variant>
      <vt:variant>
        <vt:i4>0</vt:i4>
      </vt:variant>
      <vt:variant>
        <vt:i4>0</vt:i4>
      </vt:variant>
      <vt:variant>
        <vt:i4>5</vt:i4>
      </vt:variant>
      <vt:variant>
        <vt:lpwstr>http://www.microsoft.com/windowsserver2008/en/us/trial-software.aspx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Lesson</dc:title>
  <dc:creator>Pat</dc:creator>
  <cp:lastModifiedBy>Paul Portillo (Xtreme Consulting Group Inc)</cp:lastModifiedBy>
  <cp:revision>5</cp:revision>
  <cp:lastPrinted>2007-07-10T20:00:00Z</cp:lastPrinted>
  <dcterms:created xsi:type="dcterms:W3CDTF">2014-04-01T21:58:00Z</dcterms:created>
  <dcterms:modified xsi:type="dcterms:W3CDTF">2015-02-27T18:28:00Z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