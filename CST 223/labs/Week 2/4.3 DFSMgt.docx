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DD52B9">
      <w:pPr>
        <w:pStyle w:val="FigureCaption"/>
        <w:tabs>
          <w:tab w:val="left" w:pos="450"/>
        </w:tabs>
      </w:pPr>
    </w:p>
    <w:p w14:paraId="2712314C" w14:textId="021FC0A4" w:rsidR="00460C10" w:rsidRDefault="00E50348" w:rsidP="00DD52B9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136DD325" w14:textId="3F25FAC7" w:rsidR="009026A5" w:rsidRDefault="00552B33" w:rsidP="00DD52B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 xml:space="preserve">Configuring DFS </w:t>
      </w:r>
      <w:r w:rsidR="00DD52B9">
        <w:t>Replication</w:t>
      </w:r>
    </w:p>
    <w:p w14:paraId="28A26B03" w14:textId="77777777" w:rsidR="00552B33" w:rsidRDefault="00552B33" w:rsidP="00DD52B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1988687" w:rsidR="008020C0" w:rsidRDefault="00E50348" w:rsidP="00DD52B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63BE9004" w14:textId="77777777" w:rsidR="00A67CDB" w:rsidRDefault="00A67CDB" w:rsidP="00DD52B9">
      <w:pPr>
        <w:pStyle w:val="NL"/>
        <w:spacing w:line="240" w:lineRule="auto"/>
      </w:pPr>
      <w:r>
        <w:rPr>
          <w:b/>
        </w:rPr>
        <w:t>1.</w:t>
      </w:r>
      <w:r>
        <w:tab/>
        <w:t xml:space="preserve">On Server01, create a </w:t>
      </w:r>
      <w:r>
        <w:rPr>
          <w:b/>
        </w:rPr>
        <w:t>C:\Share3</w:t>
      </w:r>
      <w:r>
        <w:t xml:space="preserve"> folder. Share the folder as Share3. Assign Allow Full Control</w:t>
      </w:r>
      <w:r>
        <w:rPr>
          <w:b/>
        </w:rPr>
        <w:t xml:space="preserve"> </w:t>
      </w:r>
      <w:r>
        <w:t>Share permissions to Everyone.</w:t>
      </w:r>
    </w:p>
    <w:p w14:paraId="20A7E829" w14:textId="77777777" w:rsidR="00A67CDB" w:rsidRDefault="00A67CDB" w:rsidP="00DD52B9">
      <w:pPr>
        <w:pStyle w:val="NL"/>
        <w:spacing w:line="240" w:lineRule="auto"/>
      </w:pPr>
      <w:r>
        <w:rPr>
          <w:b/>
        </w:rPr>
        <w:t>2.</w:t>
      </w:r>
      <w:r>
        <w:tab/>
        <w:t xml:space="preserve">On Server02, create a </w:t>
      </w:r>
      <w:r>
        <w:rPr>
          <w:b/>
        </w:rPr>
        <w:t>C:\Share3</w:t>
      </w:r>
      <w:r>
        <w:t xml:space="preserve"> folder. Share the folder as Share3. Assign Allow Full Control</w:t>
      </w:r>
      <w:r>
        <w:rPr>
          <w:b/>
        </w:rPr>
        <w:t xml:space="preserve"> </w:t>
      </w:r>
      <w:r>
        <w:t>Share permissions to Everyone.</w:t>
      </w:r>
    </w:p>
    <w:p w14:paraId="6482264A" w14:textId="77777777" w:rsidR="00A67CDB" w:rsidRDefault="00A67CDB" w:rsidP="00DD52B9">
      <w:pPr>
        <w:pStyle w:val="NL"/>
        <w:spacing w:line="240" w:lineRule="auto"/>
      </w:pPr>
      <w:r>
        <w:rPr>
          <w:b/>
        </w:rPr>
        <w:t>3.</w:t>
      </w:r>
      <w:r>
        <w:tab/>
        <w:t>On Server01 DFS Management console, right-click Replication and select New Replication Group.</w:t>
      </w:r>
    </w:p>
    <w:p w14:paraId="7003C3F7" w14:textId="77777777" w:rsidR="00A67CDB" w:rsidRDefault="00A67CDB" w:rsidP="00DD52B9">
      <w:pPr>
        <w:pStyle w:val="NL"/>
        <w:spacing w:line="240" w:lineRule="auto"/>
      </w:pPr>
      <w:r>
        <w:rPr>
          <w:b/>
        </w:rPr>
        <w:t>4.</w:t>
      </w:r>
      <w:r>
        <w:tab/>
        <w:t>On the Replication Group Type page, click Next.</w:t>
      </w:r>
    </w:p>
    <w:p w14:paraId="5B81C7D3" w14:textId="77777777" w:rsidR="00A67CDB" w:rsidRDefault="00A67CDB" w:rsidP="00DD52B9">
      <w:pPr>
        <w:pStyle w:val="NL"/>
        <w:spacing w:line="240" w:lineRule="auto"/>
      </w:pPr>
      <w:r>
        <w:rPr>
          <w:b/>
        </w:rPr>
        <w:t>5.</w:t>
      </w:r>
      <w:r>
        <w:tab/>
        <w:t xml:space="preserve">On the Name and Domain page, type </w:t>
      </w:r>
      <w:r>
        <w:rPr>
          <w:b/>
        </w:rPr>
        <w:t>Rep1</w:t>
      </w:r>
      <w:r>
        <w:t xml:space="preserve"> in the Name of replication group text box. Click the Next button.</w:t>
      </w:r>
    </w:p>
    <w:p w14:paraId="1CDBD57A" w14:textId="77777777" w:rsidR="00A67CDB" w:rsidRDefault="00A67CDB" w:rsidP="00DD52B9">
      <w:pPr>
        <w:pStyle w:val="NL"/>
        <w:spacing w:line="240" w:lineRule="auto"/>
      </w:pPr>
      <w:r>
        <w:rPr>
          <w:b/>
        </w:rPr>
        <w:t>6.</w:t>
      </w:r>
      <w:r>
        <w:tab/>
        <w:t>On the Replication Group Members page, click the Add button.</w:t>
      </w:r>
    </w:p>
    <w:p w14:paraId="38996B68" w14:textId="77777777" w:rsidR="00A67CDB" w:rsidRDefault="00A67CDB" w:rsidP="00DD52B9">
      <w:pPr>
        <w:pStyle w:val="NL"/>
        <w:spacing w:line="240" w:lineRule="auto"/>
      </w:pPr>
      <w:r>
        <w:rPr>
          <w:b/>
        </w:rPr>
        <w:t>7.</w:t>
      </w:r>
      <w:r>
        <w:tab/>
        <w:t>When the Select Computers dialog box opens, type</w:t>
      </w:r>
      <w:r>
        <w:rPr>
          <w:b/>
        </w:rPr>
        <w:t xml:space="preserve"> Server01</w:t>
      </w:r>
      <w:r>
        <w:t xml:space="preserve"> in the Enter the object names to select text box and click OK. If it asks you to enter a network password, specify </w:t>
      </w:r>
      <w:r>
        <w:rPr>
          <w:b/>
        </w:rPr>
        <w:t>Contoso\Administrator</w:t>
      </w:r>
      <w:r>
        <w:t xml:space="preserve"> and password of </w:t>
      </w:r>
      <w:r>
        <w:rPr>
          <w:b/>
        </w:rPr>
        <w:t>Password01</w:t>
      </w:r>
      <w:r>
        <w:t>.</w:t>
      </w:r>
    </w:p>
    <w:p w14:paraId="70BA568F" w14:textId="77777777" w:rsidR="00A67CDB" w:rsidRDefault="00A67CDB" w:rsidP="00DD52B9">
      <w:pPr>
        <w:pStyle w:val="NL"/>
        <w:spacing w:line="240" w:lineRule="auto"/>
      </w:pPr>
      <w:r>
        <w:rPr>
          <w:b/>
        </w:rPr>
        <w:t>8.</w:t>
      </w:r>
      <w:r>
        <w:tab/>
        <w:t>Click Add and add Server02.</w:t>
      </w:r>
    </w:p>
    <w:p w14:paraId="3797ADBA" w14:textId="68E80519" w:rsidR="00A67CDB" w:rsidRDefault="00A67CDB" w:rsidP="00DD52B9">
      <w:pPr>
        <w:pStyle w:val="NL"/>
        <w:spacing w:line="240" w:lineRule="auto"/>
        <w:rPr>
          <w:noProof w:val="0"/>
        </w:rPr>
      </w:pPr>
      <w:r>
        <w:rPr>
          <w:b/>
        </w:rPr>
        <w:t>9.</w:t>
      </w:r>
      <w:r>
        <w:tab/>
        <w:t>T</w:t>
      </w:r>
      <w:r>
        <w:rPr>
          <w:noProof w:val="0"/>
        </w:rPr>
        <w:t>ake a screen shot of the New Replication Group Members page by pressing Alt+Prt Scr and then paste it into your Lab04_worksheet file in the page provided by pressing Ctrl+V.</w:t>
      </w:r>
    </w:p>
    <w:p w14:paraId="28186C8C" w14:textId="62393221" w:rsidR="00196921" w:rsidRDefault="00196921" w:rsidP="00DD52B9">
      <w:pPr>
        <w:pStyle w:val="NL"/>
        <w:spacing w:line="240" w:lineRule="auto"/>
        <w:rPr>
          <w:noProof w:val="0"/>
        </w:rPr>
      </w:pPr>
      <w:r>
        <w:lastRenderedPageBreak/>
        <w:drawing>
          <wp:inline distT="0" distB="0" distL="0" distR="0" wp14:anchorId="474500D7" wp14:editId="6164F804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320" w14:textId="77777777" w:rsidR="00A67CDB" w:rsidRDefault="00A67CDB" w:rsidP="00DD52B9">
      <w:pPr>
        <w:pStyle w:val="NL"/>
        <w:spacing w:line="240" w:lineRule="auto"/>
      </w:pPr>
      <w:r>
        <w:rPr>
          <w:b/>
        </w:rPr>
        <w:t>10.</w:t>
      </w:r>
      <w:r>
        <w:tab/>
        <w:t>Back on the Replication Group Members page, click Next.</w:t>
      </w:r>
    </w:p>
    <w:p w14:paraId="35E33233" w14:textId="77777777" w:rsidR="00A67CDB" w:rsidRDefault="00A67CDB" w:rsidP="00DD52B9">
      <w:pPr>
        <w:pStyle w:val="NL"/>
        <w:spacing w:line="240" w:lineRule="auto"/>
      </w:pPr>
      <w:r>
        <w:rPr>
          <w:b/>
        </w:rPr>
        <w:t>11.</w:t>
      </w:r>
      <w:r>
        <w:tab/>
        <w:t>On the Topology Selection page (as shown in Figure 4-5), click Next.</w:t>
      </w:r>
    </w:p>
    <w:p w14:paraId="6809A49E" w14:textId="5FAD596A" w:rsidR="00A67CDB" w:rsidRDefault="00A67CDB" w:rsidP="00DD52B9">
      <w:pPr>
        <w:pStyle w:val="ProdNote"/>
      </w:pPr>
      <w:r>
        <w:rPr>
          <w:noProof/>
        </w:rPr>
        <w:drawing>
          <wp:inline distT="0" distB="0" distL="0" distR="0" wp14:anchorId="2D96D87E" wp14:editId="68BAC1E5">
            <wp:extent cx="5495925" cy="4114800"/>
            <wp:effectExtent l="0" t="0" r="9525" b="0"/>
            <wp:docPr id="14" name="Picture 14" descr="Fig0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04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3649" w14:textId="77777777" w:rsidR="00A67CDB" w:rsidRDefault="00A67CDB" w:rsidP="00DD52B9">
      <w:pPr>
        <w:pStyle w:val="FigureNumber"/>
      </w:pPr>
      <w:r>
        <w:t>Figure 4-5</w:t>
      </w:r>
    </w:p>
    <w:p w14:paraId="11187626" w14:textId="77777777" w:rsidR="00A67CDB" w:rsidRDefault="00A67CDB" w:rsidP="00DD52B9">
      <w:pPr>
        <w:pStyle w:val="FigureCaption"/>
      </w:pPr>
      <w:r>
        <w:t>Selecting the DFS topology</w:t>
      </w:r>
    </w:p>
    <w:p w14:paraId="72794B4C" w14:textId="77777777" w:rsidR="00A67CDB" w:rsidRDefault="00A67CDB" w:rsidP="00DD52B9">
      <w:pPr>
        <w:pStyle w:val="ProdNote"/>
      </w:pPr>
    </w:p>
    <w:p w14:paraId="324A84FE" w14:textId="77777777" w:rsidR="00A67CDB" w:rsidRDefault="00A67CDB" w:rsidP="00DD52B9">
      <w:pPr>
        <w:pStyle w:val="NL"/>
        <w:spacing w:line="240" w:lineRule="auto"/>
      </w:pPr>
      <w:r>
        <w:rPr>
          <w:b/>
        </w:rPr>
        <w:t>12.</w:t>
      </w:r>
      <w:r>
        <w:tab/>
        <w:t xml:space="preserve">On the </w:t>
      </w:r>
      <w:r>
        <w:rPr>
          <w:i/>
        </w:rPr>
        <w:t>Replication Group Schedule and Bandwidth</w:t>
      </w:r>
      <w:r>
        <w:t xml:space="preserve"> page, click Next.</w:t>
      </w:r>
    </w:p>
    <w:p w14:paraId="6FDCCAC7" w14:textId="77777777" w:rsidR="00A67CDB" w:rsidRDefault="00A67CDB" w:rsidP="00DD52B9">
      <w:pPr>
        <w:pStyle w:val="NL"/>
        <w:spacing w:line="240" w:lineRule="auto"/>
      </w:pPr>
      <w:r>
        <w:rPr>
          <w:b/>
        </w:rPr>
        <w:t>13.</w:t>
      </w:r>
      <w:r>
        <w:tab/>
        <w:t>On the Primary Member page, select Server01 as the Primary member. Click Next.</w:t>
      </w:r>
    </w:p>
    <w:p w14:paraId="045C3194" w14:textId="77777777" w:rsidR="00A67CDB" w:rsidRDefault="00A67CDB" w:rsidP="00DD52B9">
      <w:pPr>
        <w:pStyle w:val="NL"/>
        <w:spacing w:line="240" w:lineRule="auto"/>
      </w:pPr>
      <w:r>
        <w:rPr>
          <w:b/>
        </w:rPr>
        <w:t>14.</w:t>
      </w:r>
      <w:r>
        <w:tab/>
        <w:t>On the Folders to Replicate page, click Add.</w:t>
      </w:r>
    </w:p>
    <w:p w14:paraId="5FE6A2DA" w14:textId="77777777" w:rsidR="00A67CDB" w:rsidRDefault="00A67CDB" w:rsidP="00DD52B9">
      <w:pPr>
        <w:pStyle w:val="NL"/>
        <w:spacing w:line="240" w:lineRule="auto"/>
      </w:pPr>
      <w:r>
        <w:rPr>
          <w:b/>
        </w:rPr>
        <w:t>15.</w:t>
      </w:r>
      <w:r>
        <w:tab/>
        <w:t xml:space="preserve">When the Add Folder to Replicate dialog box opens, type </w:t>
      </w:r>
      <w:r>
        <w:rPr>
          <w:b/>
        </w:rPr>
        <w:t>C:\Share3</w:t>
      </w:r>
      <w:r>
        <w:t xml:space="preserve"> in the Local path of folder to replicate text box and click OK.</w:t>
      </w:r>
    </w:p>
    <w:p w14:paraId="2E0265DB" w14:textId="77777777" w:rsidR="00A67CDB" w:rsidRDefault="00A67CDB" w:rsidP="00DD52B9">
      <w:pPr>
        <w:pStyle w:val="NL"/>
        <w:spacing w:line="240" w:lineRule="auto"/>
      </w:pPr>
      <w:r>
        <w:rPr>
          <w:b/>
        </w:rPr>
        <w:t>16.</w:t>
      </w:r>
      <w:r>
        <w:tab/>
        <w:t>Back on the Folders to Replicate page (as shown in Figure 4-6), click Next.</w:t>
      </w:r>
    </w:p>
    <w:p w14:paraId="2D0A422D" w14:textId="0EF81233" w:rsidR="00A67CDB" w:rsidRDefault="00A67CDB" w:rsidP="00DD52B9">
      <w:pPr>
        <w:pStyle w:val="ProdNote"/>
      </w:pPr>
      <w:r>
        <w:rPr>
          <w:noProof/>
        </w:rPr>
        <w:drawing>
          <wp:inline distT="0" distB="0" distL="0" distR="0" wp14:anchorId="0EFC16EB" wp14:editId="77A84F53">
            <wp:extent cx="5495925" cy="4114800"/>
            <wp:effectExtent l="0" t="0" r="9525" b="0"/>
            <wp:docPr id="13" name="Picture 13" descr="Fig0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04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73FD" w14:textId="77777777" w:rsidR="00A67CDB" w:rsidRDefault="00A67CDB" w:rsidP="00DD52B9">
      <w:pPr>
        <w:pStyle w:val="FigureNumber"/>
      </w:pPr>
      <w:r>
        <w:t>Figure 4-6</w:t>
      </w:r>
    </w:p>
    <w:p w14:paraId="0303A13B" w14:textId="77777777" w:rsidR="00A67CDB" w:rsidRDefault="00A67CDB" w:rsidP="00DD52B9">
      <w:pPr>
        <w:pStyle w:val="FigureCaption"/>
      </w:pPr>
      <w:r>
        <w:t>Adding folders to replicate</w:t>
      </w:r>
    </w:p>
    <w:p w14:paraId="3D4D12B3" w14:textId="77777777" w:rsidR="00A67CDB" w:rsidRDefault="00A67CDB" w:rsidP="00DD52B9">
      <w:pPr>
        <w:pStyle w:val="NL"/>
        <w:spacing w:line="240" w:lineRule="auto"/>
      </w:pPr>
    </w:p>
    <w:p w14:paraId="50D334B2" w14:textId="77777777" w:rsidR="00A67CDB" w:rsidRDefault="00A67CDB" w:rsidP="00DD52B9">
      <w:pPr>
        <w:pStyle w:val="NL"/>
        <w:spacing w:line="240" w:lineRule="auto"/>
      </w:pPr>
      <w:r>
        <w:rPr>
          <w:b/>
        </w:rPr>
        <w:t>17.</w:t>
      </w:r>
      <w:r>
        <w:tab/>
        <w:t>On the Local Path of Share3 on Other Members page, with Server02, click Edit.</w:t>
      </w:r>
    </w:p>
    <w:p w14:paraId="51996F13" w14:textId="77777777" w:rsidR="00A67CDB" w:rsidRDefault="00A67CDB" w:rsidP="00DD52B9">
      <w:pPr>
        <w:pStyle w:val="NL"/>
        <w:spacing w:line="240" w:lineRule="auto"/>
      </w:pPr>
      <w:r>
        <w:rPr>
          <w:b/>
        </w:rPr>
        <w:t>18.</w:t>
      </w:r>
      <w:r>
        <w:tab/>
        <w:t xml:space="preserve">Click Enabled and type </w:t>
      </w:r>
      <w:r>
        <w:rPr>
          <w:b/>
        </w:rPr>
        <w:t>C:\Share3</w:t>
      </w:r>
      <w:r>
        <w:t xml:space="preserve"> in the Local path of folder text box as shown in Figure 4-7. Click OK to close the Edit dialog box.</w:t>
      </w:r>
    </w:p>
    <w:p w14:paraId="064700A6" w14:textId="77777777" w:rsidR="00A67CDB" w:rsidRDefault="00A67CDB" w:rsidP="00DD52B9">
      <w:pPr>
        <w:pStyle w:val="NL"/>
        <w:spacing w:line="240" w:lineRule="auto"/>
      </w:pPr>
    </w:p>
    <w:p w14:paraId="6CF0A47D" w14:textId="4A25A5F4" w:rsidR="00A67CDB" w:rsidRDefault="00A67CDB" w:rsidP="00DD52B9">
      <w:pPr>
        <w:pStyle w:val="ProdNote"/>
      </w:pPr>
      <w:r>
        <w:rPr>
          <w:noProof/>
        </w:rPr>
        <w:lastRenderedPageBreak/>
        <w:drawing>
          <wp:inline distT="0" distB="0" distL="0" distR="0" wp14:anchorId="7807F13C" wp14:editId="79DDB996">
            <wp:extent cx="5495925" cy="4114800"/>
            <wp:effectExtent l="0" t="0" r="9525" b="0"/>
            <wp:docPr id="12" name="Picture 12" descr="Fig0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04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347D" w14:textId="77777777" w:rsidR="00A67CDB" w:rsidRDefault="00A67CDB" w:rsidP="00DD52B9">
      <w:pPr>
        <w:pStyle w:val="FigureNumber"/>
      </w:pPr>
      <w:r>
        <w:t>Figure 4-7</w:t>
      </w:r>
    </w:p>
    <w:p w14:paraId="35617A99" w14:textId="77777777" w:rsidR="00A67CDB" w:rsidRDefault="00A67CDB" w:rsidP="00DD52B9">
      <w:pPr>
        <w:pStyle w:val="FigureCaption"/>
      </w:pPr>
      <w:r>
        <w:t>Accessing a namespace</w:t>
      </w:r>
    </w:p>
    <w:p w14:paraId="77A91B97" w14:textId="77777777" w:rsidR="00A67CDB" w:rsidRDefault="00A67CDB" w:rsidP="00DD52B9">
      <w:pPr>
        <w:pStyle w:val="NL"/>
        <w:spacing w:line="240" w:lineRule="auto"/>
      </w:pPr>
    </w:p>
    <w:p w14:paraId="2D947228" w14:textId="77777777" w:rsidR="00A67CDB" w:rsidRDefault="00A67CDB" w:rsidP="00DD52B9">
      <w:pPr>
        <w:pStyle w:val="NL"/>
        <w:spacing w:line="240" w:lineRule="auto"/>
      </w:pPr>
      <w:r>
        <w:rPr>
          <w:b/>
        </w:rPr>
        <w:t>19.</w:t>
      </w:r>
      <w:r>
        <w:tab/>
        <w:t>Back on the Local Path of Share3 on Other Members page, click Next.</w:t>
      </w:r>
    </w:p>
    <w:p w14:paraId="32EC3D93" w14:textId="5E4A2ED1" w:rsidR="00A67CDB" w:rsidRDefault="00A67CDB" w:rsidP="00DD52B9">
      <w:pPr>
        <w:pStyle w:val="NL"/>
        <w:spacing w:line="240" w:lineRule="auto"/>
      </w:pPr>
      <w:r>
        <w:rPr>
          <w:b/>
        </w:rPr>
        <w:t>20.</w:t>
      </w:r>
      <w:r>
        <w:tab/>
        <w:t xml:space="preserve">On the </w:t>
      </w:r>
      <w:r>
        <w:rPr>
          <w:i/>
        </w:rPr>
        <w:t>Review Settings and Create Replication Group</w:t>
      </w:r>
      <w:r>
        <w:t xml:space="preserve"> page, click Create.</w:t>
      </w:r>
    </w:p>
    <w:p w14:paraId="44745F5A" w14:textId="77777777" w:rsidR="000618C8" w:rsidRDefault="000618C8" w:rsidP="000618C8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48B883CD" wp14:editId="322A3D78">
            <wp:extent cx="523875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924" t="6190" r="19618" b="5863"/>
                    <a:stretch/>
                  </pic:blipFill>
                  <pic:spPr bwMode="auto">
                    <a:xfrm>
                      <a:off x="0" y="0"/>
                      <a:ext cx="5246296" cy="36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FCD0" w14:textId="25925DB1" w:rsidR="000618C8" w:rsidRDefault="000618C8" w:rsidP="000618C8">
      <w:pPr>
        <w:pStyle w:val="Caption"/>
        <w:jc w:val="left"/>
      </w:pPr>
      <w:r>
        <w:t xml:space="preserve">Figure </w:t>
      </w:r>
      <w:fldSimple w:instr=" SEQ Figure \* ARABIC ">
        <w:r w:rsidR="00855A11">
          <w:rPr>
            <w:noProof/>
          </w:rPr>
          <w:t>1</w:t>
        </w:r>
      </w:fldSimple>
      <w:r>
        <w:t>Replication group has been created</w:t>
      </w:r>
    </w:p>
    <w:p w14:paraId="2C031076" w14:textId="77777777" w:rsidR="00A67CDB" w:rsidRDefault="00A67CDB" w:rsidP="00DD52B9">
      <w:pPr>
        <w:pStyle w:val="NL"/>
        <w:spacing w:line="240" w:lineRule="auto"/>
      </w:pPr>
      <w:r>
        <w:rPr>
          <w:b/>
        </w:rPr>
        <w:t>21.</w:t>
      </w:r>
      <w:r>
        <w:tab/>
        <w:t>When the replication group has been created, click Close.</w:t>
      </w:r>
    </w:p>
    <w:p w14:paraId="0C9B5377" w14:textId="77777777" w:rsidR="00A67CDB" w:rsidRDefault="00A67CDB" w:rsidP="00DD52B9">
      <w:pPr>
        <w:pStyle w:val="NL"/>
        <w:spacing w:line="240" w:lineRule="auto"/>
      </w:pPr>
      <w:r>
        <w:rPr>
          <w:b/>
        </w:rPr>
        <w:t>22.</w:t>
      </w:r>
      <w:r>
        <w:tab/>
        <w:t>If you get a Replication Delay message, click OK.</w:t>
      </w:r>
    </w:p>
    <w:p w14:paraId="3DDDB27B" w14:textId="4097E823" w:rsidR="00A67CDB" w:rsidRDefault="00A67CDB" w:rsidP="00DD52B9">
      <w:pPr>
        <w:pStyle w:val="NL"/>
        <w:spacing w:line="240" w:lineRule="auto"/>
        <w:rPr>
          <w:noProof w:val="0"/>
        </w:rPr>
      </w:pPr>
      <w:r>
        <w:rPr>
          <w:b/>
        </w:rPr>
        <w:t>23.</w:t>
      </w:r>
      <w:r>
        <w:tab/>
        <w:t>Click the Repl node and t</w:t>
      </w:r>
      <w:r>
        <w:rPr>
          <w:noProof w:val="0"/>
        </w:rPr>
        <w:t xml:space="preserve">ake a screen shot of the DFS Replication by pressing Alt+Prt Scr and then paste it into your Lab04_worksheet file in the page provided by pressing Ctrl+V. </w:t>
      </w:r>
    </w:p>
    <w:p w14:paraId="1EB1661A" w14:textId="0831E532" w:rsidR="000618C8" w:rsidRDefault="000618C8" w:rsidP="00DD52B9">
      <w:pPr>
        <w:pStyle w:val="NL"/>
        <w:spacing w:line="240" w:lineRule="auto"/>
        <w:rPr>
          <w:noProof w:val="0"/>
        </w:rPr>
      </w:pPr>
      <w:r>
        <w:lastRenderedPageBreak/>
        <w:drawing>
          <wp:inline distT="0" distB="0" distL="0" distR="0" wp14:anchorId="7D326988" wp14:editId="61010C51">
            <wp:extent cx="54864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DFA3" w14:textId="77777777" w:rsidR="00A67CDB" w:rsidRDefault="00A67CDB" w:rsidP="00DD52B9">
      <w:pPr>
        <w:pStyle w:val="NL"/>
        <w:spacing w:line="240" w:lineRule="auto"/>
      </w:pPr>
      <w:r>
        <w:rPr>
          <w:b/>
        </w:rPr>
        <w:t>24.</w:t>
      </w:r>
      <w:r>
        <w:tab/>
        <w:t>On Server01, open the C:\Share3 folder.</w:t>
      </w:r>
    </w:p>
    <w:p w14:paraId="24D470F2" w14:textId="77777777" w:rsidR="00A67CDB" w:rsidRDefault="00A67CDB" w:rsidP="00DD52B9">
      <w:pPr>
        <w:pStyle w:val="NL"/>
        <w:spacing w:line="240" w:lineRule="auto"/>
      </w:pPr>
      <w:r>
        <w:rPr>
          <w:b/>
        </w:rPr>
        <w:t>25.</w:t>
      </w:r>
      <w:r>
        <w:tab/>
        <w:t xml:space="preserve">Right-click the opened folder, click New and click Text Document. Name the document </w:t>
      </w:r>
      <w:r>
        <w:rPr>
          <w:b/>
        </w:rPr>
        <w:t>Doc1.txt</w:t>
      </w:r>
      <w:r>
        <w:t>.</w:t>
      </w:r>
    </w:p>
    <w:p w14:paraId="04FDA9CB" w14:textId="77777777" w:rsidR="00A67CDB" w:rsidRDefault="00A67CDB" w:rsidP="00DD52B9">
      <w:pPr>
        <w:pStyle w:val="NL"/>
        <w:spacing w:line="240" w:lineRule="auto"/>
      </w:pPr>
      <w:r>
        <w:rPr>
          <w:b/>
        </w:rPr>
        <w:t>26.</w:t>
      </w:r>
      <w:r>
        <w:tab/>
        <w:t>Open the Doc1.txt file and type your name. Save and close the text document.</w:t>
      </w:r>
    </w:p>
    <w:p w14:paraId="126774DD" w14:textId="7A43E685" w:rsidR="00A67CDB" w:rsidRDefault="00A67CDB" w:rsidP="00DD52B9">
      <w:pPr>
        <w:pStyle w:val="NL"/>
        <w:spacing w:line="240" w:lineRule="auto"/>
      </w:pPr>
      <w:r>
        <w:rPr>
          <w:b/>
        </w:rPr>
        <w:t>27.</w:t>
      </w:r>
      <w:r>
        <w:tab/>
        <w:t>On Server02, open the C:\Share3 folder and verify that the Doc1 has replicated to Server02. It may take a minute or two to replicate.</w:t>
      </w:r>
    </w:p>
    <w:p w14:paraId="2BB8D2D3" w14:textId="1C5F5158" w:rsidR="00855A11" w:rsidRDefault="00237587" w:rsidP="002E6636">
      <w:pPr>
        <w:pStyle w:val="NL"/>
        <w:keepNext/>
        <w:tabs>
          <w:tab w:val="clear" w:pos="810"/>
          <w:tab w:val="left" w:pos="360"/>
        </w:tabs>
        <w:spacing w:line="240" w:lineRule="auto"/>
        <w:ind w:left="360" w:firstLine="0"/>
      </w:pPr>
      <w:r>
        <w:lastRenderedPageBreak/>
        <mc:AlternateContent>
          <mc:Choice Requires="wpc">
            <w:drawing>
              <wp:inline distT="0" distB="0" distL="0" distR="0" wp14:anchorId="0FC060DB" wp14:editId="36E8D048">
                <wp:extent cx="5486400" cy="358140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14"/>
                          <a:srcRect l="20660" t="9881"/>
                          <a:stretch/>
                        </pic:blipFill>
                        <pic:spPr bwMode="auto">
                          <a:xfrm>
                            <a:off x="0" y="57150"/>
                            <a:ext cx="5486400" cy="3524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Oval 6"/>
                        <wps:cNvSpPr/>
                        <wps:spPr>
                          <a:xfrm>
                            <a:off x="952500" y="876300"/>
                            <a:ext cx="1371600" cy="6286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056550" y="57150"/>
                            <a:ext cx="1371600" cy="6286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2653CF" id="Canvas 5" o:spid="_x0000_s1026" editas="canvas" style="width:6in;height:282pt;mso-position-horizontal-relative:char;mso-position-vertical-relative:line" coordsize="54864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814;visibility:visible;mso-wrap-style:square">
                  <v:fill o:detectmouseclick="t"/>
                  <v:path o:connecttype="none"/>
                </v:shape>
                <v:shape id="Picture 9" o:spid="_x0000_s1028" type="#_x0000_t75" style="position:absolute;top:571;width:54864;height:35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">
                  <v:imagedata r:id="rId15" o:title="" croptop="6476f" cropleft="13540f"/>
                </v:shape>
                <v:oval id="Oval 6" o:spid="_x0000_s1029" style="position:absolute;left:9525;top:8763;width:1371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" filled="f" strokecolor="yellow" strokeweight="2pt"/>
                <v:oval id="Oval 11" o:spid="_x0000_s1030" style="position:absolute;left:30565;top:571;width:1371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" filled="f" strokecolor="yellow" strokeweight="2pt"/>
                <w10:anchorlock/>
              </v:group>
            </w:pict>
          </mc:Fallback>
        </mc:AlternateContent>
      </w:r>
    </w:p>
    <w:p w14:paraId="19EF70FB" w14:textId="351789E5" w:rsidR="00855A11" w:rsidRDefault="00855A11" w:rsidP="00855A11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The file has been successfully replicated on Server02</w:t>
      </w:r>
    </w:p>
    <w:p w14:paraId="70BCC695" w14:textId="77777777" w:rsidR="00E34C25" w:rsidRDefault="00E34C25" w:rsidP="00DD52B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1F38419F" w14:textId="2F15D6AD" w:rsidR="00AC5A1E" w:rsidRDefault="00AC5A1E" w:rsidP="00DD52B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61083F8D" w14:textId="762599AF" w:rsidR="007E2448" w:rsidRDefault="00916EC7" w:rsidP="00DD52B9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</w:pPr>
      <w:r>
        <w:t>During this exercise, I configured two folders, each on a different server.  Configured DFS to replicate the content of one folder to the other server.</w:t>
      </w:r>
    </w:p>
    <w:p w14:paraId="77323BD9" w14:textId="77777777" w:rsidR="00EB276E" w:rsidRPr="001F6D2A" w:rsidRDefault="00EB276E" w:rsidP="001F6D2A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</w:pPr>
      <w:r w:rsidRPr="001F6D2A">
        <w:t>Mindset Question:</w:t>
      </w:r>
      <w:r w:rsidRPr="001F6D2A">
        <w:tab/>
        <w:t>You have a project folder that must be available in New York and Paris. Some of these files take some time to open over a slow WAN link, because of their size. What can you do to help alleviate this?</w:t>
      </w:r>
    </w:p>
    <w:p w14:paraId="79B99047" w14:textId="5DC9F613" w:rsidR="001F6D2A" w:rsidRDefault="00DA6C16" w:rsidP="00DD52B9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</w:pPr>
      <w:r>
        <w:t>My answer to Mindset Questionn is to h</w:t>
      </w:r>
      <w:bookmarkStart w:id="0" w:name="_GoBack"/>
      <w:bookmarkEnd w:id="0"/>
      <w:r w:rsidR="00EB276E" w:rsidRPr="001F6D2A">
        <w:t>ave two servers, one in New York, the other in Paris.  Setup DFS replication.</w:t>
      </w:r>
    </w:p>
    <w:p w14:paraId="5EE0F3D8" w14:textId="660C0110" w:rsidR="001F6D2A" w:rsidRDefault="001F6D2A" w:rsidP="001F6D2A">
      <w:pPr>
        <w:pStyle w:val="NL"/>
        <w:numPr>
          <w:ilvl w:val="0"/>
          <w:numId w:val="10"/>
        </w:numPr>
        <w:tabs>
          <w:tab w:val="clear" w:pos="810"/>
          <w:tab w:val="left" w:pos="450"/>
        </w:tabs>
        <w:spacing w:line="240" w:lineRule="auto"/>
        <w:ind w:left="0" w:firstLine="0"/>
      </w:pPr>
      <w:r>
        <w:t>In Exercise 4.</w:t>
      </w:r>
      <w:r>
        <w:t>3</w:t>
      </w:r>
      <w:r>
        <w:t>, what topology is used to have files replicate from one member to all other DFS members?</w:t>
      </w:r>
    </w:p>
    <w:p w14:paraId="76F78FA4" w14:textId="77777777" w:rsidR="001F6D2A" w:rsidRDefault="001F6D2A" w:rsidP="001F6D2A">
      <w:pPr>
        <w:pStyle w:val="NL"/>
        <w:tabs>
          <w:tab w:val="clear" w:pos="810"/>
          <w:tab w:val="left" w:pos="450"/>
        </w:tabs>
        <w:spacing w:line="240" w:lineRule="auto"/>
        <w:ind w:left="0" w:firstLine="0"/>
        <w:rPr>
          <w:b/>
          <w:noProof w:val="0"/>
        </w:rPr>
      </w:pPr>
      <w:r>
        <w:t>DFS Relication</w:t>
      </w:r>
    </w:p>
    <w:p w14:paraId="1B85CDBB" w14:textId="63A2DB07" w:rsidR="00EB276E" w:rsidRPr="001F6D2A" w:rsidRDefault="00EB276E" w:rsidP="00DD52B9">
      <w:pPr>
        <w:pStyle w:val="NL"/>
        <w:tabs>
          <w:tab w:val="clear" w:pos="810"/>
          <w:tab w:val="left" w:pos="450"/>
          <w:tab w:val="left" w:pos="1440"/>
        </w:tabs>
        <w:spacing w:line="240" w:lineRule="auto"/>
        <w:ind w:left="0" w:firstLine="0"/>
        <w:jc w:val="both"/>
      </w:pPr>
      <w:r w:rsidRPr="001F6D2A">
        <w:t xml:space="preserve"> </w:t>
      </w:r>
    </w:p>
    <w:sectPr w:rsidR="00EB276E" w:rsidRPr="001F6D2A" w:rsidSect="00E97E5A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F6F1A" w14:textId="77777777" w:rsidR="00325890" w:rsidRDefault="00325890">
      <w:r>
        <w:separator/>
      </w:r>
    </w:p>
  </w:endnote>
  <w:endnote w:type="continuationSeparator" w:id="0">
    <w:p w14:paraId="5324D0BC" w14:textId="77777777" w:rsidR="00325890" w:rsidRDefault="0032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80E81" w14:textId="77777777" w:rsidR="00325890" w:rsidRDefault="00325890">
      <w:r>
        <w:separator/>
      </w:r>
    </w:p>
  </w:footnote>
  <w:footnote w:type="continuationSeparator" w:id="0">
    <w:p w14:paraId="36F22D37" w14:textId="77777777" w:rsidR="00325890" w:rsidRDefault="00325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4B778973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>M0</w:t>
    </w:r>
    <w:r w:rsidR="00B165E4">
      <w:rPr>
        <w:rFonts w:ascii="Arial" w:hAnsi="Arial" w:cs="Arial"/>
        <w:sz w:val="20"/>
      </w:rPr>
      <w:t>2</w:t>
    </w:r>
    <w:r w:rsidRPr="00D25720">
      <w:rPr>
        <w:rFonts w:ascii="Arial" w:hAnsi="Arial" w:cs="Arial"/>
        <w:sz w:val="20"/>
      </w:rPr>
      <w:t xml:space="preserve"> Assignment - </w:t>
    </w:r>
    <w:r w:rsidR="00552B33">
      <w:rPr>
        <w:rFonts w:ascii="Arial" w:hAnsi="Arial" w:cs="Arial"/>
        <w:sz w:val="20"/>
      </w:rPr>
      <w:t>4</w:t>
    </w:r>
    <w:r w:rsidRPr="00D25720">
      <w:rPr>
        <w:rFonts w:ascii="Arial" w:hAnsi="Arial" w:cs="Arial"/>
        <w:sz w:val="20"/>
      </w:rPr>
      <w:t>.</w:t>
    </w:r>
    <w:r w:rsidR="00063221">
      <w:rPr>
        <w:rFonts w:ascii="Arial" w:hAnsi="Arial" w:cs="Arial"/>
        <w:sz w:val="20"/>
      </w:rPr>
      <w:t>2</w:t>
    </w:r>
    <w:r w:rsidRPr="00D25720">
      <w:rPr>
        <w:rFonts w:ascii="Arial" w:hAnsi="Arial" w:cs="Arial"/>
        <w:sz w:val="20"/>
      </w:rPr>
      <w:t xml:space="preserve"> </w:t>
    </w:r>
    <w:r w:rsidR="00552B33">
      <w:rPr>
        <w:rFonts w:ascii="Arial" w:hAnsi="Arial" w:cs="Arial"/>
        <w:sz w:val="20"/>
      </w:rPr>
      <w:t>Name</w:t>
    </w:r>
    <w:r w:rsidR="00A37DCD">
      <w:rPr>
        <w:rFonts w:ascii="Arial" w:hAnsi="Arial" w:cs="Arial"/>
        <w:sz w:val="20"/>
      </w:rPr>
      <w:t>s</w:t>
    </w:r>
    <w:r w:rsidR="00552B33">
      <w:rPr>
        <w:rFonts w:ascii="Arial" w:hAnsi="Arial" w:cs="Arial"/>
        <w:sz w:val="20"/>
      </w:rPr>
      <w:t>pace</w:t>
    </w:r>
  </w:p>
  <w:p w14:paraId="5F89399B" w14:textId="542CB675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552B33">
      <w:rPr>
        <w:rFonts w:ascii="Arial" w:hAnsi="Arial" w:cs="Arial"/>
        <w:sz w:val="20"/>
      </w:rPr>
      <w:t>03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6518"/>
    <w:rsid w:val="000578A6"/>
    <w:rsid w:val="000618C8"/>
    <w:rsid w:val="00063221"/>
    <w:rsid w:val="0006332F"/>
    <w:rsid w:val="000633D1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E5EBD"/>
    <w:rsid w:val="000F1099"/>
    <w:rsid w:val="000F1E98"/>
    <w:rsid w:val="000F2783"/>
    <w:rsid w:val="000F3B1C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523"/>
    <w:rsid w:val="0013389B"/>
    <w:rsid w:val="001340F1"/>
    <w:rsid w:val="001348F5"/>
    <w:rsid w:val="00134CA0"/>
    <w:rsid w:val="00137F24"/>
    <w:rsid w:val="001415F7"/>
    <w:rsid w:val="00142FBF"/>
    <w:rsid w:val="00144F43"/>
    <w:rsid w:val="00145962"/>
    <w:rsid w:val="00145EA1"/>
    <w:rsid w:val="0014735A"/>
    <w:rsid w:val="00151AC8"/>
    <w:rsid w:val="0015441E"/>
    <w:rsid w:val="0016280F"/>
    <w:rsid w:val="001631BB"/>
    <w:rsid w:val="001713B8"/>
    <w:rsid w:val="001735B3"/>
    <w:rsid w:val="00173723"/>
    <w:rsid w:val="001740F2"/>
    <w:rsid w:val="001815FC"/>
    <w:rsid w:val="00187D7D"/>
    <w:rsid w:val="0019243C"/>
    <w:rsid w:val="00192559"/>
    <w:rsid w:val="00195F69"/>
    <w:rsid w:val="00196921"/>
    <w:rsid w:val="0019719C"/>
    <w:rsid w:val="001A0344"/>
    <w:rsid w:val="001A2C23"/>
    <w:rsid w:val="001A6768"/>
    <w:rsid w:val="001A70CF"/>
    <w:rsid w:val="001A7432"/>
    <w:rsid w:val="001B1E53"/>
    <w:rsid w:val="001B3F03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1F6D2A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37587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74EE"/>
    <w:rsid w:val="00277CD9"/>
    <w:rsid w:val="0028025F"/>
    <w:rsid w:val="002854BD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54AF"/>
    <w:rsid w:val="002E0182"/>
    <w:rsid w:val="002E1B98"/>
    <w:rsid w:val="002E495C"/>
    <w:rsid w:val="002E4FA8"/>
    <w:rsid w:val="002E64F9"/>
    <w:rsid w:val="002E6636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5890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A210B"/>
    <w:rsid w:val="004A2377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E4231"/>
    <w:rsid w:val="004E455A"/>
    <w:rsid w:val="004E73A2"/>
    <w:rsid w:val="004E75ED"/>
    <w:rsid w:val="004F3679"/>
    <w:rsid w:val="004F5AA4"/>
    <w:rsid w:val="004F60D0"/>
    <w:rsid w:val="004F611D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39D6"/>
    <w:rsid w:val="00561F94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1979"/>
    <w:rsid w:val="005B214C"/>
    <w:rsid w:val="005B5FC4"/>
    <w:rsid w:val="005C20E7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15D1"/>
    <w:rsid w:val="00611E77"/>
    <w:rsid w:val="00613E04"/>
    <w:rsid w:val="0061566B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67F22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144E"/>
    <w:rsid w:val="00735741"/>
    <w:rsid w:val="0074066B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47EF"/>
    <w:rsid w:val="007D49A7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55A11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3BED"/>
    <w:rsid w:val="008B6732"/>
    <w:rsid w:val="008B76FC"/>
    <w:rsid w:val="008C442E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6EC7"/>
    <w:rsid w:val="0091725B"/>
    <w:rsid w:val="00923FBA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37BF"/>
    <w:rsid w:val="009F4FAD"/>
    <w:rsid w:val="009F6787"/>
    <w:rsid w:val="009F678C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731"/>
    <w:rsid w:val="00A470F7"/>
    <w:rsid w:val="00A47713"/>
    <w:rsid w:val="00A54412"/>
    <w:rsid w:val="00A56302"/>
    <w:rsid w:val="00A67363"/>
    <w:rsid w:val="00A67CDB"/>
    <w:rsid w:val="00A67E8C"/>
    <w:rsid w:val="00A7049C"/>
    <w:rsid w:val="00A704EC"/>
    <w:rsid w:val="00A7106B"/>
    <w:rsid w:val="00A717D0"/>
    <w:rsid w:val="00A74272"/>
    <w:rsid w:val="00A743CA"/>
    <w:rsid w:val="00A74CC8"/>
    <w:rsid w:val="00A7545E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5178"/>
    <w:rsid w:val="00AC5A1E"/>
    <w:rsid w:val="00AC5C1E"/>
    <w:rsid w:val="00AD05EE"/>
    <w:rsid w:val="00AD75DA"/>
    <w:rsid w:val="00AE074E"/>
    <w:rsid w:val="00AE0FD7"/>
    <w:rsid w:val="00AE1200"/>
    <w:rsid w:val="00AE184B"/>
    <w:rsid w:val="00AE1D10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E62"/>
    <w:rsid w:val="00B355D8"/>
    <w:rsid w:val="00B37514"/>
    <w:rsid w:val="00B3761A"/>
    <w:rsid w:val="00B40254"/>
    <w:rsid w:val="00B4170B"/>
    <w:rsid w:val="00B41FA6"/>
    <w:rsid w:val="00B43633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E54"/>
    <w:rsid w:val="00BE0896"/>
    <w:rsid w:val="00BE09FF"/>
    <w:rsid w:val="00BE314B"/>
    <w:rsid w:val="00BE7AB5"/>
    <w:rsid w:val="00BF0B4E"/>
    <w:rsid w:val="00BF4C39"/>
    <w:rsid w:val="00C0733D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E21"/>
    <w:rsid w:val="00C242F0"/>
    <w:rsid w:val="00C25069"/>
    <w:rsid w:val="00C27482"/>
    <w:rsid w:val="00C32328"/>
    <w:rsid w:val="00C4116F"/>
    <w:rsid w:val="00C41AA2"/>
    <w:rsid w:val="00C41D00"/>
    <w:rsid w:val="00C5704C"/>
    <w:rsid w:val="00C5710A"/>
    <w:rsid w:val="00C57B90"/>
    <w:rsid w:val="00C6099A"/>
    <w:rsid w:val="00C65529"/>
    <w:rsid w:val="00C6636D"/>
    <w:rsid w:val="00C67C79"/>
    <w:rsid w:val="00C67FD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1102"/>
    <w:rsid w:val="00CE3172"/>
    <w:rsid w:val="00CE3E27"/>
    <w:rsid w:val="00CE6D74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9EB"/>
    <w:rsid w:val="00D63897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6C16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1028"/>
    <w:rsid w:val="00DD1271"/>
    <w:rsid w:val="00DD1AAD"/>
    <w:rsid w:val="00DD4C9E"/>
    <w:rsid w:val="00DD52B9"/>
    <w:rsid w:val="00DD5F3F"/>
    <w:rsid w:val="00DE32F6"/>
    <w:rsid w:val="00DE38D3"/>
    <w:rsid w:val="00DE5CD3"/>
    <w:rsid w:val="00DE6482"/>
    <w:rsid w:val="00DE7EB9"/>
    <w:rsid w:val="00DF30E6"/>
    <w:rsid w:val="00DF383B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473"/>
    <w:rsid w:val="00EA267A"/>
    <w:rsid w:val="00EA4639"/>
    <w:rsid w:val="00EA4791"/>
    <w:rsid w:val="00EA4F73"/>
    <w:rsid w:val="00EA50D3"/>
    <w:rsid w:val="00EB0338"/>
    <w:rsid w:val="00EB0C61"/>
    <w:rsid w:val="00EB276E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D3A"/>
    <w:rsid w:val="00F229B9"/>
    <w:rsid w:val="00F30CE7"/>
    <w:rsid w:val="00F3565B"/>
    <w:rsid w:val="00F37503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A41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DD4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D61BD"/>
    <w:rsid w:val="00FE667E"/>
    <w:rsid w:val="00FE6DC1"/>
    <w:rsid w:val="00FE7D85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F2FEF-0861-4141-8841-D9D8D0CC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15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3545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13</cp:revision>
  <cp:lastPrinted>2007-07-10T20:00:00Z</cp:lastPrinted>
  <dcterms:created xsi:type="dcterms:W3CDTF">2017-11-01T22:40:00Z</dcterms:created>
  <dcterms:modified xsi:type="dcterms:W3CDTF">2017-11-02T17:28:00Z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