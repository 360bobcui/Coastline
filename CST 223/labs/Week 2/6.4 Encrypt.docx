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FF1A3F">
      <w:pPr>
        <w:pStyle w:val="FigureCaption"/>
        <w:tabs>
          <w:tab w:val="left" w:pos="450"/>
        </w:tabs>
      </w:pPr>
      <w:bookmarkStart w:id="0" w:name="_GoBack"/>
      <w:bookmarkEnd w:id="0"/>
    </w:p>
    <w:p w14:paraId="2712314C" w14:textId="021FC0A4" w:rsidR="00460C10" w:rsidRDefault="00E50348" w:rsidP="00FF1A3F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337007DC" w14:textId="67C001F0" w:rsidR="003A47E6" w:rsidRDefault="000323CA" w:rsidP="00FF1A3F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>
        <w:t>Encrypting a Volume with BitLocker</w:t>
      </w:r>
    </w:p>
    <w:p w14:paraId="77CBD3CF" w14:textId="77777777" w:rsidR="007006B3" w:rsidRDefault="007006B3" w:rsidP="00FF1A3F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244B4CBE" w:rsidR="008020C0" w:rsidRDefault="00E50348" w:rsidP="00FF1A3F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5503EB75" w14:textId="77777777" w:rsidR="00C469E1" w:rsidRPr="00B87AE0" w:rsidRDefault="00C469E1" w:rsidP="00FF1A3F">
      <w:pPr>
        <w:pStyle w:val="Heading1"/>
        <w:spacing w:line="240" w:lineRule="auto"/>
        <w:rPr>
          <w:sz w:val="20"/>
        </w:rPr>
      </w:pPr>
      <w:r w:rsidRPr="00B87AE0">
        <w:rPr>
          <w:sz w:val="20"/>
        </w:rPr>
        <w:t>Encrypting Files with EFS</w:t>
      </w:r>
    </w:p>
    <w:p w14:paraId="126CD102" w14:textId="77777777" w:rsidR="00C469E1" w:rsidRPr="00B87AE0" w:rsidRDefault="00C469E1" w:rsidP="00FF1A3F">
      <w:pPr>
        <w:spacing w:line="240" w:lineRule="auto"/>
        <w:rPr>
          <w:sz w:val="20"/>
        </w:rPr>
      </w:pPr>
    </w:p>
    <w:p w14:paraId="17DEA389" w14:textId="77777777" w:rsidR="00C96FCF" w:rsidRDefault="00C96FCF" w:rsidP="00FF1A3F">
      <w:pPr>
        <w:pStyle w:val="NL"/>
        <w:spacing w:line="240" w:lineRule="auto"/>
      </w:pPr>
      <w:r>
        <w:rPr>
          <w:b/>
        </w:rPr>
        <w:t>1.</w:t>
      </w:r>
      <w:r>
        <w:tab/>
        <w:t xml:space="preserve">Log in to Server02 as the </w:t>
      </w:r>
      <w:r>
        <w:rPr>
          <w:b/>
        </w:rPr>
        <w:t>Contoso\Administrator</w:t>
      </w:r>
      <w:r>
        <w:t xml:space="preserve"> user account. The Server Manager console opens.</w:t>
      </w:r>
    </w:p>
    <w:p w14:paraId="53347DEF" w14:textId="77777777" w:rsidR="00C96FCF" w:rsidRDefault="00C96FCF" w:rsidP="00FF1A3F">
      <w:pPr>
        <w:pStyle w:val="NL"/>
        <w:spacing w:line="240" w:lineRule="auto"/>
      </w:pPr>
      <w:r>
        <w:rPr>
          <w:b/>
        </w:rPr>
        <w:t>2.</w:t>
      </w:r>
      <w:r>
        <w:tab/>
        <w:t>On Server02, on Server Manager, click Manage and click Add Roles and Features. The Add Roles and Feature Wizard opens.</w:t>
      </w:r>
    </w:p>
    <w:p w14:paraId="1FD01863" w14:textId="77777777" w:rsidR="00C96FCF" w:rsidRDefault="00C96FCF" w:rsidP="00FF1A3F">
      <w:pPr>
        <w:pStyle w:val="NL"/>
        <w:spacing w:line="240" w:lineRule="auto"/>
      </w:pPr>
      <w:r>
        <w:rPr>
          <w:b/>
        </w:rPr>
        <w:t>3.</w:t>
      </w:r>
      <w:r>
        <w:tab/>
        <w:t>On the Before you begin page, click Next.</w:t>
      </w:r>
    </w:p>
    <w:p w14:paraId="0D444A49" w14:textId="77777777" w:rsidR="00C96FCF" w:rsidRDefault="00C96FCF" w:rsidP="00FF1A3F">
      <w:pPr>
        <w:pStyle w:val="NL"/>
        <w:spacing w:line="240" w:lineRule="auto"/>
      </w:pPr>
      <w:r>
        <w:rPr>
          <w:b/>
        </w:rPr>
        <w:t>4.</w:t>
      </w:r>
      <w:r>
        <w:tab/>
        <w:t>Select Role-based or feature-based installation and then click Next.</w:t>
      </w:r>
    </w:p>
    <w:p w14:paraId="0FE28E77" w14:textId="77777777" w:rsidR="00C96FCF" w:rsidRDefault="00C96FCF" w:rsidP="00FF1A3F">
      <w:pPr>
        <w:pStyle w:val="NL"/>
        <w:spacing w:line="240" w:lineRule="auto"/>
      </w:pPr>
      <w:r>
        <w:rPr>
          <w:b/>
        </w:rPr>
        <w:t>5.</w:t>
      </w:r>
      <w:r>
        <w:tab/>
        <w:t xml:space="preserve">On the Select destination server page, click Next. </w:t>
      </w:r>
    </w:p>
    <w:p w14:paraId="01802AB3" w14:textId="77777777" w:rsidR="00C96FCF" w:rsidRDefault="00C96FCF" w:rsidP="00FF1A3F">
      <w:pPr>
        <w:pStyle w:val="NL"/>
        <w:spacing w:line="240" w:lineRule="auto"/>
      </w:pPr>
      <w:r>
        <w:rPr>
          <w:b/>
        </w:rPr>
        <w:t>6.</w:t>
      </w:r>
      <w:r>
        <w:tab/>
        <w:t>On the Select server roles page, click Next.</w:t>
      </w:r>
    </w:p>
    <w:p w14:paraId="2CF2C2BC" w14:textId="77777777" w:rsidR="00C96FCF" w:rsidRDefault="00C96FCF" w:rsidP="00FF1A3F">
      <w:pPr>
        <w:pStyle w:val="NL"/>
        <w:spacing w:line="240" w:lineRule="auto"/>
      </w:pPr>
      <w:r>
        <w:rPr>
          <w:b/>
        </w:rPr>
        <w:t>7.</w:t>
      </w:r>
      <w:r>
        <w:tab/>
        <w:t>On the Select features page, select BitLocker Drive Encryption.</w:t>
      </w:r>
    </w:p>
    <w:p w14:paraId="7825787E" w14:textId="77777777" w:rsidR="00C96FCF" w:rsidRDefault="00C96FCF" w:rsidP="00FF1A3F">
      <w:pPr>
        <w:pStyle w:val="NL"/>
        <w:spacing w:line="240" w:lineRule="auto"/>
      </w:pPr>
      <w:r>
        <w:rPr>
          <w:b/>
        </w:rPr>
        <w:t>8.</w:t>
      </w:r>
      <w:r>
        <w:tab/>
        <w:t>When the Add Roles and Features Wizard dialog box displays, click Add Features.</w:t>
      </w:r>
    </w:p>
    <w:p w14:paraId="508C6914" w14:textId="77777777" w:rsidR="00C96FCF" w:rsidRDefault="00C96FCF" w:rsidP="00FF1A3F">
      <w:pPr>
        <w:pStyle w:val="NL"/>
        <w:spacing w:line="240" w:lineRule="auto"/>
      </w:pPr>
      <w:r>
        <w:rPr>
          <w:b/>
        </w:rPr>
        <w:t>9.</w:t>
      </w:r>
      <w:r>
        <w:tab/>
        <w:t>On the Select Features page, click Next.</w:t>
      </w:r>
    </w:p>
    <w:p w14:paraId="35A80AB2" w14:textId="77777777" w:rsidR="00C96FCF" w:rsidRDefault="00C96FCF" w:rsidP="00FF1A3F">
      <w:pPr>
        <w:pStyle w:val="NL"/>
        <w:spacing w:line="240" w:lineRule="auto"/>
      </w:pPr>
      <w:r>
        <w:rPr>
          <w:b/>
        </w:rPr>
        <w:t>10.</w:t>
      </w:r>
      <w:r>
        <w:tab/>
        <w:t>On the Confirm installation selections page, click Install.</w:t>
      </w:r>
    </w:p>
    <w:p w14:paraId="0AAF0DC2" w14:textId="77777777" w:rsidR="00C96FCF" w:rsidRDefault="00C96FCF" w:rsidP="00FF1A3F">
      <w:pPr>
        <w:pStyle w:val="NL"/>
        <w:spacing w:line="240" w:lineRule="auto"/>
      </w:pPr>
      <w:r>
        <w:rPr>
          <w:b/>
        </w:rPr>
        <w:t>11.</w:t>
      </w:r>
      <w:r>
        <w:tab/>
        <w:t>When BitLocker is installed, click Close.</w:t>
      </w:r>
    </w:p>
    <w:p w14:paraId="78AF7CB4" w14:textId="77777777" w:rsidR="00C96FCF" w:rsidRDefault="00C96FCF" w:rsidP="00FF1A3F">
      <w:pPr>
        <w:pStyle w:val="NL"/>
        <w:spacing w:line="240" w:lineRule="auto"/>
      </w:pPr>
      <w:r>
        <w:rPr>
          <w:b/>
        </w:rPr>
        <w:t>12.</w:t>
      </w:r>
      <w:r>
        <w:tab/>
        <w:t>Reboot the Server02.</w:t>
      </w:r>
    </w:p>
    <w:p w14:paraId="7F4FEC30" w14:textId="77777777" w:rsidR="00C96FCF" w:rsidRDefault="00C96FCF" w:rsidP="00FF1A3F">
      <w:pPr>
        <w:pStyle w:val="NL"/>
        <w:spacing w:line="240" w:lineRule="auto"/>
      </w:pPr>
      <w:r>
        <w:rPr>
          <w:b/>
        </w:rPr>
        <w:t>13.</w:t>
      </w:r>
      <w:r>
        <w:tab/>
        <w:t xml:space="preserve">Log in to Server02 as the </w:t>
      </w:r>
      <w:r>
        <w:rPr>
          <w:b/>
        </w:rPr>
        <w:t>Contoso\Administrator</w:t>
      </w:r>
      <w:r>
        <w:t>. The Server Manager console opens.</w:t>
      </w:r>
    </w:p>
    <w:p w14:paraId="3824F5BC" w14:textId="77777777" w:rsidR="00C96FCF" w:rsidRDefault="00C96FCF" w:rsidP="00FF1A3F">
      <w:pPr>
        <w:pStyle w:val="NL"/>
        <w:spacing w:line="240" w:lineRule="auto"/>
      </w:pPr>
      <w:r>
        <w:rPr>
          <w:b/>
        </w:rPr>
        <w:t>14.</w:t>
      </w:r>
      <w:r>
        <w:tab/>
        <w:t>Using Server Manager, open the Tools menu and click Computer Management. The Computer Management console opens.</w:t>
      </w:r>
    </w:p>
    <w:p w14:paraId="7CF3F05B" w14:textId="77777777" w:rsidR="00C96FCF" w:rsidRDefault="00C96FCF" w:rsidP="00FF1A3F">
      <w:pPr>
        <w:pStyle w:val="NL"/>
        <w:spacing w:line="240" w:lineRule="auto"/>
      </w:pPr>
      <w:r>
        <w:rPr>
          <w:b/>
        </w:rPr>
        <w:t>15.</w:t>
      </w:r>
      <w:r>
        <w:tab/>
        <w:t>Expand the Storage node and click Disk Management.</w:t>
      </w:r>
    </w:p>
    <w:p w14:paraId="3558C2B4" w14:textId="77777777" w:rsidR="00C96FCF" w:rsidRDefault="00C96FCF" w:rsidP="00FF1A3F">
      <w:pPr>
        <w:pStyle w:val="NL"/>
        <w:spacing w:line="240" w:lineRule="auto"/>
      </w:pPr>
      <w:r>
        <w:rPr>
          <w:b/>
        </w:rPr>
        <w:t>16.</w:t>
      </w:r>
      <w:r>
        <w:tab/>
        <w:t>Right-click the C drive and click Shrink Volume.</w:t>
      </w:r>
    </w:p>
    <w:p w14:paraId="29323FBF" w14:textId="77777777" w:rsidR="00C96FCF" w:rsidRDefault="00C96FCF" w:rsidP="00FF1A3F">
      <w:pPr>
        <w:pStyle w:val="NL"/>
        <w:spacing w:line="240" w:lineRule="auto"/>
      </w:pPr>
      <w:r>
        <w:rPr>
          <w:b/>
        </w:rPr>
        <w:t>17.</w:t>
      </w:r>
      <w:r>
        <w:tab/>
        <w:t xml:space="preserve">In the </w:t>
      </w:r>
      <w:r>
        <w:rPr>
          <w:i/>
        </w:rPr>
        <w:t>Enter the amount of space to shrink in MB</w:t>
      </w:r>
      <w:r>
        <w:t xml:space="preserve"> text box, type </w:t>
      </w:r>
      <w:r>
        <w:rPr>
          <w:b/>
        </w:rPr>
        <w:t>3000</w:t>
      </w:r>
      <w:r>
        <w:t xml:space="preserve"> and click Shrink.</w:t>
      </w:r>
    </w:p>
    <w:p w14:paraId="07C43963" w14:textId="77777777" w:rsidR="00C96FCF" w:rsidRDefault="00C96FCF" w:rsidP="00FF1A3F">
      <w:pPr>
        <w:pStyle w:val="NL"/>
        <w:spacing w:line="240" w:lineRule="auto"/>
      </w:pPr>
      <w:r>
        <w:rPr>
          <w:b/>
        </w:rPr>
        <w:t>18.</w:t>
      </w:r>
      <w:r>
        <w:tab/>
        <w:t>Under Disk 0, right-click the unused space and click New Simple Volume.</w:t>
      </w:r>
    </w:p>
    <w:p w14:paraId="0DDA4AE2" w14:textId="77777777" w:rsidR="00C96FCF" w:rsidRDefault="00C96FCF" w:rsidP="00FF1A3F">
      <w:pPr>
        <w:pStyle w:val="NL"/>
        <w:spacing w:line="240" w:lineRule="auto"/>
      </w:pPr>
      <w:r>
        <w:rPr>
          <w:b/>
        </w:rPr>
        <w:lastRenderedPageBreak/>
        <w:t>19.</w:t>
      </w:r>
      <w:r>
        <w:tab/>
        <w:t>When the Welcome to the New Simple Volume Wizard starts, click Next.</w:t>
      </w:r>
    </w:p>
    <w:p w14:paraId="0A777142" w14:textId="77777777" w:rsidR="00C96FCF" w:rsidRDefault="00C96FCF" w:rsidP="00FF1A3F">
      <w:pPr>
        <w:pStyle w:val="NL"/>
        <w:spacing w:line="240" w:lineRule="auto"/>
      </w:pPr>
      <w:r>
        <w:rPr>
          <w:b/>
        </w:rPr>
        <w:t>20.</w:t>
      </w:r>
      <w:r>
        <w:tab/>
        <w:t>On the Specify Volume Size page, click Next.</w:t>
      </w:r>
    </w:p>
    <w:p w14:paraId="2340AA73" w14:textId="77777777" w:rsidR="00C96FCF" w:rsidRDefault="00C96FCF" w:rsidP="00FF1A3F">
      <w:pPr>
        <w:pStyle w:val="NL"/>
        <w:spacing w:line="240" w:lineRule="auto"/>
      </w:pPr>
      <w:r>
        <w:rPr>
          <w:b/>
        </w:rPr>
        <w:t>21.</w:t>
      </w:r>
      <w:r>
        <w:tab/>
        <w:t>On the Assign Drive Letter or Path page, click Next.</w:t>
      </w:r>
    </w:p>
    <w:p w14:paraId="02D7BD78" w14:textId="77777777" w:rsidR="00C96FCF" w:rsidRDefault="00C96FCF" w:rsidP="00FF1A3F">
      <w:pPr>
        <w:pStyle w:val="NL"/>
        <w:spacing w:line="240" w:lineRule="auto"/>
      </w:pPr>
      <w:r>
        <w:rPr>
          <w:b/>
        </w:rPr>
        <w:t>22.</w:t>
      </w:r>
      <w:r>
        <w:tab/>
        <w:t>On the Format Partition page, click Next.</w:t>
      </w:r>
    </w:p>
    <w:p w14:paraId="298C6735" w14:textId="77777777" w:rsidR="00C96FCF" w:rsidRDefault="00C96FCF" w:rsidP="00FF1A3F">
      <w:pPr>
        <w:pStyle w:val="NL"/>
        <w:spacing w:line="240" w:lineRule="auto"/>
      </w:pPr>
      <w:r>
        <w:rPr>
          <w:b/>
        </w:rPr>
        <w:t>23.</w:t>
      </w:r>
      <w:r>
        <w:tab/>
        <w:t>When the wizard is complete, click Finish.</w:t>
      </w:r>
    </w:p>
    <w:p w14:paraId="0A602218" w14:textId="77777777" w:rsidR="00C96FCF" w:rsidRDefault="00C96FCF" w:rsidP="00FF1A3F">
      <w:pPr>
        <w:pStyle w:val="NL"/>
        <w:spacing w:line="240" w:lineRule="auto"/>
      </w:pPr>
      <w:r>
        <w:rPr>
          <w:b/>
        </w:rPr>
        <w:t>24.</w:t>
      </w:r>
      <w:r>
        <w:tab/>
        <w:t>Close Computer Management.</w:t>
      </w:r>
    </w:p>
    <w:p w14:paraId="2508A1ED" w14:textId="77777777" w:rsidR="00C96FCF" w:rsidRDefault="00C96FCF" w:rsidP="00FF1A3F">
      <w:pPr>
        <w:pStyle w:val="NL"/>
        <w:spacing w:line="240" w:lineRule="auto"/>
      </w:pPr>
      <w:r>
        <w:rPr>
          <w:b/>
        </w:rPr>
        <w:t>25.</w:t>
      </w:r>
      <w:r>
        <w:tab/>
        <w:t>Click the Start button, and then click the Control Panel.</w:t>
      </w:r>
    </w:p>
    <w:p w14:paraId="5738C535" w14:textId="77777777" w:rsidR="00C96FCF" w:rsidRDefault="00C96FCF" w:rsidP="00FF1A3F">
      <w:pPr>
        <w:pStyle w:val="NL"/>
        <w:spacing w:line="240" w:lineRule="auto"/>
      </w:pPr>
      <w:r>
        <w:rPr>
          <w:b/>
        </w:rPr>
        <w:t>26.</w:t>
      </w:r>
      <w:r>
        <w:tab/>
        <w:t>Click BitLocker Drive Encryption. The BitLocker Drive Encryption window opens as shown in Figure 6-10.</w:t>
      </w:r>
    </w:p>
    <w:p w14:paraId="37F2605D" w14:textId="572548AA" w:rsidR="00C96FCF" w:rsidRDefault="00C96FCF" w:rsidP="00FF1A3F">
      <w:pPr>
        <w:pStyle w:val="ProdNote"/>
      </w:pPr>
      <w:r>
        <w:rPr>
          <w:noProof/>
        </w:rPr>
        <w:drawing>
          <wp:inline distT="0" distB="0" distL="0" distR="0" wp14:anchorId="7AB549D6" wp14:editId="7A818DAE">
            <wp:extent cx="5495925" cy="4114800"/>
            <wp:effectExtent l="0" t="0" r="9525" b="0"/>
            <wp:docPr id="4" name="Picture 4" descr="Fig0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06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AF04" w14:textId="77777777" w:rsidR="00C96FCF" w:rsidRDefault="00C96FCF" w:rsidP="00FF1A3F">
      <w:pPr>
        <w:pStyle w:val="FigureNumber"/>
      </w:pPr>
      <w:r>
        <w:t>Figure 6-10</w:t>
      </w:r>
    </w:p>
    <w:p w14:paraId="6CB2277C" w14:textId="77777777" w:rsidR="00C96FCF" w:rsidRDefault="00C96FCF" w:rsidP="00FF1A3F">
      <w:pPr>
        <w:pStyle w:val="FigureCaption"/>
      </w:pPr>
      <w:r>
        <w:t>Opening the BitLocker settings</w:t>
      </w:r>
    </w:p>
    <w:p w14:paraId="09A1A3A1" w14:textId="77777777" w:rsidR="00C96FCF" w:rsidRDefault="00C96FCF" w:rsidP="00FF1A3F">
      <w:pPr>
        <w:pStyle w:val="NL"/>
        <w:spacing w:line="240" w:lineRule="auto"/>
      </w:pPr>
    </w:p>
    <w:p w14:paraId="190F1A67" w14:textId="77777777" w:rsidR="00C96FCF" w:rsidRDefault="00C96FCF" w:rsidP="00FF1A3F">
      <w:pPr>
        <w:pStyle w:val="NL"/>
        <w:spacing w:line="240" w:lineRule="auto"/>
      </w:pPr>
      <w:r>
        <w:rPr>
          <w:b/>
        </w:rPr>
        <w:t>27.</w:t>
      </w:r>
      <w:r>
        <w:tab/>
        <w:t>Click the down arrow next to the E drive. Then click Turn on BitLocker. A BitLocker Drive Encryption (E:) window opens.</w:t>
      </w:r>
    </w:p>
    <w:p w14:paraId="73749CC2" w14:textId="77777777" w:rsidR="00C96FCF" w:rsidRDefault="00C96FCF" w:rsidP="00FF1A3F">
      <w:pPr>
        <w:pStyle w:val="NL"/>
        <w:spacing w:line="240" w:lineRule="auto"/>
      </w:pPr>
      <w:r>
        <w:rPr>
          <w:b/>
        </w:rPr>
        <w:lastRenderedPageBreak/>
        <w:t>28.</w:t>
      </w:r>
      <w:r>
        <w:tab/>
        <w:t xml:space="preserve">On the </w:t>
      </w:r>
      <w:r>
        <w:rPr>
          <w:i/>
        </w:rPr>
        <w:t>Choose how you want to unlock this drive</w:t>
      </w:r>
      <w:r>
        <w:t xml:space="preserve"> page, click to select the </w:t>
      </w:r>
      <w:r>
        <w:rPr>
          <w:i/>
        </w:rPr>
        <w:t>Use a password to unlock the drive</w:t>
      </w:r>
      <w:r>
        <w:t xml:space="preserve">. Type a password of </w:t>
      </w:r>
      <w:r>
        <w:rPr>
          <w:b/>
        </w:rPr>
        <w:t>Password01</w:t>
      </w:r>
      <w:r>
        <w:t xml:space="preserve"> in the </w:t>
      </w:r>
      <w:r>
        <w:rPr>
          <w:i/>
        </w:rPr>
        <w:t>Enter your password and Reenter your password</w:t>
      </w:r>
      <w:r>
        <w:t xml:space="preserve"> text boxes, and then click Next.</w:t>
      </w:r>
    </w:p>
    <w:p w14:paraId="5BAEB948" w14:textId="77777777" w:rsidR="00C96FCF" w:rsidRDefault="00C96FCF" w:rsidP="00FF1A3F">
      <w:pPr>
        <w:pStyle w:val="NL"/>
        <w:spacing w:line="240" w:lineRule="auto"/>
      </w:pPr>
      <w:r>
        <w:rPr>
          <w:b/>
        </w:rPr>
        <w:t>29.</w:t>
      </w:r>
      <w:r>
        <w:tab/>
        <w:t xml:space="preserve">On the </w:t>
      </w:r>
      <w:r>
        <w:rPr>
          <w:i/>
        </w:rPr>
        <w:t>How do you want to back up your recovery key?</w:t>
      </w:r>
      <w:r>
        <w:t xml:space="preserve"> page, click Save to a file option. </w:t>
      </w:r>
    </w:p>
    <w:p w14:paraId="5906F445" w14:textId="77777777" w:rsidR="00C96FCF" w:rsidRDefault="00C96FCF" w:rsidP="00FF1A3F">
      <w:pPr>
        <w:pStyle w:val="NL"/>
        <w:spacing w:line="240" w:lineRule="auto"/>
      </w:pPr>
      <w:r>
        <w:rPr>
          <w:b/>
        </w:rPr>
        <w:t>30.</w:t>
      </w:r>
      <w:r>
        <w:tab/>
        <w:t xml:space="preserve">When the </w:t>
      </w:r>
      <w:r>
        <w:rPr>
          <w:i/>
        </w:rPr>
        <w:t>Save BitLocker recovery key as dialog box</w:t>
      </w:r>
      <w:r>
        <w:t xml:space="preserve"> opens, type </w:t>
      </w:r>
      <w:r>
        <w:rPr>
          <w:b/>
        </w:rPr>
        <w:t>\\rwdc01\Software\</w:t>
      </w:r>
      <w:r>
        <w:t xml:space="preserve"> before BitLocker Recovery Key &lt;GUID&gt;.txt and click Save. Click Next.</w:t>
      </w:r>
    </w:p>
    <w:p w14:paraId="7AD5D13B" w14:textId="77777777" w:rsidR="00C96FCF" w:rsidRDefault="00C96FCF" w:rsidP="00FF1A3F">
      <w:pPr>
        <w:pStyle w:val="NL"/>
        <w:spacing w:line="240" w:lineRule="auto"/>
      </w:pPr>
      <w:r>
        <w:rPr>
          <w:b/>
        </w:rPr>
        <w:t>31.</w:t>
      </w:r>
      <w:r>
        <w:tab/>
        <w:t>On the BitLocker Drive Encryption (E:) page, select Encrypt entire drive radio button, and click Next.</w:t>
      </w:r>
    </w:p>
    <w:p w14:paraId="77C8C049" w14:textId="77777777" w:rsidR="00C96FCF" w:rsidRDefault="00C96FCF" w:rsidP="00FF1A3F">
      <w:pPr>
        <w:pStyle w:val="NL"/>
        <w:spacing w:line="240" w:lineRule="auto"/>
      </w:pPr>
      <w:r>
        <w:rPr>
          <w:b/>
        </w:rPr>
        <w:t>32.</w:t>
      </w:r>
      <w:r>
        <w:tab/>
        <w:t xml:space="preserve">On the </w:t>
      </w:r>
      <w:r>
        <w:rPr>
          <w:i/>
        </w:rPr>
        <w:t>Are you ready to encrypt this drive?</w:t>
      </w:r>
      <w:r>
        <w:t xml:space="preserve"> page, click Start encrypting.</w:t>
      </w:r>
    </w:p>
    <w:p w14:paraId="6B85BA76" w14:textId="165F5AA2" w:rsidR="00C96FCF" w:rsidRDefault="00C96FCF" w:rsidP="00FF1A3F">
      <w:pPr>
        <w:pStyle w:val="NL"/>
        <w:spacing w:line="240" w:lineRule="auto"/>
        <w:rPr>
          <w:noProof w:val="0"/>
        </w:rPr>
      </w:pPr>
      <w:r>
        <w:rPr>
          <w:b/>
        </w:rPr>
        <w:t>33.</w:t>
      </w:r>
      <w:r>
        <w:tab/>
        <w:t>When the drive is encrypted, t</w:t>
      </w:r>
      <w:proofErr w:type="spellStart"/>
      <w:r>
        <w:rPr>
          <w:noProof w:val="0"/>
        </w:rPr>
        <w:t>ake</w:t>
      </w:r>
      <w:proofErr w:type="spellEnd"/>
      <w:r>
        <w:rPr>
          <w:noProof w:val="0"/>
        </w:rPr>
        <w:t xml:space="preserve"> a screen shot of the BitLocker window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Lab06_worksheet file in the page provided by pressing </w:t>
      </w:r>
      <w:proofErr w:type="spellStart"/>
      <w:r>
        <w:rPr>
          <w:noProof w:val="0"/>
        </w:rPr>
        <w:t>Ctrl+V</w:t>
      </w:r>
      <w:proofErr w:type="spellEnd"/>
    </w:p>
    <w:p w14:paraId="113D108F" w14:textId="77777777" w:rsidR="00444D1F" w:rsidRDefault="00FF1A3F" w:rsidP="00444D1F">
      <w:pPr>
        <w:pStyle w:val="NL"/>
        <w:keepNext/>
        <w:spacing w:line="240" w:lineRule="auto"/>
      </w:pPr>
      <w:r>
        <w:drawing>
          <wp:inline distT="0" distB="0" distL="0" distR="0" wp14:anchorId="2346D2FE" wp14:editId="09033D5C">
            <wp:extent cx="4858603" cy="36139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64" t="18435" r="22385" b="4317"/>
                    <a:stretch/>
                  </pic:blipFill>
                  <pic:spPr bwMode="auto">
                    <a:xfrm>
                      <a:off x="0" y="0"/>
                      <a:ext cx="4870764" cy="362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4BDB5" w14:textId="6F4ADC7A" w:rsidR="00FF1A3F" w:rsidRDefault="00444D1F" w:rsidP="00444D1F">
      <w:pPr>
        <w:pStyle w:val="Caption"/>
        <w:jc w:val="left"/>
      </w:pPr>
      <w:r>
        <w:t xml:space="preserve">Figure </w:t>
      </w:r>
      <w:r w:rsidR="002C6779">
        <w:fldChar w:fldCharType="begin"/>
      </w:r>
      <w:r w:rsidR="002C6779">
        <w:instrText xml:space="preserve"> SEQ Figure \* ARABIC </w:instrText>
      </w:r>
      <w:r w:rsidR="002C6779">
        <w:fldChar w:fldCharType="separate"/>
      </w:r>
      <w:r w:rsidR="00610266">
        <w:rPr>
          <w:noProof/>
        </w:rPr>
        <w:t>1</w:t>
      </w:r>
      <w:r w:rsidR="002C6779">
        <w:rPr>
          <w:noProof/>
        </w:rPr>
        <w:fldChar w:fldCharType="end"/>
      </w:r>
      <w:r>
        <w:t xml:space="preserve"> </w:t>
      </w:r>
      <w:r w:rsidRPr="003F1372">
        <w:t>On the Are you ready to encrypt this drive? page, click Start encrypting</w:t>
      </w:r>
    </w:p>
    <w:p w14:paraId="044F2A25" w14:textId="77777777" w:rsidR="00C96FCF" w:rsidRDefault="00C96FCF" w:rsidP="00FF1A3F">
      <w:pPr>
        <w:pStyle w:val="NL"/>
        <w:spacing w:line="240" w:lineRule="auto"/>
      </w:pPr>
      <w:r>
        <w:rPr>
          <w:b/>
        </w:rPr>
        <w:t>34.</w:t>
      </w:r>
      <w:r>
        <w:tab/>
        <w:t>Close the BitLocker Drive Encryption window.</w:t>
      </w:r>
    </w:p>
    <w:p w14:paraId="70BCC695" w14:textId="77777777" w:rsidR="00E34C25" w:rsidRDefault="00E34C25" w:rsidP="00FF1A3F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306B8264" w14:textId="77777777" w:rsidR="004F33E4" w:rsidRDefault="004F33E4" w:rsidP="00FF1A3F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1F38419F" w14:textId="2F15D6AD" w:rsidR="00AC5A1E" w:rsidRDefault="00AC5A1E" w:rsidP="00FF1A3F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lastRenderedPageBreak/>
        <w:t xml:space="preserve">Lab </w:t>
      </w:r>
      <w:r>
        <w:rPr>
          <w:b/>
          <w:noProof w:val="0"/>
        </w:rPr>
        <w:t>Summary</w:t>
      </w:r>
    </w:p>
    <w:p w14:paraId="0B5EB97F" w14:textId="4AB17E1C" w:rsidR="00AF1445" w:rsidRPr="00AF1445" w:rsidRDefault="004F33E4" w:rsidP="00BC771B">
      <w:pPr>
        <w:pStyle w:val="NL"/>
        <w:tabs>
          <w:tab w:val="clear" w:pos="810"/>
          <w:tab w:val="left" w:pos="0"/>
        </w:tabs>
        <w:spacing w:line="240" w:lineRule="auto"/>
        <w:ind w:left="0" w:firstLine="0"/>
      </w:pPr>
      <w:r>
        <w:t xml:space="preserve">In this exercise, I created a new volume and then use BitLocker to encrypt the entire volume.  </w:t>
      </w:r>
      <w:r w:rsidR="00BC771B">
        <w:t xml:space="preserve">I control BitLocker from Control Panel. </w:t>
      </w:r>
      <w:r w:rsidR="00AF1445" w:rsidRPr="00AF1445">
        <w:t>How does EFS and BitLocker differ?</w:t>
      </w:r>
      <w:r w:rsidR="00BC771B">
        <w:t xml:space="preserve"> E</w:t>
      </w:r>
      <w:r w:rsidR="00AF1445" w:rsidRPr="00AF1445">
        <w:t>FS is used to encyrpt a single file or folder</w:t>
      </w:r>
      <w:r w:rsidR="00BC771B">
        <w:t xml:space="preserve"> while </w:t>
      </w:r>
      <w:r w:rsidR="00AF1445" w:rsidRPr="00AF1445">
        <w:t>BitLocker is used to encyrpt an entire volume</w:t>
      </w:r>
      <w:r w:rsidR="005A1CE9">
        <w:t>.</w:t>
      </w:r>
    </w:p>
    <w:p w14:paraId="61083F8D" w14:textId="5C252177" w:rsidR="007E2448" w:rsidRPr="00AC5A1E" w:rsidRDefault="007E2448" w:rsidP="00FF1A3F">
      <w:pPr>
        <w:pStyle w:val="NL"/>
        <w:tabs>
          <w:tab w:val="clear" w:pos="810"/>
          <w:tab w:val="left" w:pos="450"/>
          <w:tab w:val="left" w:pos="1440"/>
        </w:tabs>
        <w:spacing w:line="240" w:lineRule="auto"/>
        <w:ind w:left="0" w:firstLine="0"/>
        <w:jc w:val="both"/>
        <w:rPr>
          <w:b/>
          <w:noProof w:val="0"/>
          <w:highlight w:val="yellow"/>
        </w:rPr>
      </w:pPr>
    </w:p>
    <w:sectPr w:rsidR="007E2448" w:rsidRPr="00AC5A1E" w:rsidSect="00E97E5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D62CC" w14:textId="77777777" w:rsidR="002C6779" w:rsidRDefault="002C6779">
      <w:r>
        <w:separator/>
      </w:r>
    </w:p>
  </w:endnote>
  <w:endnote w:type="continuationSeparator" w:id="0">
    <w:p w14:paraId="46162B11" w14:textId="77777777" w:rsidR="002C6779" w:rsidRDefault="002C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6272B" w14:textId="77777777" w:rsidR="002C6779" w:rsidRDefault="002C6779">
      <w:r>
        <w:separator/>
      </w:r>
    </w:p>
  </w:footnote>
  <w:footnote w:type="continuationSeparator" w:id="0">
    <w:p w14:paraId="04A41A25" w14:textId="77777777" w:rsidR="002C6779" w:rsidRDefault="002C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4BA04EE0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Pr="00D25720">
      <w:rPr>
        <w:rFonts w:ascii="Arial" w:hAnsi="Arial" w:cs="Arial"/>
        <w:sz w:val="20"/>
      </w:rPr>
      <w:t>M0</w:t>
    </w:r>
    <w:r w:rsidR="008A6968">
      <w:rPr>
        <w:rFonts w:ascii="Arial" w:hAnsi="Arial" w:cs="Arial"/>
        <w:sz w:val="20"/>
      </w:rPr>
      <w:t>6</w:t>
    </w:r>
    <w:r w:rsidRPr="00D25720">
      <w:rPr>
        <w:rFonts w:ascii="Arial" w:hAnsi="Arial" w:cs="Arial"/>
        <w:sz w:val="20"/>
      </w:rPr>
      <w:t xml:space="preserve"> Assignment </w:t>
    </w:r>
    <w:r w:rsidR="001E1497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F90290">
      <w:rPr>
        <w:rFonts w:ascii="Arial" w:hAnsi="Arial" w:cs="Arial"/>
        <w:sz w:val="20"/>
      </w:rPr>
      <w:t>6</w:t>
    </w:r>
    <w:r w:rsidR="001E1497">
      <w:rPr>
        <w:rFonts w:ascii="Arial" w:hAnsi="Arial" w:cs="Arial"/>
        <w:sz w:val="20"/>
      </w:rPr>
      <w:t>.</w:t>
    </w:r>
    <w:r w:rsidR="000323CA">
      <w:rPr>
        <w:rFonts w:ascii="Arial" w:hAnsi="Arial" w:cs="Arial"/>
        <w:sz w:val="20"/>
      </w:rPr>
      <w:t>4 Encrypt</w:t>
    </w:r>
  </w:p>
  <w:p w14:paraId="5F89399B" w14:textId="542CB675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552B33">
      <w:rPr>
        <w:rFonts w:ascii="Arial" w:hAnsi="Arial" w:cs="Arial"/>
        <w:sz w:val="20"/>
      </w:rPr>
      <w:t>03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B4959B0"/>
    <w:multiLevelType w:val="hybridMultilevel"/>
    <w:tmpl w:val="E4041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5B1F"/>
    <w:rsid w:val="0002728B"/>
    <w:rsid w:val="000323CA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6518"/>
    <w:rsid w:val="000578A6"/>
    <w:rsid w:val="00063221"/>
    <w:rsid w:val="0006332F"/>
    <w:rsid w:val="000633D1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D7867"/>
    <w:rsid w:val="000E0993"/>
    <w:rsid w:val="000E35E7"/>
    <w:rsid w:val="000E5EBD"/>
    <w:rsid w:val="000F1099"/>
    <w:rsid w:val="000F1E98"/>
    <w:rsid w:val="000F2783"/>
    <w:rsid w:val="000F3B1C"/>
    <w:rsid w:val="000F4B1F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4641"/>
    <w:rsid w:val="00127096"/>
    <w:rsid w:val="00127F58"/>
    <w:rsid w:val="001318B0"/>
    <w:rsid w:val="001332F9"/>
    <w:rsid w:val="00133523"/>
    <w:rsid w:val="0013389B"/>
    <w:rsid w:val="001340F1"/>
    <w:rsid w:val="001348F5"/>
    <w:rsid w:val="00134CA0"/>
    <w:rsid w:val="0013746C"/>
    <w:rsid w:val="00137F24"/>
    <w:rsid w:val="001415F7"/>
    <w:rsid w:val="00142FBF"/>
    <w:rsid w:val="00144F43"/>
    <w:rsid w:val="00145962"/>
    <w:rsid w:val="00145EA1"/>
    <w:rsid w:val="0014735A"/>
    <w:rsid w:val="00151AC8"/>
    <w:rsid w:val="0015441E"/>
    <w:rsid w:val="0016280F"/>
    <w:rsid w:val="001631BB"/>
    <w:rsid w:val="001713B8"/>
    <w:rsid w:val="001735B3"/>
    <w:rsid w:val="00173723"/>
    <w:rsid w:val="001740F2"/>
    <w:rsid w:val="001815FC"/>
    <w:rsid w:val="00187D7D"/>
    <w:rsid w:val="0019243C"/>
    <w:rsid w:val="00192559"/>
    <w:rsid w:val="00195F69"/>
    <w:rsid w:val="0019719C"/>
    <w:rsid w:val="001A0344"/>
    <w:rsid w:val="001A2C23"/>
    <w:rsid w:val="001A6768"/>
    <w:rsid w:val="001A70CF"/>
    <w:rsid w:val="001A7432"/>
    <w:rsid w:val="001B1E53"/>
    <w:rsid w:val="001B3F03"/>
    <w:rsid w:val="001C1170"/>
    <w:rsid w:val="001C6FD5"/>
    <w:rsid w:val="001D2148"/>
    <w:rsid w:val="001D3009"/>
    <w:rsid w:val="001D3485"/>
    <w:rsid w:val="001E1497"/>
    <w:rsid w:val="001E2A44"/>
    <w:rsid w:val="001E5C6A"/>
    <w:rsid w:val="001E7A6A"/>
    <w:rsid w:val="001F1A3B"/>
    <w:rsid w:val="001F2729"/>
    <w:rsid w:val="001F3CF9"/>
    <w:rsid w:val="001F3FD5"/>
    <w:rsid w:val="001F4B51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74EE"/>
    <w:rsid w:val="00277CD9"/>
    <w:rsid w:val="0028025F"/>
    <w:rsid w:val="002854BD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6779"/>
    <w:rsid w:val="002C7B8A"/>
    <w:rsid w:val="002D1F44"/>
    <w:rsid w:val="002D335A"/>
    <w:rsid w:val="002D54AF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6FBD"/>
    <w:rsid w:val="00327FA4"/>
    <w:rsid w:val="00332D46"/>
    <w:rsid w:val="00341C83"/>
    <w:rsid w:val="00342FED"/>
    <w:rsid w:val="00343ACC"/>
    <w:rsid w:val="003443D0"/>
    <w:rsid w:val="00344895"/>
    <w:rsid w:val="003462B0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1272"/>
    <w:rsid w:val="003A17CE"/>
    <w:rsid w:val="003A47E6"/>
    <w:rsid w:val="003A7EC9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4D1F"/>
    <w:rsid w:val="00445FAC"/>
    <w:rsid w:val="00450368"/>
    <w:rsid w:val="00450559"/>
    <w:rsid w:val="00450629"/>
    <w:rsid w:val="00451180"/>
    <w:rsid w:val="00451C62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731A"/>
    <w:rsid w:val="004B0C7F"/>
    <w:rsid w:val="004B7DFB"/>
    <w:rsid w:val="004C0AFA"/>
    <w:rsid w:val="004C1B72"/>
    <w:rsid w:val="004C300D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E4231"/>
    <w:rsid w:val="004E455A"/>
    <w:rsid w:val="004E73A2"/>
    <w:rsid w:val="004E75ED"/>
    <w:rsid w:val="004F33E4"/>
    <w:rsid w:val="004F3679"/>
    <w:rsid w:val="004F5AA4"/>
    <w:rsid w:val="004F60D0"/>
    <w:rsid w:val="004F611D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39D6"/>
    <w:rsid w:val="00561F94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CE9"/>
    <w:rsid w:val="005A1D1C"/>
    <w:rsid w:val="005A322C"/>
    <w:rsid w:val="005A36A7"/>
    <w:rsid w:val="005A4FEC"/>
    <w:rsid w:val="005A5B8B"/>
    <w:rsid w:val="005B1979"/>
    <w:rsid w:val="005B214C"/>
    <w:rsid w:val="005B5FC4"/>
    <w:rsid w:val="005C20E7"/>
    <w:rsid w:val="005C3BA2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266"/>
    <w:rsid w:val="0061079A"/>
    <w:rsid w:val="006115D1"/>
    <w:rsid w:val="00611E77"/>
    <w:rsid w:val="00613E04"/>
    <w:rsid w:val="0061566B"/>
    <w:rsid w:val="006203A4"/>
    <w:rsid w:val="006259D5"/>
    <w:rsid w:val="00635093"/>
    <w:rsid w:val="0063696C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06B3"/>
    <w:rsid w:val="0070638B"/>
    <w:rsid w:val="007105DB"/>
    <w:rsid w:val="00721FB9"/>
    <w:rsid w:val="00724F3F"/>
    <w:rsid w:val="0072538A"/>
    <w:rsid w:val="0072741A"/>
    <w:rsid w:val="0073144E"/>
    <w:rsid w:val="00735741"/>
    <w:rsid w:val="0074066B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87F9D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47EF"/>
    <w:rsid w:val="007D49A7"/>
    <w:rsid w:val="007D683D"/>
    <w:rsid w:val="007D6FD3"/>
    <w:rsid w:val="007E19D6"/>
    <w:rsid w:val="007E2448"/>
    <w:rsid w:val="007E24A0"/>
    <w:rsid w:val="007E2E03"/>
    <w:rsid w:val="007F06A3"/>
    <w:rsid w:val="007F08BC"/>
    <w:rsid w:val="007F3945"/>
    <w:rsid w:val="007F49CB"/>
    <w:rsid w:val="007F6273"/>
    <w:rsid w:val="007F6475"/>
    <w:rsid w:val="007F6701"/>
    <w:rsid w:val="007F7E68"/>
    <w:rsid w:val="0080020C"/>
    <w:rsid w:val="00801BBA"/>
    <w:rsid w:val="008020C0"/>
    <w:rsid w:val="00804A32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2B8F"/>
    <w:rsid w:val="0085041F"/>
    <w:rsid w:val="00850BA0"/>
    <w:rsid w:val="00853DDA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5A48"/>
    <w:rsid w:val="008A5F50"/>
    <w:rsid w:val="008A6968"/>
    <w:rsid w:val="008A754D"/>
    <w:rsid w:val="008B3BED"/>
    <w:rsid w:val="008B6732"/>
    <w:rsid w:val="008B76FC"/>
    <w:rsid w:val="008C442E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6EC7"/>
    <w:rsid w:val="0091725B"/>
    <w:rsid w:val="00923FBA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B7418"/>
    <w:rsid w:val="009B77EC"/>
    <w:rsid w:val="009D0D6D"/>
    <w:rsid w:val="009D158D"/>
    <w:rsid w:val="009D65E0"/>
    <w:rsid w:val="009E052E"/>
    <w:rsid w:val="009E2862"/>
    <w:rsid w:val="009E46C7"/>
    <w:rsid w:val="009E4B52"/>
    <w:rsid w:val="009E7278"/>
    <w:rsid w:val="009F1327"/>
    <w:rsid w:val="009F37BF"/>
    <w:rsid w:val="009F4FAD"/>
    <w:rsid w:val="009F6787"/>
    <w:rsid w:val="009F678C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731"/>
    <w:rsid w:val="00A470F7"/>
    <w:rsid w:val="00A47713"/>
    <w:rsid w:val="00A54412"/>
    <w:rsid w:val="00A56302"/>
    <w:rsid w:val="00A67363"/>
    <w:rsid w:val="00A67CDB"/>
    <w:rsid w:val="00A67E8C"/>
    <w:rsid w:val="00A7049C"/>
    <w:rsid w:val="00A704EC"/>
    <w:rsid w:val="00A7106B"/>
    <w:rsid w:val="00A717D0"/>
    <w:rsid w:val="00A74272"/>
    <w:rsid w:val="00A743CA"/>
    <w:rsid w:val="00A74CC8"/>
    <w:rsid w:val="00A7545E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97FD0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5178"/>
    <w:rsid w:val="00AC5A1E"/>
    <w:rsid w:val="00AC5C1E"/>
    <w:rsid w:val="00AD05EE"/>
    <w:rsid w:val="00AD75DA"/>
    <w:rsid w:val="00AE074E"/>
    <w:rsid w:val="00AE0FD7"/>
    <w:rsid w:val="00AE1200"/>
    <w:rsid w:val="00AE184B"/>
    <w:rsid w:val="00AE1D10"/>
    <w:rsid w:val="00AF1445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E62"/>
    <w:rsid w:val="00B355D8"/>
    <w:rsid w:val="00B37514"/>
    <w:rsid w:val="00B3761A"/>
    <w:rsid w:val="00B40254"/>
    <w:rsid w:val="00B4170B"/>
    <w:rsid w:val="00B41FA6"/>
    <w:rsid w:val="00B43633"/>
    <w:rsid w:val="00B4505E"/>
    <w:rsid w:val="00B4689C"/>
    <w:rsid w:val="00B52897"/>
    <w:rsid w:val="00B5393C"/>
    <w:rsid w:val="00B54A30"/>
    <w:rsid w:val="00B56A4F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87AE0"/>
    <w:rsid w:val="00B961FC"/>
    <w:rsid w:val="00B96636"/>
    <w:rsid w:val="00B975BE"/>
    <w:rsid w:val="00BA04C5"/>
    <w:rsid w:val="00BA6B0B"/>
    <w:rsid w:val="00BB1DCE"/>
    <w:rsid w:val="00BB348D"/>
    <w:rsid w:val="00BB4008"/>
    <w:rsid w:val="00BB4D3E"/>
    <w:rsid w:val="00BC2458"/>
    <w:rsid w:val="00BC2A8B"/>
    <w:rsid w:val="00BC49C1"/>
    <w:rsid w:val="00BC771B"/>
    <w:rsid w:val="00BC7BE8"/>
    <w:rsid w:val="00BD0AE7"/>
    <w:rsid w:val="00BD0DFF"/>
    <w:rsid w:val="00BD1EA9"/>
    <w:rsid w:val="00BD3572"/>
    <w:rsid w:val="00BD471B"/>
    <w:rsid w:val="00BD5B36"/>
    <w:rsid w:val="00BD647D"/>
    <w:rsid w:val="00BD6E54"/>
    <w:rsid w:val="00BE0896"/>
    <w:rsid w:val="00BE09FF"/>
    <w:rsid w:val="00BE314B"/>
    <w:rsid w:val="00BE7AB5"/>
    <w:rsid w:val="00BF0B4E"/>
    <w:rsid w:val="00BF4C39"/>
    <w:rsid w:val="00BF6B28"/>
    <w:rsid w:val="00C0733D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E21"/>
    <w:rsid w:val="00C242F0"/>
    <w:rsid w:val="00C25069"/>
    <w:rsid w:val="00C27482"/>
    <w:rsid w:val="00C32328"/>
    <w:rsid w:val="00C4116F"/>
    <w:rsid w:val="00C41AA2"/>
    <w:rsid w:val="00C41D00"/>
    <w:rsid w:val="00C469E1"/>
    <w:rsid w:val="00C5704C"/>
    <w:rsid w:val="00C5710A"/>
    <w:rsid w:val="00C57B90"/>
    <w:rsid w:val="00C6099A"/>
    <w:rsid w:val="00C65529"/>
    <w:rsid w:val="00C6636D"/>
    <w:rsid w:val="00C67C79"/>
    <w:rsid w:val="00C67FDB"/>
    <w:rsid w:val="00C72CB5"/>
    <w:rsid w:val="00C73F94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96FCF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1102"/>
    <w:rsid w:val="00CE3172"/>
    <w:rsid w:val="00CE3E27"/>
    <w:rsid w:val="00CE6D74"/>
    <w:rsid w:val="00CF3526"/>
    <w:rsid w:val="00CF5437"/>
    <w:rsid w:val="00CF559E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40664"/>
    <w:rsid w:val="00D40725"/>
    <w:rsid w:val="00D40905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57A79"/>
    <w:rsid w:val="00D60729"/>
    <w:rsid w:val="00D60C17"/>
    <w:rsid w:val="00D61901"/>
    <w:rsid w:val="00D629EB"/>
    <w:rsid w:val="00D63897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2EC8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069F"/>
    <w:rsid w:val="00DC26FF"/>
    <w:rsid w:val="00DC3E53"/>
    <w:rsid w:val="00DC474B"/>
    <w:rsid w:val="00DC5E78"/>
    <w:rsid w:val="00DC5F72"/>
    <w:rsid w:val="00DC7C78"/>
    <w:rsid w:val="00DD1028"/>
    <w:rsid w:val="00DD1271"/>
    <w:rsid w:val="00DD1AAD"/>
    <w:rsid w:val="00DD4C9E"/>
    <w:rsid w:val="00DD52B9"/>
    <w:rsid w:val="00DD5F3F"/>
    <w:rsid w:val="00DE32F6"/>
    <w:rsid w:val="00DE38D3"/>
    <w:rsid w:val="00DE5CD3"/>
    <w:rsid w:val="00DE6482"/>
    <w:rsid w:val="00DE7EB9"/>
    <w:rsid w:val="00DF30E6"/>
    <w:rsid w:val="00DF383B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5CE"/>
    <w:rsid w:val="00E65D06"/>
    <w:rsid w:val="00E702A5"/>
    <w:rsid w:val="00E70ECC"/>
    <w:rsid w:val="00E716FD"/>
    <w:rsid w:val="00E71D15"/>
    <w:rsid w:val="00E735B4"/>
    <w:rsid w:val="00E73D47"/>
    <w:rsid w:val="00E809AD"/>
    <w:rsid w:val="00E823BE"/>
    <w:rsid w:val="00E8360C"/>
    <w:rsid w:val="00E84685"/>
    <w:rsid w:val="00E84C48"/>
    <w:rsid w:val="00E871B9"/>
    <w:rsid w:val="00E90B11"/>
    <w:rsid w:val="00E92F94"/>
    <w:rsid w:val="00E935A8"/>
    <w:rsid w:val="00E97E5A"/>
    <w:rsid w:val="00EA0473"/>
    <w:rsid w:val="00EA267A"/>
    <w:rsid w:val="00EA4639"/>
    <w:rsid w:val="00EA4791"/>
    <w:rsid w:val="00EA4F73"/>
    <w:rsid w:val="00EA50D3"/>
    <w:rsid w:val="00EB0338"/>
    <w:rsid w:val="00EB0C61"/>
    <w:rsid w:val="00EB40A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D3A"/>
    <w:rsid w:val="00F229B9"/>
    <w:rsid w:val="00F30CE7"/>
    <w:rsid w:val="00F3565B"/>
    <w:rsid w:val="00F37503"/>
    <w:rsid w:val="00F46058"/>
    <w:rsid w:val="00F52E9B"/>
    <w:rsid w:val="00F54EDD"/>
    <w:rsid w:val="00F60C76"/>
    <w:rsid w:val="00F621D2"/>
    <w:rsid w:val="00F62FC4"/>
    <w:rsid w:val="00F63985"/>
    <w:rsid w:val="00F65A0C"/>
    <w:rsid w:val="00F663A6"/>
    <w:rsid w:val="00F67A41"/>
    <w:rsid w:val="00F67CEE"/>
    <w:rsid w:val="00F67DA6"/>
    <w:rsid w:val="00F70323"/>
    <w:rsid w:val="00F7057A"/>
    <w:rsid w:val="00F77D33"/>
    <w:rsid w:val="00F80107"/>
    <w:rsid w:val="00F80A69"/>
    <w:rsid w:val="00F83B55"/>
    <w:rsid w:val="00F83D53"/>
    <w:rsid w:val="00F84852"/>
    <w:rsid w:val="00F90290"/>
    <w:rsid w:val="00F9322D"/>
    <w:rsid w:val="00F93C97"/>
    <w:rsid w:val="00F94D5F"/>
    <w:rsid w:val="00F97B33"/>
    <w:rsid w:val="00F97DD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717C"/>
    <w:rsid w:val="00FD1777"/>
    <w:rsid w:val="00FD2793"/>
    <w:rsid w:val="00FD5B0D"/>
    <w:rsid w:val="00FD61BD"/>
    <w:rsid w:val="00FE667E"/>
    <w:rsid w:val="00FE6DC1"/>
    <w:rsid w:val="00FE7D85"/>
    <w:rsid w:val="00FF03A6"/>
    <w:rsid w:val="00FF1A3F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BCD28-B926-4E82-A296-76EA295B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25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3272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19</cp:revision>
  <cp:lastPrinted>2017-11-02T23:03:00Z</cp:lastPrinted>
  <dcterms:created xsi:type="dcterms:W3CDTF">2017-11-01T23:08:00Z</dcterms:created>
  <dcterms:modified xsi:type="dcterms:W3CDTF">2017-11-02T23:05:00Z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