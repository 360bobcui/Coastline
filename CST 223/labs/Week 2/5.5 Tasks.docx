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2D1F44">
      <w:pPr>
        <w:pStyle w:val="FigureCaption"/>
        <w:tabs>
          <w:tab w:val="left" w:pos="450"/>
        </w:tabs>
      </w:pPr>
    </w:p>
    <w:p w14:paraId="2712314C" w14:textId="021FC0A4" w:rsidR="00460C10" w:rsidRDefault="00E50348" w:rsidP="002D1F44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28A26B03" w14:textId="313F94AC" w:rsidR="00552B33" w:rsidRDefault="003A47E6" w:rsidP="002D1F44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 xml:space="preserve">Configuring </w:t>
      </w:r>
      <w:r w:rsidR="000A3B00">
        <w:t xml:space="preserve">SMTP server in the File Server Resource Manager. </w:t>
      </w:r>
      <w:r w:rsidR="004F3C4B">
        <w:t xml:space="preserve"> </w:t>
      </w:r>
    </w:p>
    <w:p w14:paraId="337007DC" w14:textId="77777777" w:rsidR="003A47E6" w:rsidRDefault="003A47E6" w:rsidP="002D1F44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1988687" w:rsidR="008020C0" w:rsidRDefault="00E50348" w:rsidP="002D1F44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676D1D41" w14:textId="60083654" w:rsidR="004F3C4B" w:rsidRDefault="004F3C4B" w:rsidP="006F7D40">
      <w:pPr>
        <w:pStyle w:val="NL"/>
        <w:numPr>
          <w:ilvl w:val="0"/>
          <w:numId w:val="11"/>
        </w:numPr>
        <w:spacing w:line="240" w:lineRule="auto"/>
        <w:ind w:left="806" w:right="634" w:hanging="446"/>
      </w:pPr>
      <w:r>
        <w:t>I</w:t>
      </w:r>
      <w:r w:rsidRPr="004F3C4B">
        <w:t>n the File Server Resource Manager, Right click the first node in the right pane “File Server Resource Manager” and select “Configure Options.”</w:t>
      </w:r>
    </w:p>
    <w:p w14:paraId="7F09C990" w14:textId="0F3F5728" w:rsidR="004F3C4B" w:rsidRDefault="004F3C4B" w:rsidP="006F7D40">
      <w:pPr>
        <w:pStyle w:val="NL"/>
        <w:numPr>
          <w:ilvl w:val="0"/>
          <w:numId w:val="11"/>
        </w:numPr>
        <w:spacing w:line="240" w:lineRule="auto"/>
        <w:ind w:left="806" w:right="634" w:hanging="446"/>
      </w:pPr>
      <w:r w:rsidRPr="004F3C4B">
        <w:t xml:space="preserve"> In the File Server Resource Manager Option window, select “Email Notifications” tab. </w:t>
      </w:r>
      <w:r w:rsidR="000A3B00">
        <w:t xml:space="preserve">Add </w:t>
      </w:r>
      <w:r w:rsidRPr="004F3C4B">
        <w:t>the SM</w:t>
      </w:r>
      <w:r w:rsidR="000A3B00">
        <w:t>TP server name or IP address</w:t>
      </w:r>
      <w:r w:rsidRPr="004F3C4B">
        <w:t xml:space="preserve"> </w:t>
      </w:r>
    </w:p>
    <w:p w14:paraId="1BFECD83" w14:textId="77777777" w:rsidR="0080307C" w:rsidRDefault="009D767A" w:rsidP="0080307C">
      <w:pPr>
        <w:pStyle w:val="NL"/>
        <w:keepNext/>
        <w:tabs>
          <w:tab w:val="left" w:pos="3780"/>
        </w:tabs>
        <w:spacing w:line="240" w:lineRule="auto"/>
        <w:ind w:left="806" w:right="634" w:hanging="446"/>
      </w:pPr>
      <w:r>
        <w:drawing>
          <wp:inline distT="0" distB="0" distL="0" distR="0" wp14:anchorId="4C3F231B" wp14:editId="30A2B38B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A3FD" w14:textId="75D7F068" w:rsidR="006F7D40" w:rsidRDefault="0080307C" w:rsidP="0080307C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3B">
        <w:rPr>
          <w:noProof/>
        </w:rPr>
        <w:t>1</w:t>
      </w:r>
      <w:r>
        <w:fldChar w:fldCharType="end"/>
      </w:r>
      <w:r>
        <w:t xml:space="preserve"> </w:t>
      </w:r>
      <w:r w:rsidRPr="00AA0876">
        <w:t>In the File Server Resource Manager Option window, select “Email Notifications” tab</w:t>
      </w:r>
    </w:p>
    <w:p w14:paraId="4F512BBF" w14:textId="5FBAEF0C" w:rsidR="003A47E6" w:rsidRDefault="004F3C4B" w:rsidP="006F7D40">
      <w:pPr>
        <w:pStyle w:val="NL"/>
        <w:numPr>
          <w:ilvl w:val="0"/>
          <w:numId w:val="11"/>
        </w:numPr>
        <w:spacing w:line="240" w:lineRule="auto"/>
        <w:ind w:left="806" w:right="634" w:hanging="446"/>
      </w:pPr>
      <w:r w:rsidRPr="004F3C4B">
        <w:t>In the Default e-mail settings box, type the local email address for the file administrator</w:t>
      </w:r>
      <w:r w:rsidR="0080307C">
        <w:t xml:space="preserve"> </w:t>
      </w:r>
    </w:p>
    <w:p w14:paraId="55ECA5D4" w14:textId="298332C3" w:rsidR="00721648" w:rsidRDefault="0080307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 xml:space="preserve">Add </w:t>
      </w:r>
      <w:r w:rsidR="00721648" w:rsidRPr="00721648">
        <w:t xml:space="preserve">Default </w:t>
      </w:r>
      <w:r>
        <w:t>“From” e-mail address</w:t>
      </w:r>
    </w:p>
    <w:p w14:paraId="2B3AB4EF" w14:textId="20072A2C" w:rsidR="00321E92" w:rsidRDefault="00321E92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I</w:t>
      </w:r>
      <w:r w:rsidRPr="004F3C4B">
        <w:t>n the File Server Resource Manager, click</w:t>
      </w:r>
      <w:r w:rsidR="0010306C">
        <w:t xml:space="preserve"> Quota Tempaltes</w:t>
      </w:r>
    </w:p>
    <w:p w14:paraId="4DE99541" w14:textId="7DF0AB39" w:rsidR="0010306C" w:rsidRDefault="0010306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Double-click QuotaTempalte1</w:t>
      </w:r>
    </w:p>
    <w:p w14:paraId="07105ECE" w14:textId="0BF9A73C" w:rsidR="0010306C" w:rsidRDefault="0010306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Under Notifcation thresholds, click Warning(85%)</w:t>
      </w:r>
    </w:p>
    <w:p w14:paraId="03915AA1" w14:textId="7E7FC193" w:rsidR="0010306C" w:rsidRDefault="0010306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Click Edit…</w:t>
      </w:r>
    </w:p>
    <w:p w14:paraId="0FE20887" w14:textId="7308EF02" w:rsidR="0010306C" w:rsidRDefault="0010306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Under E-mail Message Tab, check Send e-mail to the following admin</w:t>
      </w:r>
      <w:r w:rsidR="00AB404C">
        <w:t>i</w:t>
      </w:r>
      <w:r>
        <w:t>strators. And type the email.</w:t>
      </w:r>
    </w:p>
    <w:p w14:paraId="7C4B290F" w14:textId="49CF35E7" w:rsidR="00927C3B" w:rsidRDefault="00AB404C" w:rsidP="00AB404C">
      <w:pPr>
        <w:pStyle w:val="NL"/>
        <w:keepNext/>
        <w:spacing w:line="240" w:lineRule="auto"/>
        <w:ind w:right="634" w:hanging="810"/>
      </w:pPr>
      <w:r>
        <w:lastRenderedPageBreak/>
        <mc:AlternateContent>
          <mc:Choice Requires="wpc">
            <w:drawing>
              <wp:inline distT="0" distB="0" distL="0" distR="0" wp14:anchorId="2D53CC64" wp14:editId="43CF116D">
                <wp:extent cx="5486400" cy="3650776"/>
                <wp:effectExtent l="0" t="0" r="0" b="698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/>
                          <a:srcRect l="22264" t="13304" r="20892"/>
                          <a:stretch/>
                        </pic:blipFill>
                        <pic:spPr bwMode="auto">
                          <a:xfrm>
                            <a:off x="0" y="0"/>
                            <a:ext cx="4844954" cy="365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1139587" y="832514"/>
                            <a:ext cx="1712794" cy="6277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884CCF" id="Canvas 3" o:spid="_x0000_s1026" editas="canvas" style="width:6in;height:287.45pt;mso-position-horizontal-relative:char;mso-position-vertical-relative:line" coordsize="54864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506;visibility:visible;mso-wrap-style:square">
                  <v:fill o:detectmouseclick="t"/>
                  <v:path o:connecttype="none"/>
                </v:shape>
                <v:shape id="Picture 7" o:spid="_x0000_s1028" type="#_x0000_t75" style="position:absolute;width:48449;height:36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">
                  <v:imagedata r:id="rId10" o:title="" croptop="8719f" cropleft="14591f" cropright="13692f"/>
                </v:shape>
                <v:oval id="Oval 4" o:spid="_x0000_s1029" style="position:absolute;left:11395;top:8325;width:17128;height:6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" filled="f" strokecolor="#ffc000" strokeweight="2pt"/>
                <w10:anchorlock/>
              </v:group>
            </w:pict>
          </mc:Fallback>
        </mc:AlternateContent>
      </w:r>
      <w:bookmarkStart w:id="0" w:name="_GoBack"/>
      <w:bookmarkEnd w:id="0"/>
    </w:p>
    <w:p w14:paraId="5D59590A" w14:textId="74F05375" w:rsidR="00927C3B" w:rsidRDefault="00927C3B" w:rsidP="00927C3B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434A8">
        <w:t>Under E-mail Message Tab, check Send e-mail to the following administrators. And type the email</w:t>
      </w:r>
    </w:p>
    <w:p w14:paraId="06321972" w14:textId="58B00BA5" w:rsidR="0010306C" w:rsidRDefault="0010306C" w:rsidP="00721648">
      <w:pPr>
        <w:pStyle w:val="NL"/>
        <w:numPr>
          <w:ilvl w:val="0"/>
          <w:numId w:val="11"/>
        </w:numPr>
        <w:spacing w:line="240" w:lineRule="auto"/>
        <w:ind w:right="634"/>
      </w:pPr>
      <w:r>
        <w:t>Click Ok to save the propert</w:t>
      </w:r>
      <w:r w:rsidR="00927C3B">
        <w:t>ies</w:t>
      </w:r>
      <w:r>
        <w:t xml:space="preserve">.  </w:t>
      </w:r>
    </w:p>
    <w:p w14:paraId="19852481" w14:textId="23D61E24" w:rsidR="004F3C4B" w:rsidRDefault="004F3C4B" w:rsidP="003A47E6">
      <w:pPr>
        <w:pStyle w:val="NL"/>
      </w:pPr>
    </w:p>
    <w:p w14:paraId="73D970E7" w14:textId="5A0E57F3" w:rsidR="00523E8F" w:rsidRDefault="00523E8F" w:rsidP="002D1F44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1F38419F" w14:textId="2F15D6AD" w:rsidR="00AC5A1E" w:rsidRDefault="00AC5A1E" w:rsidP="002D1F44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357E7825" w14:textId="7350BCE6" w:rsidR="00336185" w:rsidRPr="00336185" w:rsidRDefault="003A47E6" w:rsidP="00336185">
      <w:pPr>
        <w:pStyle w:val="NormalWeb"/>
        <w:shd w:val="clear" w:color="auto" w:fill="FFFFFF"/>
        <w:spacing w:before="0" w:beforeAutospacing="0" w:after="158" w:afterAutospacing="0" w:line="390" w:lineRule="atLeast"/>
      </w:pPr>
      <w:r>
        <w:t xml:space="preserve">During this </w:t>
      </w:r>
      <w:proofErr w:type="gramStart"/>
      <w:r>
        <w:t xml:space="preserve">exercise, </w:t>
      </w:r>
      <w:r w:rsidR="00336185">
        <w:t xml:space="preserve"> I</w:t>
      </w:r>
      <w:proofErr w:type="gramEnd"/>
      <w:r w:rsidR="00336185">
        <w:t xml:space="preserve"> enabled SMTP for FSRM by the steps provided above</w:t>
      </w:r>
      <w:r>
        <w:t>.</w:t>
      </w:r>
      <w:r w:rsidR="00336185">
        <w:t xml:space="preserve">  I tried to setup my </w:t>
      </w:r>
      <w:r w:rsidR="00927C3B">
        <w:t>G</w:t>
      </w:r>
      <w:r w:rsidR="00336185">
        <w:t xml:space="preserve">mail initially, but figured out FSRM does not support an account with authorization.  There are several ways to set it up correctly. </w:t>
      </w:r>
      <w:r w:rsidR="00336185" w:rsidRPr="00336185">
        <w:t xml:space="preserve">1. Configure a server in </w:t>
      </w:r>
      <w:r w:rsidR="00336185">
        <w:t>my</w:t>
      </w:r>
      <w:r w:rsidR="00336185" w:rsidRPr="00336185">
        <w:t xml:space="preserve"> domain with IIS and make it an open relay. It can then forward the mail with an authenticated account to some other service.</w:t>
      </w:r>
      <w:r w:rsidR="00336185" w:rsidRPr="00336185">
        <w:t xml:space="preserve">  </w:t>
      </w:r>
      <w:r w:rsidR="00336185" w:rsidRPr="00336185">
        <w:t xml:space="preserve">2. Install a program like </w:t>
      </w:r>
      <w:proofErr w:type="spellStart"/>
      <w:r w:rsidR="00336185" w:rsidRPr="00336185">
        <w:t>h</w:t>
      </w:r>
      <w:r w:rsidR="00336185" w:rsidRPr="00336185">
        <w:t>mail</w:t>
      </w:r>
      <w:proofErr w:type="spellEnd"/>
      <w:r w:rsidR="00336185" w:rsidRPr="00336185">
        <w:t xml:space="preserve"> and use it as the open relay to an authenticated account.</w:t>
      </w:r>
      <w:r w:rsidR="00336185">
        <w:t xml:space="preserve"> </w:t>
      </w:r>
      <w:r w:rsidR="00336185" w:rsidRPr="00336185">
        <w:t xml:space="preserve">3. Configure an account in </w:t>
      </w:r>
      <w:r w:rsidR="00336185">
        <w:t>my</w:t>
      </w:r>
      <w:r w:rsidR="00336185" w:rsidRPr="00336185">
        <w:t xml:space="preserve"> own email system to not require authentication.</w:t>
      </w:r>
      <w:r w:rsidR="00336185">
        <w:t xml:space="preserve"> </w:t>
      </w:r>
    </w:p>
    <w:p w14:paraId="658AB99B" w14:textId="7350F72A" w:rsidR="003A47E6" w:rsidRDefault="003A47E6" w:rsidP="003A47E6">
      <w:pPr>
        <w:pStyle w:val="StyleTBLLeft-001Hanging001"/>
        <w:jc w:val="both"/>
      </w:pPr>
    </w:p>
    <w:p w14:paraId="61083F8D" w14:textId="28439F30" w:rsidR="007E2448" w:rsidRPr="00AC5A1E" w:rsidRDefault="007E2448" w:rsidP="003A47E6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  <w:rPr>
          <w:b/>
          <w:noProof w:val="0"/>
          <w:highlight w:val="yellow"/>
        </w:rPr>
      </w:pPr>
    </w:p>
    <w:sectPr w:rsidR="007E2448" w:rsidRPr="00AC5A1E" w:rsidSect="00E97E5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3A0E4" w14:textId="77777777" w:rsidR="00F80A36" w:rsidRDefault="00F80A36">
      <w:r>
        <w:separator/>
      </w:r>
    </w:p>
  </w:endnote>
  <w:endnote w:type="continuationSeparator" w:id="0">
    <w:p w14:paraId="7BE93901" w14:textId="77777777" w:rsidR="00F80A36" w:rsidRDefault="00F8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5E6B" w14:textId="77777777" w:rsidR="00F80A36" w:rsidRDefault="00F80A36">
      <w:r>
        <w:separator/>
      </w:r>
    </w:p>
  </w:footnote>
  <w:footnote w:type="continuationSeparator" w:id="0">
    <w:p w14:paraId="0AF3F996" w14:textId="77777777" w:rsidR="00F80A36" w:rsidRDefault="00F80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38125F4E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4F3C4B">
      <w:rPr>
        <w:rFonts w:ascii="Arial" w:hAnsi="Arial" w:cs="Arial"/>
        <w:sz w:val="20"/>
      </w:rPr>
      <w:t>5</w:t>
    </w:r>
    <w:r w:rsidRPr="00D25720">
      <w:rPr>
        <w:rFonts w:ascii="Arial" w:hAnsi="Arial" w:cs="Arial"/>
        <w:sz w:val="20"/>
      </w:rPr>
      <w:t xml:space="preserve"> Assignment </w:t>
    </w:r>
    <w:r w:rsidR="00C35E3D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C35E3D">
      <w:rPr>
        <w:rFonts w:ascii="Arial" w:hAnsi="Arial" w:cs="Arial"/>
        <w:sz w:val="20"/>
      </w:rPr>
      <w:t>5.5 Tasks</w:t>
    </w:r>
  </w:p>
  <w:p w14:paraId="5F89399B" w14:textId="542CB675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03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6187F07"/>
    <w:multiLevelType w:val="hybridMultilevel"/>
    <w:tmpl w:val="57E2FAF2"/>
    <w:lvl w:ilvl="0" w:tplc="A864ADD6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959B0"/>
    <w:multiLevelType w:val="hybridMultilevel"/>
    <w:tmpl w:val="E404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3221"/>
    <w:rsid w:val="0006332F"/>
    <w:rsid w:val="000633D1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3B00"/>
    <w:rsid w:val="000A4697"/>
    <w:rsid w:val="000A4FB4"/>
    <w:rsid w:val="000A6B29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6BB"/>
    <w:rsid w:val="000D0A0D"/>
    <w:rsid w:val="000D1274"/>
    <w:rsid w:val="000D24B6"/>
    <w:rsid w:val="000D3627"/>
    <w:rsid w:val="000D434B"/>
    <w:rsid w:val="000E0993"/>
    <w:rsid w:val="000E35E7"/>
    <w:rsid w:val="000E5EBD"/>
    <w:rsid w:val="000F1099"/>
    <w:rsid w:val="000F1E98"/>
    <w:rsid w:val="000F2783"/>
    <w:rsid w:val="000F3B1C"/>
    <w:rsid w:val="0010306C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4F43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C1170"/>
    <w:rsid w:val="001C1D9D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74EE"/>
    <w:rsid w:val="00277CD9"/>
    <w:rsid w:val="0028025F"/>
    <w:rsid w:val="002854BD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1F44"/>
    <w:rsid w:val="002D335A"/>
    <w:rsid w:val="002D54AF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1E92"/>
    <w:rsid w:val="00322571"/>
    <w:rsid w:val="00324A0D"/>
    <w:rsid w:val="003253CB"/>
    <w:rsid w:val="00326FBD"/>
    <w:rsid w:val="00327FA4"/>
    <w:rsid w:val="00332D46"/>
    <w:rsid w:val="00336185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47E6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E4231"/>
    <w:rsid w:val="004E455A"/>
    <w:rsid w:val="004E73A2"/>
    <w:rsid w:val="004E75ED"/>
    <w:rsid w:val="004F3679"/>
    <w:rsid w:val="004F3C4B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1979"/>
    <w:rsid w:val="005B214C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15D1"/>
    <w:rsid w:val="00611E77"/>
    <w:rsid w:val="00613E04"/>
    <w:rsid w:val="0061566B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6F7D40"/>
    <w:rsid w:val="0070058D"/>
    <w:rsid w:val="0070638B"/>
    <w:rsid w:val="007105DB"/>
    <w:rsid w:val="00721648"/>
    <w:rsid w:val="00721FB9"/>
    <w:rsid w:val="00724F3F"/>
    <w:rsid w:val="0072538A"/>
    <w:rsid w:val="0072741A"/>
    <w:rsid w:val="0073144E"/>
    <w:rsid w:val="00735741"/>
    <w:rsid w:val="0074066B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307C"/>
    <w:rsid w:val="00804A32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6EC7"/>
    <w:rsid w:val="0091725B"/>
    <w:rsid w:val="00923FBA"/>
    <w:rsid w:val="009256A5"/>
    <w:rsid w:val="009262BE"/>
    <w:rsid w:val="00927C3B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D767A"/>
    <w:rsid w:val="009E052E"/>
    <w:rsid w:val="009E2862"/>
    <w:rsid w:val="009E46C7"/>
    <w:rsid w:val="009E4B52"/>
    <w:rsid w:val="009E7278"/>
    <w:rsid w:val="009F1327"/>
    <w:rsid w:val="009F37BF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731"/>
    <w:rsid w:val="00A470F7"/>
    <w:rsid w:val="00A47713"/>
    <w:rsid w:val="00A54412"/>
    <w:rsid w:val="00A56302"/>
    <w:rsid w:val="00A67363"/>
    <w:rsid w:val="00A67CDB"/>
    <w:rsid w:val="00A67E8C"/>
    <w:rsid w:val="00A7049C"/>
    <w:rsid w:val="00A704EC"/>
    <w:rsid w:val="00A7106B"/>
    <w:rsid w:val="00A717D0"/>
    <w:rsid w:val="00A74272"/>
    <w:rsid w:val="00A743CA"/>
    <w:rsid w:val="00A74CC8"/>
    <w:rsid w:val="00A7545E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04C"/>
    <w:rsid w:val="00AB4373"/>
    <w:rsid w:val="00AB7741"/>
    <w:rsid w:val="00AB7A7C"/>
    <w:rsid w:val="00AC2845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103F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7AB5"/>
    <w:rsid w:val="00BF0B4E"/>
    <w:rsid w:val="00BF4C39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35E3D"/>
    <w:rsid w:val="00C4116F"/>
    <w:rsid w:val="00C41AA2"/>
    <w:rsid w:val="00C41D00"/>
    <w:rsid w:val="00C5704C"/>
    <w:rsid w:val="00C5710A"/>
    <w:rsid w:val="00C57B90"/>
    <w:rsid w:val="00C6099A"/>
    <w:rsid w:val="00C65529"/>
    <w:rsid w:val="00C6636D"/>
    <w:rsid w:val="00C67C79"/>
    <w:rsid w:val="00C67FDB"/>
    <w:rsid w:val="00C73F94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559E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9EB"/>
    <w:rsid w:val="00D63897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1028"/>
    <w:rsid w:val="00DD1271"/>
    <w:rsid w:val="00DD1AAD"/>
    <w:rsid w:val="00DD4C9E"/>
    <w:rsid w:val="00DD52B9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36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D06BB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216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53940-74D9-4285-8FB7-4F39CDB5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113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1591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14</cp:revision>
  <cp:lastPrinted>2007-07-10T20:00:00Z</cp:lastPrinted>
  <dcterms:created xsi:type="dcterms:W3CDTF">2017-11-01T23:01:00Z</dcterms:created>
  <dcterms:modified xsi:type="dcterms:W3CDTF">2017-11-02T20:39:00Z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