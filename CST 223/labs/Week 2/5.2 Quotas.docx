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AA2842">
      <w:pPr>
        <w:pStyle w:val="FigureCaption"/>
        <w:tabs>
          <w:tab w:val="left" w:pos="450"/>
        </w:tabs>
      </w:pPr>
    </w:p>
    <w:p w14:paraId="2712314C" w14:textId="021FC0A4" w:rsidR="00460C10" w:rsidRDefault="00E50348" w:rsidP="00AA2842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337007DC" w14:textId="3C75FD48" w:rsidR="003A47E6" w:rsidRDefault="00F25678" w:rsidP="00AA2842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>
        <w:t>Configuring Quotas</w:t>
      </w:r>
    </w:p>
    <w:p w14:paraId="648F511B" w14:textId="41988687" w:rsidR="008020C0" w:rsidRDefault="00E50348" w:rsidP="00AA2842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721ECEE0" w14:textId="77777777" w:rsidR="003A47E6" w:rsidRDefault="003A47E6" w:rsidP="00AA2842">
      <w:pPr>
        <w:pStyle w:val="NL"/>
        <w:spacing w:line="240" w:lineRule="auto"/>
      </w:pPr>
      <w:r>
        <w:rPr>
          <w:b/>
        </w:rPr>
        <w:t>1.</w:t>
      </w:r>
      <w:r>
        <w:tab/>
        <w:t>On Server01, with Server Manager, click Tools &gt; File Server Resource Manager. The File Server Resource Manager console opens.</w:t>
      </w:r>
    </w:p>
    <w:p w14:paraId="22F36854" w14:textId="77777777" w:rsidR="003A47E6" w:rsidRDefault="003A47E6" w:rsidP="00AA2842">
      <w:pPr>
        <w:pStyle w:val="NL"/>
        <w:spacing w:line="240" w:lineRule="auto"/>
      </w:pPr>
      <w:r>
        <w:rPr>
          <w:b/>
        </w:rPr>
        <w:t>2.</w:t>
      </w:r>
      <w:r>
        <w:tab/>
        <w:t>Under Quota Management, click Quota Templates. Then right-click Quota Templates and select Create Quota Template. The Create Quota Template dialog box opens.</w:t>
      </w:r>
    </w:p>
    <w:p w14:paraId="6EF62937" w14:textId="77777777" w:rsidR="003A47E6" w:rsidRDefault="003A47E6" w:rsidP="00AA2842">
      <w:pPr>
        <w:pStyle w:val="NL"/>
        <w:spacing w:line="240" w:lineRule="auto"/>
      </w:pPr>
      <w:r>
        <w:rPr>
          <w:b/>
        </w:rPr>
        <w:t>3.</w:t>
      </w:r>
      <w:r>
        <w:tab/>
        <w:t xml:space="preserve">In the Template name text box, type </w:t>
      </w:r>
      <w:r>
        <w:rPr>
          <w:b/>
        </w:rPr>
        <w:t>QuotaTemplate1</w:t>
      </w:r>
      <w:r>
        <w:t>.</w:t>
      </w:r>
    </w:p>
    <w:p w14:paraId="749826DA" w14:textId="77777777" w:rsidR="003A47E6" w:rsidRDefault="003A47E6" w:rsidP="00AA2842">
      <w:pPr>
        <w:pStyle w:val="NL"/>
        <w:spacing w:line="240" w:lineRule="auto"/>
      </w:pPr>
      <w:r>
        <w:rPr>
          <w:b/>
        </w:rPr>
        <w:t>4.</w:t>
      </w:r>
      <w:r>
        <w:tab/>
        <w:t xml:space="preserve">In the Space limit section, in the Limit text box, type </w:t>
      </w:r>
      <w:r>
        <w:rPr>
          <w:b/>
        </w:rPr>
        <w:t>10</w:t>
      </w:r>
      <w:r>
        <w:t xml:space="preserve"> and specify the unit MB.</w:t>
      </w:r>
    </w:p>
    <w:p w14:paraId="0C176D6A" w14:textId="77777777" w:rsidR="003A47E6" w:rsidRDefault="003A47E6" w:rsidP="00AA2842">
      <w:pPr>
        <w:pStyle w:val="NL"/>
        <w:spacing w:line="240" w:lineRule="auto"/>
      </w:pPr>
      <w:r>
        <w:rPr>
          <w:b/>
        </w:rPr>
        <w:t>5.</w:t>
      </w:r>
      <w:r>
        <w:tab/>
        <w:t>Select Soft quota, as shown in Figure 5-1.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3A47E6" w14:paraId="1F209431" w14:textId="77777777" w:rsidTr="003A47E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79CD247E" w14:textId="77777777" w:rsidR="003A47E6" w:rsidRDefault="003A47E6" w:rsidP="00AA2842">
            <w:pPr>
              <w:pStyle w:val="QuestionHead"/>
              <w:spacing w:line="240" w:lineRule="auto"/>
            </w:pPr>
            <w:r>
              <w:t>Question 1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DDD53" w14:textId="77777777" w:rsidR="003A47E6" w:rsidRDefault="003A47E6" w:rsidP="00AA2842">
            <w:pPr>
              <w:pStyle w:val="NoteText"/>
              <w:spacing w:line="240" w:lineRule="auto"/>
            </w:pPr>
            <w:r>
              <w:t>What is the difference between a hard and soft quota.</w:t>
            </w:r>
          </w:p>
        </w:tc>
      </w:tr>
    </w:tbl>
    <w:p w14:paraId="3FE1E9E0" w14:textId="77777777" w:rsidR="003A47E6" w:rsidRDefault="003A47E6" w:rsidP="00AA2842">
      <w:pPr>
        <w:pStyle w:val="NL"/>
        <w:spacing w:line="240" w:lineRule="auto"/>
      </w:pPr>
    </w:p>
    <w:p w14:paraId="58D61A8E" w14:textId="78DE37A0" w:rsidR="003A47E6" w:rsidRDefault="003A47E6" w:rsidP="00AA2842">
      <w:pPr>
        <w:pStyle w:val="ProdNote"/>
      </w:pPr>
      <w:r>
        <w:rPr>
          <w:noProof/>
        </w:rPr>
        <w:drawing>
          <wp:inline distT="0" distB="0" distL="0" distR="0" wp14:anchorId="2469BAF7" wp14:editId="18365EC4">
            <wp:extent cx="5495925" cy="4114800"/>
            <wp:effectExtent l="0" t="0" r="9525" b="0"/>
            <wp:docPr id="17" name="Picture 17" descr="Fig0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g05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8DCF" w14:textId="77777777" w:rsidR="003A47E6" w:rsidRDefault="003A47E6" w:rsidP="00AA2842">
      <w:pPr>
        <w:pStyle w:val="FigureNumber"/>
      </w:pPr>
      <w:r>
        <w:t>Figure 5-1</w:t>
      </w:r>
    </w:p>
    <w:p w14:paraId="3DDDF7F8" w14:textId="77777777" w:rsidR="003A47E6" w:rsidRDefault="003A47E6" w:rsidP="00AA2842">
      <w:pPr>
        <w:pStyle w:val="FigureCaption"/>
      </w:pPr>
      <w:r>
        <w:lastRenderedPageBreak/>
        <w:t>Creating a quota template</w:t>
      </w:r>
    </w:p>
    <w:p w14:paraId="077EC0A9" w14:textId="77777777" w:rsidR="003A47E6" w:rsidRDefault="003A47E6" w:rsidP="00AA2842">
      <w:pPr>
        <w:pStyle w:val="NL"/>
        <w:spacing w:line="240" w:lineRule="auto"/>
      </w:pPr>
    </w:p>
    <w:p w14:paraId="24B1C586" w14:textId="77777777" w:rsidR="003A47E6" w:rsidRDefault="003A47E6" w:rsidP="00AA2842">
      <w:pPr>
        <w:pStyle w:val="NL"/>
        <w:spacing w:line="240" w:lineRule="auto"/>
      </w:pPr>
      <w:r>
        <w:rPr>
          <w:b/>
        </w:rPr>
        <w:t>6.</w:t>
      </w:r>
      <w:r>
        <w:tab/>
        <w:t>To add a notification, click the Add button. The Add Threshold dialog box opens.</w:t>
      </w:r>
    </w:p>
    <w:p w14:paraId="52F36D03" w14:textId="77777777" w:rsidR="003A47E6" w:rsidRDefault="003A47E6" w:rsidP="00AA2842">
      <w:pPr>
        <w:pStyle w:val="NL"/>
        <w:spacing w:line="240" w:lineRule="auto"/>
      </w:pPr>
      <w:r>
        <w:rPr>
          <w:b/>
        </w:rPr>
        <w:t>7.</w:t>
      </w:r>
      <w:r>
        <w:tab/>
        <w:t>Click the Event Log tab.</w:t>
      </w:r>
    </w:p>
    <w:p w14:paraId="5FA9E2EE" w14:textId="77777777" w:rsidR="003A47E6" w:rsidRDefault="003A47E6" w:rsidP="00AA2842">
      <w:pPr>
        <w:pStyle w:val="NL"/>
        <w:spacing w:line="240" w:lineRule="auto"/>
      </w:pPr>
      <w:r>
        <w:rPr>
          <w:b/>
        </w:rPr>
        <w:t>8.</w:t>
      </w:r>
      <w:r>
        <w:tab/>
        <w:t>Click the Send warning to event log check box, as shown in Figure 5-2.</w:t>
      </w:r>
    </w:p>
    <w:p w14:paraId="1373B24F" w14:textId="15454180" w:rsidR="003A47E6" w:rsidRDefault="003A47E6" w:rsidP="00AA2842">
      <w:pPr>
        <w:pStyle w:val="ProdNote"/>
      </w:pPr>
      <w:r>
        <w:rPr>
          <w:noProof/>
        </w:rPr>
        <w:drawing>
          <wp:inline distT="0" distB="0" distL="0" distR="0" wp14:anchorId="07364BAF" wp14:editId="22CFB451">
            <wp:extent cx="5495925" cy="4114800"/>
            <wp:effectExtent l="0" t="0" r="9525" b="0"/>
            <wp:docPr id="16" name="Picture 16" descr="Fig0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05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3F1D" w14:textId="77777777" w:rsidR="003A47E6" w:rsidRDefault="003A47E6" w:rsidP="00AA2842">
      <w:pPr>
        <w:pStyle w:val="FigureNumber"/>
      </w:pPr>
      <w:r>
        <w:t>Figure 5-2</w:t>
      </w:r>
    </w:p>
    <w:p w14:paraId="175E2124" w14:textId="77777777" w:rsidR="003A47E6" w:rsidRDefault="003A47E6" w:rsidP="00AA2842">
      <w:pPr>
        <w:pStyle w:val="FigureCaption"/>
      </w:pPr>
      <w:r>
        <w:t>Adding an event log notification</w:t>
      </w:r>
    </w:p>
    <w:p w14:paraId="112A213F" w14:textId="77777777" w:rsidR="003A47E6" w:rsidRDefault="003A47E6" w:rsidP="00AA2842">
      <w:pPr>
        <w:pStyle w:val="NL"/>
        <w:spacing w:line="240" w:lineRule="auto"/>
      </w:pPr>
    </w:p>
    <w:p w14:paraId="184A2616" w14:textId="77777777" w:rsidR="003A47E6" w:rsidRDefault="003A47E6" w:rsidP="00AA2842">
      <w:pPr>
        <w:pStyle w:val="NL"/>
        <w:spacing w:line="240" w:lineRule="auto"/>
      </w:pPr>
      <w:r>
        <w:rPr>
          <w:b/>
        </w:rPr>
        <w:t>9.</w:t>
      </w:r>
      <w:r>
        <w:tab/>
        <w:t xml:space="preserve">Click OK to save your notification threshold and close the Add Threshold dialog box. </w:t>
      </w:r>
    </w:p>
    <w:p w14:paraId="6FA3D64F" w14:textId="77777777" w:rsidR="003A47E6" w:rsidRDefault="003A47E6" w:rsidP="00AA2842">
      <w:pPr>
        <w:pStyle w:val="NL"/>
        <w:spacing w:line="240" w:lineRule="auto"/>
      </w:pPr>
      <w:r>
        <w:rPr>
          <w:b/>
        </w:rPr>
        <w:t>10.</w:t>
      </w:r>
      <w:r>
        <w:tab/>
        <w:t>Click OK to close the Create Quota Template dialog box.</w:t>
      </w:r>
    </w:p>
    <w:p w14:paraId="7B617700" w14:textId="620B2162" w:rsidR="003A47E6" w:rsidRDefault="003A47E6" w:rsidP="00AA2842">
      <w:pPr>
        <w:pStyle w:val="NL"/>
        <w:spacing w:line="240" w:lineRule="auto"/>
        <w:rPr>
          <w:noProof w:val="0"/>
        </w:rPr>
      </w:pPr>
      <w:r>
        <w:rPr>
          <w:b/>
        </w:rPr>
        <w:t>11.</w:t>
      </w:r>
      <w:r>
        <w:tab/>
        <w:t>Click the Quota Templates node, and t</w:t>
      </w:r>
      <w:r>
        <w:rPr>
          <w:noProof w:val="0"/>
        </w:rPr>
        <w:t>ake a screen shot of the File Server Resource Manager window by pressing Alt+Prt Scr and then paste it into your Lab05_worksheet file in the page provided by pressing Ctrl+V.</w:t>
      </w:r>
    </w:p>
    <w:p w14:paraId="763CCB74" w14:textId="77777777" w:rsidR="009E03E3" w:rsidRDefault="00AA2842" w:rsidP="009E03E3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0C304AD6" wp14:editId="0BD60F4E">
            <wp:extent cx="5213445" cy="41041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24" t="9803" r="18408"/>
                    <a:stretch/>
                  </pic:blipFill>
                  <pic:spPr bwMode="auto">
                    <a:xfrm>
                      <a:off x="0" y="0"/>
                      <a:ext cx="5221066" cy="411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C9CFE" w14:textId="3F3E15E5" w:rsidR="00AA2842" w:rsidRDefault="009E03E3" w:rsidP="009E03E3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4C1848">
        <w:t>Click OK to close the Create Quota Template dialog box</w:t>
      </w:r>
    </w:p>
    <w:p w14:paraId="651F4730" w14:textId="77777777" w:rsidR="003A47E6" w:rsidRDefault="003A47E6" w:rsidP="00AA2842">
      <w:pPr>
        <w:pStyle w:val="NL"/>
        <w:spacing w:line="240" w:lineRule="auto"/>
      </w:pPr>
      <w:r>
        <w:rPr>
          <w:b/>
        </w:rPr>
        <w:t>12.</w:t>
      </w:r>
      <w:r>
        <w:tab/>
        <w:t xml:space="preserve">Under the Quota Management node, click the Quota Templates node. </w:t>
      </w:r>
    </w:p>
    <w:p w14:paraId="7BFAF6F1" w14:textId="77777777" w:rsidR="003A47E6" w:rsidRDefault="003A47E6" w:rsidP="00AA2842">
      <w:pPr>
        <w:pStyle w:val="NL"/>
        <w:spacing w:line="240" w:lineRule="auto"/>
      </w:pPr>
      <w:r>
        <w:rPr>
          <w:b/>
        </w:rPr>
        <w:t>13.</w:t>
      </w:r>
      <w:r>
        <w:tab/>
        <w:t>Right-click the QuotaTemplate1 and click Create Quota from Template. The Create Quota dialog box opens.</w:t>
      </w:r>
    </w:p>
    <w:p w14:paraId="65E07B14" w14:textId="77777777" w:rsidR="003A47E6" w:rsidRDefault="003A47E6" w:rsidP="00AA2842">
      <w:pPr>
        <w:pStyle w:val="NL"/>
        <w:spacing w:line="240" w:lineRule="auto"/>
      </w:pPr>
      <w:r>
        <w:rPr>
          <w:b/>
        </w:rPr>
        <w:t>14.</w:t>
      </w:r>
      <w:r>
        <w:tab/>
        <w:t xml:space="preserve">In the Quota path, type </w:t>
      </w:r>
      <w:r>
        <w:rPr>
          <w:b/>
        </w:rPr>
        <w:t>c:\Share1</w:t>
      </w:r>
      <w:r>
        <w:t xml:space="preserve"> in the Quota path text box, as shown in Figure 5-3.</w:t>
      </w:r>
    </w:p>
    <w:p w14:paraId="6FDE8E19" w14:textId="07A664D8" w:rsidR="003A47E6" w:rsidRDefault="003A47E6" w:rsidP="00AA2842">
      <w:pPr>
        <w:pStyle w:val="ProdNote"/>
      </w:pPr>
      <w:r>
        <w:rPr>
          <w:noProof/>
        </w:rPr>
        <w:lastRenderedPageBreak/>
        <w:drawing>
          <wp:inline distT="0" distB="0" distL="0" distR="0" wp14:anchorId="490223A8" wp14:editId="783440C9">
            <wp:extent cx="5495925" cy="4114800"/>
            <wp:effectExtent l="0" t="0" r="9525" b="0"/>
            <wp:docPr id="15" name="Picture 15" descr="Fig0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05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3B22" w14:textId="77777777" w:rsidR="003A47E6" w:rsidRDefault="003A47E6" w:rsidP="00AA2842">
      <w:pPr>
        <w:pStyle w:val="FigureNumber"/>
      </w:pPr>
      <w:r>
        <w:t>Figure 5-3</w:t>
      </w:r>
    </w:p>
    <w:p w14:paraId="7F2F7079" w14:textId="77777777" w:rsidR="003A47E6" w:rsidRDefault="003A47E6" w:rsidP="00AA2842">
      <w:pPr>
        <w:pStyle w:val="FigureCaption"/>
      </w:pPr>
      <w:r>
        <w:t>Creating a quota from a template</w:t>
      </w:r>
    </w:p>
    <w:p w14:paraId="59FACC17" w14:textId="77777777" w:rsidR="003A47E6" w:rsidRDefault="003A47E6" w:rsidP="00AA2842">
      <w:pPr>
        <w:pStyle w:val="NL"/>
        <w:spacing w:line="240" w:lineRule="auto"/>
      </w:pPr>
    </w:p>
    <w:p w14:paraId="05746B32" w14:textId="77777777" w:rsidR="003A47E6" w:rsidRDefault="003A47E6" w:rsidP="00AA2842">
      <w:pPr>
        <w:pStyle w:val="NL"/>
        <w:spacing w:line="240" w:lineRule="auto"/>
      </w:pPr>
      <w:r>
        <w:rPr>
          <w:b/>
        </w:rPr>
        <w:t>15.</w:t>
      </w:r>
      <w:r>
        <w:tab/>
        <w:t>Click Create.</w:t>
      </w:r>
    </w:p>
    <w:p w14:paraId="5E4112A9" w14:textId="77777777" w:rsidR="003A47E6" w:rsidRDefault="003A47E6" w:rsidP="00AA2842">
      <w:pPr>
        <w:pStyle w:val="NL"/>
        <w:spacing w:line="240" w:lineRule="auto"/>
      </w:pPr>
      <w:r>
        <w:rPr>
          <w:b/>
        </w:rPr>
        <w:t>16.</w:t>
      </w:r>
      <w:r>
        <w:tab/>
        <w:t>From the \\RWDC01\software folder, copy the following files to the C:\Share1 folder:</w:t>
      </w:r>
    </w:p>
    <w:p w14:paraId="0175D1C3" w14:textId="77777777" w:rsidR="003A47E6" w:rsidRDefault="003A47E6" w:rsidP="00AA2842">
      <w:pPr>
        <w:pStyle w:val="NL"/>
        <w:numPr>
          <w:ilvl w:val="0"/>
          <w:numId w:val="10"/>
        </w:numPr>
        <w:spacing w:after="0" w:line="240" w:lineRule="auto"/>
        <w:ind w:right="634"/>
        <w:textAlignment w:val="auto"/>
      </w:pPr>
      <w:r>
        <w:t>ADMXMigrator.msi</w:t>
      </w:r>
    </w:p>
    <w:p w14:paraId="1FFCDCB1" w14:textId="77777777" w:rsidR="003A47E6" w:rsidRDefault="003A47E6" w:rsidP="00AA2842">
      <w:pPr>
        <w:pStyle w:val="NL"/>
        <w:numPr>
          <w:ilvl w:val="0"/>
          <w:numId w:val="10"/>
        </w:numPr>
        <w:spacing w:after="0" w:line="240" w:lineRule="auto"/>
        <w:ind w:right="634"/>
        <w:textAlignment w:val="auto"/>
      </w:pPr>
      <w:r>
        <w:t>NM34_x64.exe</w:t>
      </w:r>
    </w:p>
    <w:p w14:paraId="42AB2447" w14:textId="77777777" w:rsidR="003A47E6" w:rsidRDefault="003A47E6" w:rsidP="00AA2842">
      <w:pPr>
        <w:pStyle w:val="NL"/>
        <w:numPr>
          <w:ilvl w:val="0"/>
          <w:numId w:val="10"/>
        </w:numPr>
        <w:spacing w:after="0" w:line="240" w:lineRule="auto"/>
        <w:ind w:right="634"/>
        <w:textAlignment w:val="auto"/>
      </w:pPr>
      <w:r>
        <w:t>System Center Monitoring Pack for File and Storage Management.msi</w:t>
      </w:r>
    </w:p>
    <w:p w14:paraId="3A9BA30E" w14:textId="77777777" w:rsidR="003A47E6" w:rsidRDefault="003A47E6" w:rsidP="00AA2842">
      <w:pPr>
        <w:pStyle w:val="NL"/>
        <w:numPr>
          <w:ilvl w:val="0"/>
          <w:numId w:val="10"/>
        </w:numPr>
        <w:spacing w:line="240" w:lineRule="auto"/>
        <w:ind w:right="634"/>
        <w:textAlignment w:val="auto"/>
      </w:pPr>
      <w:r>
        <w:t>Windows8-RT-KB2769034-x64.msu</w:t>
      </w:r>
    </w:p>
    <w:p w14:paraId="7FCB176A" w14:textId="77777777" w:rsidR="003A47E6" w:rsidRDefault="003A47E6" w:rsidP="00AA2842">
      <w:pPr>
        <w:pStyle w:val="NL"/>
        <w:spacing w:line="240" w:lineRule="auto"/>
      </w:pPr>
      <w:r>
        <w:rPr>
          <w:b/>
        </w:rPr>
        <w:t>17.</w:t>
      </w:r>
      <w:r>
        <w:tab/>
        <w:t>On Server01, open the Event Viewer and look for an entry in the Application</w:t>
      </w:r>
      <w:r>
        <w:rPr>
          <w:b/>
        </w:rPr>
        <w:t xml:space="preserve"> </w:t>
      </w:r>
      <w:r>
        <w:t>logs showing that the quota has been exceeded.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3A47E6" w14:paraId="099EB305" w14:textId="77777777" w:rsidTr="003A47E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2D4E3AB7" w14:textId="77777777" w:rsidR="003A47E6" w:rsidRDefault="003A47E6" w:rsidP="00AA2842">
            <w:pPr>
              <w:pStyle w:val="QuestionHead"/>
              <w:spacing w:line="240" w:lineRule="auto"/>
            </w:pPr>
            <w:r>
              <w:t>Question 2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F460A" w14:textId="3ED935FF" w:rsidR="003A47E6" w:rsidRDefault="003A47E6" w:rsidP="00AA2842">
            <w:pPr>
              <w:pStyle w:val="NoteText"/>
              <w:spacing w:line="240" w:lineRule="auto"/>
            </w:pPr>
            <w:r>
              <w:t>What event ID was used for the quota to be exceeded?</w:t>
            </w:r>
            <w:r w:rsidR="00AA488B">
              <w:t xml:space="preserve">  12325</w:t>
            </w:r>
          </w:p>
        </w:tc>
      </w:tr>
    </w:tbl>
    <w:p w14:paraId="284681F0" w14:textId="77777777" w:rsidR="003A47E6" w:rsidRDefault="003A47E6" w:rsidP="00AA2842">
      <w:pPr>
        <w:pStyle w:val="NL"/>
        <w:spacing w:line="240" w:lineRule="auto"/>
      </w:pPr>
    </w:p>
    <w:p w14:paraId="33F393BA" w14:textId="77777777" w:rsidR="003A47E6" w:rsidRDefault="003A47E6" w:rsidP="00AA2842">
      <w:pPr>
        <w:pStyle w:val="NL"/>
        <w:spacing w:line="240" w:lineRule="auto"/>
      </w:pPr>
    </w:p>
    <w:p w14:paraId="2277219C" w14:textId="49DD893E" w:rsidR="003A47E6" w:rsidRDefault="003A47E6" w:rsidP="00AA2842">
      <w:pPr>
        <w:pStyle w:val="NL"/>
        <w:spacing w:line="240" w:lineRule="auto"/>
        <w:rPr>
          <w:noProof w:val="0"/>
        </w:rPr>
      </w:pPr>
      <w:r>
        <w:rPr>
          <w:b/>
        </w:rPr>
        <w:lastRenderedPageBreak/>
        <w:t>18.</w:t>
      </w:r>
      <w:r>
        <w:tab/>
      </w:r>
      <w:r>
        <w:rPr>
          <w:noProof w:val="0"/>
        </w:rPr>
        <w:t>Take a screen shot of the Event Viewer window by pressing Alt+Prt Scr and then paste it into your Lab5_worksheet file in the page provided by pressing Ctrl+V.</w:t>
      </w:r>
    </w:p>
    <w:p w14:paraId="633FBA4D" w14:textId="0971DF2D" w:rsidR="00AA488B" w:rsidRDefault="00AA488B" w:rsidP="00AA488B">
      <w:pPr>
        <w:pStyle w:val="NL"/>
        <w:keepNext/>
        <w:spacing w:line="240" w:lineRule="auto"/>
        <w:ind w:hanging="810"/>
      </w:pPr>
      <w:r>
        <mc:AlternateContent>
          <mc:Choice Requires="wpc">
            <w:drawing>
              <wp:inline distT="0" distB="0" distL="0" distR="0" wp14:anchorId="708B7C77" wp14:editId="3D6F6D44">
                <wp:extent cx="5486400" cy="41910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2"/>
                          <a:srcRect l="19965" t="12703" r="19792"/>
                          <a:stretch/>
                        </pic:blipFill>
                        <pic:spPr bwMode="auto">
                          <a:xfrm>
                            <a:off x="0" y="0"/>
                            <a:ext cx="5486400" cy="419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685800" y="1304925"/>
                            <a:ext cx="3810000" cy="1095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E489D" id="Canvas 3" o:spid="_x0000_s1026" editas="canvas" style="width:6in;height:330pt;mso-position-horizontal-relative:char;mso-position-vertical-relative:line" coordsize="54864,41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910;visibility:visible;mso-wrap-style:square">
                  <v:fill o:detectmouseclick="t"/>
                  <v:path o:connecttype="none"/>
                </v:shape>
                <v:shape id="Picture 7" o:spid="_x0000_s1028" type="#_x0000_t75" style="position:absolute;width:54864;height:41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">
                  <v:imagedata r:id="rId13" o:title="" croptop="8325f" cropleft="13084f" cropright="12971f"/>
                </v:shape>
                <v:oval id="Oval 4" o:spid="_x0000_s1029" style="position:absolute;left:6858;top:13049;width:3810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" filled="f" strokecolor="#ffc000" strokeweight="2pt"/>
                <w10:anchorlock/>
              </v:group>
            </w:pict>
          </mc:Fallback>
        </mc:AlternateContent>
      </w:r>
    </w:p>
    <w:p w14:paraId="52E6E457" w14:textId="7BD4F3A4" w:rsidR="00AA488B" w:rsidRDefault="00AA488B" w:rsidP="00AA488B">
      <w:pPr>
        <w:pStyle w:val="Caption"/>
        <w:jc w:val="left"/>
      </w:pPr>
      <w:r>
        <w:t xml:space="preserve">Figure </w:t>
      </w:r>
      <w:fldSimple w:instr=" SEQ Figure \* ARABIC ">
        <w:r w:rsidR="009E03E3">
          <w:rPr>
            <w:noProof/>
          </w:rPr>
          <w:t>2</w:t>
        </w:r>
      </w:fldSimple>
      <w:r>
        <w:t xml:space="preserve"> </w:t>
      </w:r>
      <w:r w:rsidRPr="00F854A4">
        <w:t>On Server01, open the Event Viewer and look for an entry in the Application logs showing that the quota has been exceeded</w:t>
      </w:r>
      <w:r>
        <w:t>. The event ID is 12325.</w:t>
      </w:r>
    </w:p>
    <w:p w14:paraId="4F512BBF" w14:textId="77777777" w:rsidR="003A47E6" w:rsidRDefault="003A47E6" w:rsidP="00AA2842">
      <w:pPr>
        <w:pStyle w:val="NL"/>
        <w:spacing w:line="240" w:lineRule="auto"/>
      </w:pPr>
      <w:r>
        <w:rPr>
          <w:b/>
        </w:rPr>
        <w:t>19.</w:t>
      </w:r>
      <w:r>
        <w:tab/>
        <w:t>Close Event Viewer.</w:t>
      </w:r>
    </w:p>
    <w:p w14:paraId="3984A0E7" w14:textId="77777777" w:rsidR="009E03E3" w:rsidRDefault="009E03E3" w:rsidP="009E03E3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78720F82" w14:textId="3E9371E1" w:rsidR="009E03E3" w:rsidRDefault="009E03E3" w:rsidP="009E03E3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65A99C9B" w14:textId="6BA5EC12" w:rsidR="009E03E3" w:rsidRPr="009E03E3" w:rsidRDefault="009E03E3" w:rsidP="009E03E3">
      <w:pPr>
        <w:pStyle w:val="StyleTBLLeft-001Hanging001"/>
        <w:spacing w:line="240" w:lineRule="auto"/>
        <w:jc w:val="both"/>
      </w:pPr>
      <w:r>
        <w:t xml:space="preserve">During this exercise, I used File Server Resource Manager </w:t>
      </w:r>
      <w:r w:rsidR="00C81338">
        <w:t xml:space="preserve">(FSRM) </w:t>
      </w:r>
      <w:r>
        <w:t>quotas.</w:t>
      </w:r>
      <w:r>
        <w:t xml:space="preserve"> </w:t>
      </w:r>
      <w:r w:rsidR="003A47E6" w:rsidRPr="009E03E3">
        <w:t>How do the quotas differ between NTFS and FSRM?</w:t>
      </w:r>
      <w:r w:rsidR="00C81338">
        <w:t xml:space="preserve">  </w:t>
      </w:r>
      <w:r w:rsidRPr="009E03E3">
        <w:t>Below is an table compares the advantages of NTFS disk quotas vs FSRM</w:t>
      </w:r>
    </w:p>
    <w:p w14:paraId="76F81C28" w14:textId="03368FE3" w:rsidR="009E03E3" w:rsidRPr="009E03E3" w:rsidRDefault="009E03E3" w:rsidP="00C81338">
      <w:pPr>
        <w:pStyle w:val="Heading3"/>
        <w:spacing w:before="0" w:after="0"/>
        <w:jc w:val="center"/>
        <w:rPr>
          <w:b w:val="0"/>
          <w:noProof/>
          <w:spacing w:val="6"/>
          <w:sz w:val="22"/>
        </w:rPr>
      </w:pPr>
      <w:r w:rsidRPr="009E03E3">
        <w:rPr>
          <w:b w:val="0"/>
          <w:noProof/>
          <w:spacing w:val="6"/>
          <w:sz w:val="22"/>
        </w:rPr>
        <w:t xml:space="preserve">Table 1. </w:t>
      </w:r>
      <w:r w:rsidRPr="009E03E3">
        <w:rPr>
          <w:b w:val="0"/>
          <w:noProof/>
          <w:spacing w:val="6"/>
          <w:sz w:val="22"/>
        </w:rPr>
        <w:t xml:space="preserve">Advantages of Using </w:t>
      </w:r>
      <w:r w:rsidR="00C81338">
        <w:rPr>
          <w:b w:val="0"/>
          <w:noProof/>
          <w:spacing w:val="6"/>
          <w:sz w:val="22"/>
        </w:rPr>
        <w:t>FSRM vs NTFS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189"/>
        <w:gridCol w:w="3113"/>
        <w:gridCol w:w="3322"/>
      </w:tblGrid>
      <w:tr w:rsidR="009E03E3" w:rsidRPr="009E03E3" w14:paraId="11C89C2B" w14:textId="77777777" w:rsidTr="00C81338">
        <w:trPr>
          <w:trHeight w:val="46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75D1D06" w14:textId="77777777" w:rsidR="009E03E3" w:rsidRPr="009E03E3" w:rsidRDefault="009E03E3">
            <w:pPr>
              <w:spacing w:before="300" w:after="300"/>
              <w:rPr>
                <w:noProof/>
                <w:spacing w:val="6"/>
              </w:rPr>
            </w:pPr>
            <w:r w:rsidRPr="009E03E3">
              <w:rPr>
                <w:noProof/>
                <w:spacing w:val="6"/>
              </w:rPr>
              <w:t>Quota features</w:t>
            </w:r>
          </w:p>
        </w:tc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A2F37A3" w14:textId="4CE2F7AA" w:rsidR="009E03E3" w:rsidRPr="009E03E3" w:rsidRDefault="00C81338">
            <w:pPr>
              <w:spacing w:before="300" w:after="300"/>
              <w:rPr>
                <w:noProof/>
                <w:spacing w:val="6"/>
              </w:rPr>
            </w:pPr>
            <w:r>
              <w:rPr>
                <w:noProof/>
                <w:spacing w:val="6"/>
              </w:rPr>
              <w:t>FSRM</w:t>
            </w:r>
          </w:p>
        </w:tc>
        <w:tc>
          <w:tcPr>
            <w:tcW w:w="332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076347E" w14:textId="77777777" w:rsidR="009E03E3" w:rsidRPr="009E03E3" w:rsidRDefault="009E03E3">
            <w:pPr>
              <w:spacing w:before="300" w:after="300"/>
              <w:rPr>
                <w:noProof/>
                <w:spacing w:val="6"/>
              </w:rPr>
            </w:pPr>
            <w:r w:rsidRPr="009E03E3">
              <w:rPr>
                <w:noProof/>
                <w:spacing w:val="6"/>
              </w:rPr>
              <w:t>NTFS disk quotas</w:t>
            </w:r>
          </w:p>
        </w:tc>
      </w:tr>
      <w:tr w:rsidR="009E03E3" w:rsidRPr="009E03E3" w14:paraId="269015E7" w14:textId="77777777" w:rsidTr="00C8133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1BE1A8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Quota tracking</w:t>
            </w:r>
          </w:p>
        </w:tc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ACC12C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By folder or by volume</w:t>
            </w:r>
          </w:p>
        </w:tc>
        <w:tc>
          <w:tcPr>
            <w:tcW w:w="332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7B9857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Per user on a volume</w:t>
            </w:r>
          </w:p>
        </w:tc>
      </w:tr>
      <w:tr w:rsidR="009E03E3" w:rsidRPr="009E03E3" w14:paraId="03C75EEE" w14:textId="77777777" w:rsidTr="00C8133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A4FFA9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lastRenderedPageBreak/>
              <w:t>Disk usage calculation</w:t>
            </w:r>
          </w:p>
        </w:tc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F0A779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Actual disk space</w:t>
            </w:r>
          </w:p>
        </w:tc>
        <w:tc>
          <w:tcPr>
            <w:tcW w:w="332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55A5D3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Logical file size</w:t>
            </w:r>
          </w:p>
        </w:tc>
      </w:tr>
      <w:tr w:rsidR="009E03E3" w:rsidRPr="009E03E3" w14:paraId="09BC819D" w14:textId="77777777" w:rsidTr="00C8133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918AAF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Notification mechanisms</w:t>
            </w:r>
          </w:p>
        </w:tc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821438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E-mail, custom reports, running commands or scripts, event logs</w:t>
            </w:r>
          </w:p>
        </w:tc>
        <w:tc>
          <w:tcPr>
            <w:tcW w:w="332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4E8E79" w14:textId="77777777" w:rsidR="009E03E3" w:rsidRPr="009E03E3" w:rsidRDefault="009E03E3">
            <w:pPr>
              <w:pStyle w:val="NormalWeb"/>
              <w:spacing w:before="0" w:beforeAutospacing="0" w:after="0" w:afterAutospacing="0" w:line="270" w:lineRule="atLeast"/>
              <w:rPr>
                <w:noProof/>
                <w:spacing w:val="6"/>
                <w:sz w:val="22"/>
                <w:szCs w:val="20"/>
                <w:lang w:eastAsia="en-US"/>
              </w:rPr>
            </w:pPr>
            <w:r w:rsidRPr="009E03E3">
              <w:rPr>
                <w:noProof/>
                <w:spacing w:val="6"/>
                <w:sz w:val="22"/>
                <w:szCs w:val="20"/>
                <w:lang w:eastAsia="en-US"/>
              </w:rPr>
              <w:t>Event logs only</w:t>
            </w:r>
          </w:p>
        </w:tc>
      </w:tr>
    </w:tbl>
    <w:p w14:paraId="410A1D24" w14:textId="77777777" w:rsidR="009E03E3" w:rsidRPr="009E03E3" w:rsidRDefault="009E03E3" w:rsidP="00AA2842">
      <w:pPr>
        <w:widowControl w:val="0"/>
        <w:spacing w:line="240" w:lineRule="auto"/>
        <w:ind w:left="2160" w:hanging="2160"/>
        <w:rPr>
          <w:noProof/>
          <w:spacing w:val="6"/>
        </w:rPr>
      </w:pPr>
    </w:p>
    <w:p w14:paraId="2E0F9E86" w14:textId="4B2CE3CE" w:rsidR="00CF559E" w:rsidRPr="009E03E3" w:rsidRDefault="00CF559E" w:rsidP="009E03E3">
      <w:pPr>
        <w:pStyle w:val="NL"/>
        <w:numPr>
          <w:ilvl w:val="0"/>
          <w:numId w:val="12"/>
        </w:numPr>
        <w:spacing w:line="240" w:lineRule="auto"/>
        <w:rPr>
          <w:spacing w:val="6"/>
        </w:rPr>
      </w:pPr>
      <w:r w:rsidRPr="009E03E3">
        <w:rPr>
          <w:spacing w:val="6"/>
        </w:rPr>
        <w:t xml:space="preserve">In Exercise 5.2, with File Server Resource Manager, what are quotas assigned to? </w:t>
      </w:r>
    </w:p>
    <w:p w14:paraId="4B83C8C9" w14:textId="7453E0AE" w:rsidR="009E03E3" w:rsidRPr="009E03E3" w:rsidRDefault="009E03E3" w:rsidP="009E03E3">
      <w:pPr>
        <w:pStyle w:val="NL"/>
        <w:spacing w:line="240" w:lineRule="auto"/>
        <w:ind w:firstLine="0"/>
        <w:rPr>
          <w:spacing w:val="6"/>
        </w:rPr>
      </w:pPr>
      <w:r w:rsidRPr="009E03E3">
        <w:rPr>
          <w:spacing w:val="6"/>
        </w:rPr>
        <w:t>Folders</w:t>
      </w:r>
      <w:r w:rsidR="001F5FBF">
        <w:rPr>
          <w:spacing w:val="6"/>
        </w:rPr>
        <w:t xml:space="preserve"> or volumes</w:t>
      </w:r>
    </w:p>
    <w:p w14:paraId="28414F0D" w14:textId="03F7D06B" w:rsidR="00CF559E" w:rsidRPr="009E03E3" w:rsidRDefault="00CF559E" w:rsidP="009E03E3">
      <w:pPr>
        <w:pStyle w:val="NL"/>
        <w:numPr>
          <w:ilvl w:val="0"/>
          <w:numId w:val="12"/>
        </w:numPr>
        <w:spacing w:line="240" w:lineRule="auto"/>
        <w:rPr>
          <w:spacing w:val="6"/>
        </w:rPr>
      </w:pPr>
      <w:r w:rsidRPr="009E03E3">
        <w:rPr>
          <w:spacing w:val="6"/>
        </w:rPr>
        <w:t>In Exercise 5.2, if you want to prevent a folder from getting too large, what type of quota should you use?</w:t>
      </w:r>
    </w:p>
    <w:p w14:paraId="676E0D0E" w14:textId="394F324C" w:rsidR="009E03E3" w:rsidRPr="009E03E3" w:rsidRDefault="009E03E3" w:rsidP="009E03E3">
      <w:pPr>
        <w:pStyle w:val="NL"/>
        <w:spacing w:line="240" w:lineRule="auto"/>
        <w:ind w:firstLine="0"/>
        <w:rPr>
          <w:spacing w:val="6"/>
        </w:rPr>
      </w:pPr>
      <w:r w:rsidRPr="009E03E3">
        <w:rPr>
          <w:spacing w:val="6"/>
        </w:rPr>
        <w:t>Hard threshold</w:t>
      </w:r>
    </w:p>
    <w:p w14:paraId="6C826D6D" w14:textId="620BEE4C" w:rsidR="00CF559E" w:rsidRPr="009E03E3" w:rsidRDefault="00CF559E" w:rsidP="009E03E3">
      <w:pPr>
        <w:pStyle w:val="NL"/>
        <w:numPr>
          <w:ilvl w:val="0"/>
          <w:numId w:val="12"/>
        </w:numPr>
        <w:spacing w:line="240" w:lineRule="auto"/>
        <w:rPr>
          <w:spacing w:val="6"/>
        </w:rPr>
      </w:pPr>
      <w:r w:rsidRPr="009E03E3">
        <w:rPr>
          <w:spacing w:val="6"/>
        </w:rPr>
        <w:t>In Exercise 5.2, what methods can you use for notification when a quota is exceeded?</w:t>
      </w:r>
    </w:p>
    <w:p w14:paraId="529966DC" w14:textId="0078BE97" w:rsidR="009E03E3" w:rsidRPr="009E03E3" w:rsidRDefault="009E03E3" w:rsidP="009E03E3">
      <w:pPr>
        <w:pStyle w:val="NL"/>
        <w:spacing w:line="240" w:lineRule="auto"/>
        <w:ind w:firstLine="0"/>
        <w:rPr>
          <w:spacing w:val="6"/>
        </w:rPr>
      </w:pPr>
      <w:r w:rsidRPr="009E03E3">
        <w:rPr>
          <w:spacing w:val="6"/>
        </w:rPr>
        <w:t>Notifications through emails, event logs,</w:t>
      </w:r>
      <w:r w:rsidR="001F5FBF">
        <w:rPr>
          <w:spacing w:val="6"/>
        </w:rPr>
        <w:t xml:space="preserve"> commands</w:t>
      </w:r>
      <w:bookmarkStart w:id="0" w:name="_GoBack"/>
      <w:bookmarkEnd w:id="0"/>
      <w:r w:rsidR="001F5FBF">
        <w:rPr>
          <w:spacing w:val="6"/>
        </w:rPr>
        <w:t>,</w:t>
      </w:r>
      <w:r w:rsidRPr="009E03E3">
        <w:rPr>
          <w:spacing w:val="6"/>
        </w:rPr>
        <w:t xml:space="preserve"> reports, etc.</w:t>
      </w:r>
    </w:p>
    <w:p w14:paraId="73D970E7" w14:textId="77777777" w:rsidR="00523E8F" w:rsidRDefault="00523E8F" w:rsidP="00AA2842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1083F8D" w14:textId="28439F30" w:rsidR="007E2448" w:rsidRPr="00AC5A1E" w:rsidRDefault="007E2448" w:rsidP="00AA2842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  <w:rPr>
          <w:b/>
          <w:noProof w:val="0"/>
          <w:highlight w:val="yellow"/>
        </w:rPr>
      </w:pPr>
    </w:p>
    <w:sectPr w:rsidR="007E2448" w:rsidRPr="00AC5A1E" w:rsidSect="00E97E5A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104F" w14:textId="77777777" w:rsidR="00783BE1" w:rsidRDefault="00783BE1">
      <w:r>
        <w:separator/>
      </w:r>
    </w:p>
  </w:endnote>
  <w:endnote w:type="continuationSeparator" w:id="0">
    <w:p w14:paraId="602DD95A" w14:textId="77777777" w:rsidR="00783BE1" w:rsidRDefault="0078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7CAB1" w14:textId="77777777" w:rsidR="00783BE1" w:rsidRDefault="00783BE1">
      <w:r>
        <w:separator/>
      </w:r>
    </w:p>
  </w:footnote>
  <w:footnote w:type="continuationSeparator" w:id="0">
    <w:p w14:paraId="64A23386" w14:textId="77777777" w:rsidR="00783BE1" w:rsidRDefault="0078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6BC74F73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>M0</w:t>
    </w:r>
    <w:r w:rsidR="004B5589">
      <w:rPr>
        <w:rFonts w:ascii="Arial" w:hAnsi="Arial" w:cs="Arial"/>
        <w:sz w:val="20"/>
      </w:rPr>
      <w:t>5</w:t>
    </w:r>
    <w:r w:rsidRPr="00D25720">
      <w:rPr>
        <w:rFonts w:ascii="Arial" w:hAnsi="Arial" w:cs="Arial"/>
        <w:sz w:val="20"/>
      </w:rPr>
      <w:t xml:space="preserve"> Assignment </w:t>
    </w:r>
    <w:r w:rsidR="001E1497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2F264B">
      <w:rPr>
        <w:rFonts w:ascii="Arial" w:hAnsi="Arial" w:cs="Arial"/>
        <w:sz w:val="20"/>
      </w:rPr>
      <w:t>5</w:t>
    </w:r>
    <w:r w:rsidR="001E1497">
      <w:rPr>
        <w:rFonts w:ascii="Arial" w:hAnsi="Arial" w:cs="Arial"/>
        <w:sz w:val="20"/>
      </w:rPr>
      <w:t>.</w:t>
    </w:r>
    <w:r w:rsidR="002F264B">
      <w:rPr>
        <w:rFonts w:ascii="Arial" w:hAnsi="Arial" w:cs="Arial"/>
        <w:sz w:val="20"/>
      </w:rPr>
      <w:t>2</w:t>
    </w:r>
    <w:r w:rsidR="001E1497">
      <w:rPr>
        <w:rFonts w:ascii="Arial" w:hAnsi="Arial" w:cs="Arial"/>
        <w:sz w:val="20"/>
      </w:rPr>
      <w:t xml:space="preserve"> </w:t>
    </w:r>
    <w:r w:rsidR="002F264B">
      <w:rPr>
        <w:rFonts w:ascii="Arial" w:hAnsi="Arial" w:cs="Arial"/>
        <w:sz w:val="20"/>
      </w:rPr>
      <w:t>Qu</w:t>
    </w:r>
    <w:r w:rsidR="008C20F2">
      <w:rPr>
        <w:rFonts w:ascii="Arial" w:hAnsi="Arial" w:cs="Arial"/>
        <w:sz w:val="20"/>
      </w:rPr>
      <w:t>ota</w:t>
    </w:r>
    <w:r w:rsidR="002F264B">
      <w:rPr>
        <w:rFonts w:ascii="Arial" w:hAnsi="Arial" w:cs="Arial"/>
        <w:sz w:val="20"/>
      </w:rPr>
      <w:t>s</w:t>
    </w:r>
  </w:p>
  <w:p w14:paraId="5F89399B" w14:textId="542CB675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552B33">
      <w:rPr>
        <w:rFonts w:ascii="Arial" w:hAnsi="Arial" w:cs="Arial"/>
        <w:sz w:val="20"/>
      </w:rPr>
      <w:t>03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C7E2F"/>
    <w:multiLevelType w:val="hybridMultilevel"/>
    <w:tmpl w:val="5ADC102E"/>
    <w:lvl w:ilvl="0" w:tplc="D4B6ED9E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B4959B0"/>
    <w:multiLevelType w:val="hybridMultilevel"/>
    <w:tmpl w:val="E4041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7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6518"/>
    <w:rsid w:val="000578A6"/>
    <w:rsid w:val="00063221"/>
    <w:rsid w:val="0006332F"/>
    <w:rsid w:val="000633D1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D7867"/>
    <w:rsid w:val="000E0993"/>
    <w:rsid w:val="000E35E7"/>
    <w:rsid w:val="000E5EBD"/>
    <w:rsid w:val="000F1099"/>
    <w:rsid w:val="000F1E98"/>
    <w:rsid w:val="000F2783"/>
    <w:rsid w:val="000F3B1C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523"/>
    <w:rsid w:val="0013389B"/>
    <w:rsid w:val="001340F1"/>
    <w:rsid w:val="001348F5"/>
    <w:rsid w:val="00134CA0"/>
    <w:rsid w:val="00137F24"/>
    <w:rsid w:val="001415F7"/>
    <w:rsid w:val="00142FBF"/>
    <w:rsid w:val="00144F43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A7432"/>
    <w:rsid w:val="001B1E53"/>
    <w:rsid w:val="001B3F03"/>
    <w:rsid w:val="001C1170"/>
    <w:rsid w:val="001C6FD5"/>
    <w:rsid w:val="001D2148"/>
    <w:rsid w:val="001D3009"/>
    <w:rsid w:val="001D3485"/>
    <w:rsid w:val="001E1497"/>
    <w:rsid w:val="001E2A44"/>
    <w:rsid w:val="001E5C6A"/>
    <w:rsid w:val="001E7A6A"/>
    <w:rsid w:val="001F1A3B"/>
    <w:rsid w:val="001F2729"/>
    <w:rsid w:val="001F3CF9"/>
    <w:rsid w:val="001F3FD5"/>
    <w:rsid w:val="001F4B51"/>
    <w:rsid w:val="001F5FBF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74EE"/>
    <w:rsid w:val="00277CD9"/>
    <w:rsid w:val="0028025F"/>
    <w:rsid w:val="002854BD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1F44"/>
    <w:rsid w:val="002D335A"/>
    <w:rsid w:val="002D54AF"/>
    <w:rsid w:val="002E0182"/>
    <w:rsid w:val="002E1B98"/>
    <w:rsid w:val="002E495C"/>
    <w:rsid w:val="002E4FA8"/>
    <w:rsid w:val="002E64F9"/>
    <w:rsid w:val="002E7C20"/>
    <w:rsid w:val="002F264B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47E6"/>
    <w:rsid w:val="003A7EC9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0629"/>
    <w:rsid w:val="00451180"/>
    <w:rsid w:val="00451C62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0C7F"/>
    <w:rsid w:val="004B5589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E4231"/>
    <w:rsid w:val="004E455A"/>
    <w:rsid w:val="004E73A2"/>
    <w:rsid w:val="004E75ED"/>
    <w:rsid w:val="004F3679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1979"/>
    <w:rsid w:val="005B214C"/>
    <w:rsid w:val="005B5FC4"/>
    <w:rsid w:val="005C20E7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15D1"/>
    <w:rsid w:val="00611E77"/>
    <w:rsid w:val="00613E04"/>
    <w:rsid w:val="0061566B"/>
    <w:rsid w:val="006203A4"/>
    <w:rsid w:val="006259D5"/>
    <w:rsid w:val="00635093"/>
    <w:rsid w:val="0063696C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41A"/>
    <w:rsid w:val="0073144E"/>
    <w:rsid w:val="00735741"/>
    <w:rsid w:val="0074066B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2B5D"/>
    <w:rsid w:val="007632F6"/>
    <w:rsid w:val="0077062D"/>
    <w:rsid w:val="00770B96"/>
    <w:rsid w:val="00772A94"/>
    <w:rsid w:val="00772D18"/>
    <w:rsid w:val="00776835"/>
    <w:rsid w:val="0078263F"/>
    <w:rsid w:val="00782A1F"/>
    <w:rsid w:val="00783BE1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754D"/>
    <w:rsid w:val="008B3BED"/>
    <w:rsid w:val="008B6732"/>
    <w:rsid w:val="008B76FC"/>
    <w:rsid w:val="008C20F2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6EC7"/>
    <w:rsid w:val="0091725B"/>
    <w:rsid w:val="00923FBA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D0D6D"/>
    <w:rsid w:val="009D158D"/>
    <w:rsid w:val="009D65E0"/>
    <w:rsid w:val="009E03E3"/>
    <w:rsid w:val="009E052E"/>
    <w:rsid w:val="009E2862"/>
    <w:rsid w:val="009E46C7"/>
    <w:rsid w:val="009E4B52"/>
    <w:rsid w:val="009E7278"/>
    <w:rsid w:val="009F1327"/>
    <w:rsid w:val="009F37BF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731"/>
    <w:rsid w:val="00A470F7"/>
    <w:rsid w:val="00A47713"/>
    <w:rsid w:val="00A54412"/>
    <w:rsid w:val="00A56302"/>
    <w:rsid w:val="00A67363"/>
    <w:rsid w:val="00A67CDB"/>
    <w:rsid w:val="00A67E8C"/>
    <w:rsid w:val="00A7049C"/>
    <w:rsid w:val="00A704EC"/>
    <w:rsid w:val="00A7106B"/>
    <w:rsid w:val="00A717D0"/>
    <w:rsid w:val="00A74272"/>
    <w:rsid w:val="00A743CA"/>
    <w:rsid w:val="00A74CC8"/>
    <w:rsid w:val="00A7545E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2842"/>
    <w:rsid w:val="00AA3056"/>
    <w:rsid w:val="00AA488B"/>
    <w:rsid w:val="00AA4EF8"/>
    <w:rsid w:val="00AB1B31"/>
    <w:rsid w:val="00AB1B47"/>
    <w:rsid w:val="00AB1B49"/>
    <w:rsid w:val="00AB4373"/>
    <w:rsid w:val="00AB7741"/>
    <w:rsid w:val="00AB7A7C"/>
    <w:rsid w:val="00AC2845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E62"/>
    <w:rsid w:val="00B355D8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E54"/>
    <w:rsid w:val="00BE0896"/>
    <w:rsid w:val="00BE09FF"/>
    <w:rsid w:val="00BE314B"/>
    <w:rsid w:val="00BE7AB5"/>
    <w:rsid w:val="00BF0B4E"/>
    <w:rsid w:val="00BF4C39"/>
    <w:rsid w:val="00C0733D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E21"/>
    <w:rsid w:val="00C242F0"/>
    <w:rsid w:val="00C25069"/>
    <w:rsid w:val="00C27482"/>
    <w:rsid w:val="00C32328"/>
    <w:rsid w:val="00C4116F"/>
    <w:rsid w:val="00C41AA2"/>
    <w:rsid w:val="00C41D00"/>
    <w:rsid w:val="00C5704C"/>
    <w:rsid w:val="00C5710A"/>
    <w:rsid w:val="00C57B90"/>
    <w:rsid w:val="00C6099A"/>
    <w:rsid w:val="00C65529"/>
    <w:rsid w:val="00C6636D"/>
    <w:rsid w:val="00C67C79"/>
    <w:rsid w:val="00C67FDB"/>
    <w:rsid w:val="00C73F94"/>
    <w:rsid w:val="00C76DDC"/>
    <w:rsid w:val="00C77C06"/>
    <w:rsid w:val="00C81338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559E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9EB"/>
    <w:rsid w:val="00D63897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1028"/>
    <w:rsid w:val="00DD1271"/>
    <w:rsid w:val="00DD1AAD"/>
    <w:rsid w:val="00DD4C9E"/>
    <w:rsid w:val="00DD52B9"/>
    <w:rsid w:val="00DD5F3F"/>
    <w:rsid w:val="00DE32F6"/>
    <w:rsid w:val="00DE38D3"/>
    <w:rsid w:val="00DE5CD3"/>
    <w:rsid w:val="00DE6482"/>
    <w:rsid w:val="00DE7EB9"/>
    <w:rsid w:val="00DF30E6"/>
    <w:rsid w:val="00DF383B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35F0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AF9"/>
    <w:rsid w:val="00F03332"/>
    <w:rsid w:val="00F04B9E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25678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84852"/>
    <w:rsid w:val="00F90290"/>
    <w:rsid w:val="00F9322D"/>
    <w:rsid w:val="00F93C97"/>
    <w:rsid w:val="00F94D5F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03E3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381D8-022B-4CE8-BA61-E6ECE061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41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3323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15</cp:revision>
  <cp:lastPrinted>2007-07-10T20:00:00Z</cp:lastPrinted>
  <dcterms:created xsi:type="dcterms:W3CDTF">2017-11-01T22:58:00Z</dcterms:created>
  <dcterms:modified xsi:type="dcterms:W3CDTF">2017-11-02T20:48:00Z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