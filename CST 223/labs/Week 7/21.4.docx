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22E8B6B7" w:rsidR="0047081A" w:rsidRDefault="0047081A" w:rsidP="00C0010A">
      <w:pPr>
        <w:pStyle w:val="FigureCaption"/>
        <w:tabs>
          <w:tab w:val="left" w:pos="450"/>
        </w:tabs>
      </w:pPr>
    </w:p>
    <w:p w14:paraId="2712314C" w14:textId="021FC0A4" w:rsidR="00460C10" w:rsidRDefault="00E50348" w:rsidP="00C0010A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6B1E643A" w14:textId="5A4722F5" w:rsidR="00457995" w:rsidRDefault="00DA74CF" w:rsidP="00C0010A">
      <w:pPr>
        <w:pStyle w:val="COPL"/>
        <w:tabs>
          <w:tab w:val="clear" w:pos="360"/>
          <w:tab w:val="clear" w:pos="630"/>
          <w:tab w:val="left" w:pos="720"/>
        </w:tabs>
        <w:spacing w:line="240" w:lineRule="auto"/>
        <w:jc w:val="both"/>
      </w:pPr>
      <w:r>
        <w:t xml:space="preserve">Learn how to </w:t>
      </w:r>
      <w:r w:rsidR="00A61D24">
        <w:rPr>
          <w:noProof w:val="0"/>
        </w:rPr>
        <w:t>Delegate Group Policy Management</w:t>
      </w:r>
    </w:p>
    <w:p w14:paraId="11710143" w14:textId="63F5E350" w:rsidR="00DA74CF" w:rsidRDefault="00DA74CF" w:rsidP="00C0010A">
      <w:pPr>
        <w:pStyle w:val="ObjBL0"/>
        <w:numPr>
          <w:ilvl w:val="0"/>
          <w:numId w:val="0"/>
        </w:numPr>
        <w:spacing w:line="240" w:lineRule="auto"/>
        <w:jc w:val="both"/>
        <w:textAlignment w:val="auto"/>
        <w:rPr>
          <w:b/>
          <w:noProof w:val="0"/>
        </w:rPr>
      </w:pPr>
    </w:p>
    <w:p w14:paraId="648F511B" w14:textId="44D3CEA2" w:rsidR="008020C0" w:rsidRDefault="00E50348" w:rsidP="00C0010A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366C1B3E" w14:textId="77777777" w:rsidR="001656FA" w:rsidRDefault="001656FA" w:rsidP="00C0010A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1.</w:t>
      </w:r>
      <w:r>
        <w:rPr>
          <w:noProof w:val="0"/>
        </w:rPr>
        <w:tab/>
        <w:t>On RWDC01, with Server Manager, click Tools &gt; Group Policy Management. The Group Policy Management console opens.</w:t>
      </w:r>
    </w:p>
    <w:p w14:paraId="6C5DE62C" w14:textId="77777777" w:rsidR="001656FA" w:rsidRDefault="001656FA" w:rsidP="00C0010A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2.</w:t>
      </w:r>
      <w:r>
        <w:rPr>
          <w:noProof w:val="0"/>
        </w:rPr>
        <w:tab/>
        <w:t>Navigate to and click the Group Policy Objects container.</w:t>
      </w:r>
    </w:p>
    <w:p w14:paraId="69541F37" w14:textId="77777777" w:rsidR="001656FA" w:rsidRDefault="001656FA" w:rsidP="00C0010A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3.</w:t>
      </w:r>
      <w:r>
        <w:rPr>
          <w:noProof w:val="0"/>
        </w:rPr>
        <w:tab/>
        <w:t xml:space="preserve">Click the Delegation tab. </w:t>
      </w:r>
    </w:p>
    <w:p w14:paraId="5B3E7D49" w14:textId="03300E97" w:rsidR="001656FA" w:rsidRDefault="001656FA" w:rsidP="00C0010A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4.</w:t>
      </w:r>
      <w:r>
        <w:rPr>
          <w:noProof w:val="0"/>
        </w:rPr>
        <w:tab/>
        <w:t xml:space="preserve">To specify who can create GPOs, click Add. When the Select User, Computer, or Group dialog box opens, type </w:t>
      </w:r>
      <w:r>
        <w:rPr>
          <w:b/>
          <w:noProof w:val="0"/>
        </w:rPr>
        <w:t>John Smith</w:t>
      </w:r>
      <w:r>
        <w:rPr>
          <w:noProof w:val="0"/>
        </w:rPr>
        <w:t xml:space="preserve"> and click OK.</w:t>
      </w:r>
    </w:p>
    <w:p w14:paraId="3F815F76" w14:textId="77777777" w:rsidR="00C0010A" w:rsidRDefault="00C0010A" w:rsidP="00C0010A">
      <w:pPr>
        <w:pStyle w:val="NL"/>
        <w:keepNext/>
        <w:spacing w:line="240" w:lineRule="auto"/>
      </w:pPr>
      <w:r>
        <w:drawing>
          <wp:inline distT="0" distB="0" distL="0" distR="0" wp14:anchorId="0C160382" wp14:editId="20BDEB86">
            <wp:extent cx="4651513" cy="3034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188" t="20665" r="22604" b="12980"/>
                    <a:stretch/>
                  </pic:blipFill>
                  <pic:spPr bwMode="auto">
                    <a:xfrm>
                      <a:off x="0" y="0"/>
                      <a:ext cx="4661084" cy="3040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C7558" w14:textId="32D2B73D" w:rsidR="00C0010A" w:rsidRDefault="00C0010A" w:rsidP="001F42F7">
      <w:pPr>
        <w:pStyle w:val="Caption"/>
        <w:jc w:val="center"/>
      </w:pPr>
      <w:r>
        <w:t xml:space="preserve">Figure </w:t>
      </w:r>
      <w:fldSimple w:instr=" SEQ Figure \* ARABIC ">
        <w:r w:rsidR="00FF19D0">
          <w:rPr>
            <w:noProof/>
          </w:rPr>
          <w:t>1</w:t>
        </w:r>
      </w:fldSimple>
      <w:r>
        <w:t xml:space="preserve"> John Smith is </w:t>
      </w:r>
      <w:proofErr w:type="gramStart"/>
      <w:r>
        <w:t>added  to</w:t>
      </w:r>
      <w:proofErr w:type="gramEnd"/>
      <w:r>
        <w:t xml:space="preserve"> the group who can create GPOs.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1656FA" w14:paraId="758F2EF9" w14:textId="77777777" w:rsidTr="001656FA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  <w:hideMark/>
          </w:tcPr>
          <w:p w14:paraId="0759407A" w14:textId="77777777" w:rsidR="001656FA" w:rsidRDefault="001656FA" w:rsidP="00C0010A">
            <w:pPr>
              <w:pStyle w:val="QuestionHead"/>
              <w:spacing w:line="240" w:lineRule="auto"/>
            </w:pPr>
            <w:r>
              <w:t>Question 4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B2B77" w14:textId="77777777" w:rsidR="001656FA" w:rsidRDefault="001656FA" w:rsidP="00C0010A">
            <w:pPr>
              <w:pStyle w:val="NoteText"/>
              <w:spacing w:line="240" w:lineRule="auto"/>
            </w:pPr>
            <w:r>
              <w:t>A user creates a GPO. What do you need to do for that user to manage his or her GPO that he or she created?</w:t>
            </w:r>
          </w:p>
        </w:tc>
      </w:tr>
    </w:tbl>
    <w:p w14:paraId="1109EFE2" w14:textId="77777777" w:rsidR="001656FA" w:rsidRDefault="001656FA" w:rsidP="00C0010A">
      <w:pPr>
        <w:pStyle w:val="NL"/>
        <w:spacing w:line="240" w:lineRule="auto"/>
        <w:rPr>
          <w:noProof w:val="0"/>
        </w:rPr>
      </w:pPr>
    </w:p>
    <w:p w14:paraId="45447A75" w14:textId="77777777" w:rsidR="001656FA" w:rsidRDefault="001656FA" w:rsidP="00C0010A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5.</w:t>
      </w:r>
      <w:r>
        <w:rPr>
          <w:noProof w:val="0"/>
        </w:rPr>
        <w:tab/>
        <w:t xml:space="preserve">To specify who can manage an individual GPO, for example, GPO7, click GPO7. Then click the Delegation tab. </w:t>
      </w:r>
    </w:p>
    <w:p w14:paraId="6F1AADAC" w14:textId="77777777" w:rsidR="001656FA" w:rsidRDefault="001656FA" w:rsidP="00C0010A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6.</w:t>
      </w:r>
      <w:r>
        <w:rPr>
          <w:noProof w:val="0"/>
        </w:rPr>
        <w:tab/>
        <w:t xml:space="preserve">To add a user or group, click Add. When the Select User, Computer, or Group dialog box opens, type </w:t>
      </w:r>
      <w:r>
        <w:rPr>
          <w:b/>
          <w:noProof w:val="0"/>
        </w:rPr>
        <w:t>John Smith</w:t>
      </w:r>
      <w:r>
        <w:rPr>
          <w:noProof w:val="0"/>
        </w:rPr>
        <w:t xml:space="preserve"> in the Enter the object name to select text box and click OK.</w:t>
      </w:r>
    </w:p>
    <w:p w14:paraId="6D859126" w14:textId="46AEC62A" w:rsidR="001656FA" w:rsidRDefault="001656FA" w:rsidP="00C0010A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lastRenderedPageBreak/>
        <w:t>7.</w:t>
      </w:r>
      <w:r>
        <w:rPr>
          <w:noProof w:val="0"/>
        </w:rPr>
        <w:tab/>
        <w:t>When the Add Group or User dialog box opens, set permissions to Edit settings, delete, and modify security and click OK.</w:t>
      </w:r>
    </w:p>
    <w:p w14:paraId="52899CDF" w14:textId="77777777" w:rsidR="00FF19D0" w:rsidRDefault="000747D7" w:rsidP="00FF19D0">
      <w:pPr>
        <w:pStyle w:val="NL"/>
        <w:keepNext/>
        <w:spacing w:line="240" w:lineRule="auto"/>
      </w:pPr>
      <w:r>
        <w:drawing>
          <wp:inline distT="0" distB="0" distL="0" distR="0" wp14:anchorId="5EA973F6" wp14:editId="4E1298D2">
            <wp:extent cx="4929808" cy="320305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623" t="19850" r="22160" b="14058"/>
                    <a:stretch/>
                  </pic:blipFill>
                  <pic:spPr bwMode="auto">
                    <a:xfrm>
                      <a:off x="0" y="0"/>
                      <a:ext cx="4934592" cy="320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50D2E" w14:textId="3EC32CC9" w:rsidR="000747D7" w:rsidRDefault="00FF19D0" w:rsidP="001F42F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John Smith is given the permission to edit GPO7.</w:t>
      </w:r>
    </w:p>
    <w:p w14:paraId="381E4DC6" w14:textId="77777777" w:rsidR="001656FA" w:rsidRDefault="001656FA" w:rsidP="00C0010A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8.</w:t>
      </w:r>
      <w:r>
        <w:rPr>
          <w:noProof w:val="0"/>
        </w:rPr>
        <w:tab/>
        <w:t>Close the Group Policy Management console.</w:t>
      </w:r>
    </w:p>
    <w:p w14:paraId="5740299F" w14:textId="29C297BB" w:rsidR="00065E50" w:rsidRDefault="00A8651D" w:rsidP="00C0010A">
      <w:pPr>
        <w:pStyle w:val="BodyText"/>
        <w:spacing w:line="240" w:lineRule="auto"/>
        <w:ind w:left="360"/>
        <w:rPr>
          <w:b/>
        </w:rPr>
      </w:pPr>
      <w:r w:rsidRPr="00E50348">
        <w:rPr>
          <w:b/>
        </w:rPr>
        <w:t xml:space="preserve"> </w:t>
      </w:r>
    </w:p>
    <w:p w14:paraId="4F59CCE7" w14:textId="6279019F" w:rsidR="00AE4766" w:rsidRDefault="00AE4766" w:rsidP="00C0010A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4EEA4C82" w14:textId="32FEBE01" w:rsidR="007936D8" w:rsidRDefault="007936D8" w:rsidP="007936D8">
      <w:pPr>
        <w:pStyle w:val="StyleTBLLeft-001Hanging001"/>
      </w:pPr>
      <w:r>
        <w:t xml:space="preserve">During this exercise, I have delegated permissions </w:t>
      </w:r>
      <w:r w:rsidR="0050711F">
        <w:t xml:space="preserve">to John Smith </w:t>
      </w:r>
      <w:r>
        <w:t xml:space="preserve">so that </w:t>
      </w:r>
      <w:r w:rsidR="0050711F">
        <w:t>he</w:t>
      </w:r>
      <w:r>
        <w:t xml:space="preserve"> can </w:t>
      </w:r>
      <w:r w:rsidR="0050711F">
        <w:t xml:space="preserve">edit GPO7. </w:t>
      </w:r>
      <w:r w:rsidRPr="0086384A">
        <w:t xml:space="preserve"> </w:t>
      </w:r>
      <w:r w:rsidR="000F2639">
        <w:t>Delegation is critical.  Because it divides a very complex job to small pieces.  Each piece is manageable by someone.  It also clearly divides the responsonsiblities if anything goes wrong, it is easy to troubleshoot the root cause</w:t>
      </w:r>
      <w:bookmarkStart w:id="0" w:name="_GoBack"/>
      <w:bookmarkEnd w:id="0"/>
      <w:r w:rsidR="000F2639">
        <w:t xml:space="preserve">. </w:t>
      </w:r>
    </w:p>
    <w:p w14:paraId="6CFB38CA" w14:textId="461A2B9B" w:rsidR="00BF0AAF" w:rsidRPr="008609FF" w:rsidRDefault="00BF0AAF" w:rsidP="007936D8">
      <w:pPr>
        <w:pStyle w:val="StyleTBLLeft-001Hanging001"/>
        <w:spacing w:line="240" w:lineRule="auto"/>
        <w:rPr>
          <w:noProof w:val="0"/>
          <w:spacing w:val="0"/>
        </w:rPr>
      </w:pPr>
    </w:p>
    <w:sectPr w:rsidR="00BF0AAF" w:rsidRPr="008609FF" w:rsidSect="00E97E5A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E02ED" w14:textId="77777777" w:rsidR="00335E36" w:rsidRDefault="00335E36">
      <w:r>
        <w:separator/>
      </w:r>
    </w:p>
  </w:endnote>
  <w:endnote w:type="continuationSeparator" w:id="0">
    <w:p w14:paraId="7EA48379" w14:textId="77777777" w:rsidR="00335E36" w:rsidRDefault="0033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A4792" w14:textId="77777777" w:rsidR="00335E36" w:rsidRDefault="00335E36">
      <w:r>
        <w:separator/>
      </w:r>
    </w:p>
  </w:footnote>
  <w:footnote w:type="continuationSeparator" w:id="0">
    <w:p w14:paraId="13A22C34" w14:textId="77777777" w:rsidR="00335E36" w:rsidRDefault="00335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75B93" w14:textId="6560DDF6" w:rsidR="00A80E95" w:rsidRDefault="00D25720" w:rsidP="009C1EF6">
    <w:pPr>
      <w:pStyle w:val="COPL"/>
      <w:tabs>
        <w:tab w:val="clear" w:pos="360"/>
        <w:tab w:val="clear" w:pos="630"/>
        <w:tab w:val="left" w:pos="720"/>
      </w:tabs>
      <w:jc w:val="both"/>
    </w:pPr>
    <w:r>
      <w:t xml:space="preserve">CST223   </w:t>
    </w:r>
    <w:r w:rsidRPr="00D25720">
      <w:t xml:space="preserve">Assignment </w:t>
    </w:r>
    <w:r w:rsidR="00DD04E2">
      <w:t>–</w:t>
    </w:r>
    <w:r w:rsidRPr="00D25720">
      <w:t xml:space="preserve"> </w:t>
    </w:r>
    <w:r w:rsidR="006A6FCF">
      <w:t>2</w:t>
    </w:r>
    <w:r w:rsidR="007936D8">
      <w:t>1</w:t>
    </w:r>
    <w:r w:rsidR="006A6FCF">
      <w:t>.4</w:t>
    </w:r>
    <w:r w:rsidR="001E1792">
      <w:t xml:space="preserve"> </w:t>
    </w:r>
    <w:r w:rsidR="00A61D24">
      <w:rPr>
        <w:noProof w:val="0"/>
      </w:rPr>
      <w:t>Delegating Group Policy Management</w:t>
    </w:r>
  </w:p>
  <w:p w14:paraId="5F89399B" w14:textId="766E1C2A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43198">
      <w:rPr>
        <w:rFonts w:ascii="Arial" w:hAnsi="Arial" w:cs="Arial"/>
        <w:sz w:val="20"/>
      </w:rPr>
      <w:t>2</w:t>
    </w:r>
    <w:r>
      <w:rPr>
        <w:rFonts w:ascii="Arial" w:hAnsi="Arial" w:cs="Arial"/>
        <w:sz w:val="20"/>
      </w:rPr>
      <w:t>/</w:t>
    </w:r>
    <w:r w:rsidR="00457995">
      <w:rPr>
        <w:rFonts w:ascii="Arial" w:hAnsi="Arial" w:cs="Arial"/>
        <w:sz w:val="20"/>
      </w:rPr>
      <w:t>9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67F6B9D"/>
    <w:multiLevelType w:val="hybridMultilevel"/>
    <w:tmpl w:val="DA1AAE8C"/>
    <w:lvl w:ilvl="0" w:tplc="A78E8B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EE855D4"/>
    <w:multiLevelType w:val="hybridMultilevel"/>
    <w:tmpl w:val="A91AB64A"/>
    <w:lvl w:ilvl="0" w:tplc="E72E5B1C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  <w:lvlOverride w:ilvl="0">
      <w:startOverride w:val="1"/>
    </w:lvlOverride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6"/>
  </w:num>
  <w:num w:numId="1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2278"/>
    <w:rsid w:val="00022920"/>
    <w:rsid w:val="00025B1F"/>
    <w:rsid w:val="0002728B"/>
    <w:rsid w:val="000361E8"/>
    <w:rsid w:val="00040C8A"/>
    <w:rsid w:val="00041170"/>
    <w:rsid w:val="00041F7D"/>
    <w:rsid w:val="00044AC6"/>
    <w:rsid w:val="00045DB9"/>
    <w:rsid w:val="00046A3E"/>
    <w:rsid w:val="00050B54"/>
    <w:rsid w:val="00053546"/>
    <w:rsid w:val="00054260"/>
    <w:rsid w:val="000542C7"/>
    <w:rsid w:val="00056518"/>
    <w:rsid w:val="000578A6"/>
    <w:rsid w:val="00063221"/>
    <w:rsid w:val="0006332F"/>
    <w:rsid w:val="000633D1"/>
    <w:rsid w:val="00063C9A"/>
    <w:rsid w:val="00064FD2"/>
    <w:rsid w:val="000654F4"/>
    <w:rsid w:val="00065E50"/>
    <w:rsid w:val="00066926"/>
    <w:rsid w:val="00072204"/>
    <w:rsid w:val="00073127"/>
    <w:rsid w:val="00073208"/>
    <w:rsid w:val="000747D7"/>
    <w:rsid w:val="0008026B"/>
    <w:rsid w:val="00080473"/>
    <w:rsid w:val="000805FE"/>
    <w:rsid w:val="00080FA8"/>
    <w:rsid w:val="0008198D"/>
    <w:rsid w:val="00081E8B"/>
    <w:rsid w:val="000823BD"/>
    <w:rsid w:val="0008398B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274"/>
    <w:rsid w:val="000D1601"/>
    <w:rsid w:val="000D24B6"/>
    <w:rsid w:val="000D3627"/>
    <w:rsid w:val="000D434B"/>
    <w:rsid w:val="000D4EA5"/>
    <w:rsid w:val="000D6D99"/>
    <w:rsid w:val="000E0993"/>
    <w:rsid w:val="000E35E7"/>
    <w:rsid w:val="000E4D26"/>
    <w:rsid w:val="000F1099"/>
    <w:rsid w:val="000F129F"/>
    <w:rsid w:val="000F1E98"/>
    <w:rsid w:val="000F2639"/>
    <w:rsid w:val="000F2783"/>
    <w:rsid w:val="000F3B1C"/>
    <w:rsid w:val="000F4D2A"/>
    <w:rsid w:val="000F5796"/>
    <w:rsid w:val="00101EC1"/>
    <w:rsid w:val="001063FF"/>
    <w:rsid w:val="00106BB4"/>
    <w:rsid w:val="00111163"/>
    <w:rsid w:val="0011141C"/>
    <w:rsid w:val="00113CB3"/>
    <w:rsid w:val="001149AC"/>
    <w:rsid w:val="00114A67"/>
    <w:rsid w:val="001160E7"/>
    <w:rsid w:val="0011703A"/>
    <w:rsid w:val="00120D0B"/>
    <w:rsid w:val="001215F6"/>
    <w:rsid w:val="00124641"/>
    <w:rsid w:val="00127096"/>
    <w:rsid w:val="00127F58"/>
    <w:rsid w:val="001302EE"/>
    <w:rsid w:val="001318B0"/>
    <w:rsid w:val="001326AD"/>
    <w:rsid w:val="001332F9"/>
    <w:rsid w:val="00133523"/>
    <w:rsid w:val="0013389B"/>
    <w:rsid w:val="0013401B"/>
    <w:rsid w:val="001340F1"/>
    <w:rsid w:val="001348F5"/>
    <w:rsid w:val="00134CA0"/>
    <w:rsid w:val="001366FB"/>
    <w:rsid w:val="00137F24"/>
    <w:rsid w:val="001415F7"/>
    <w:rsid w:val="00142FBF"/>
    <w:rsid w:val="00145962"/>
    <w:rsid w:val="00145EA1"/>
    <w:rsid w:val="0014735A"/>
    <w:rsid w:val="001473C2"/>
    <w:rsid w:val="001502F2"/>
    <w:rsid w:val="00151AC8"/>
    <w:rsid w:val="0015441E"/>
    <w:rsid w:val="0016280F"/>
    <w:rsid w:val="001631BB"/>
    <w:rsid w:val="001656FA"/>
    <w:rsid w:val="00167A44"/>
    <w:rsid w:val="001713B8"/>
    <w:rsid w:val="001735B3"/>
    <w:rsid w:val="00173723"/>
    <w:rsid w:val="001740F2"/>
    <w:rsid w:val="00175C52"/>
    <w:rsid w:val="001815FC"/>
    <w:rsid w:val="00187D7D"/>
    <w:rsid w:val="0019243C"/>
    <w:rsid w:val="00192559"/>
    <w:rsid w:val="00195F69"/>
    <w:rsid w:val="0019719C"/>
    <w:rsid w:val="001A0344"/>
    <w:rsid w:val="001A2C23"/>
    <w:rsid w:val="001A2E74"/>
    <w:rsid w:val="001A5DA8"/>
    <w:rsid w:val="001A6768"/>
    <w:rsid w:val="001A70CF"/>
    <w:rsid w:val="001A7432"/>
    <w:rsid w:val="001B1E53"/>
    <w:rsid w:val="001B3F03"/>
    <w:rsid w:val="001B478F"/>
    <w:rsid w:val="001C1170"/>
    <w:rsid w:val="001C6FD5"/>
    <w:rsid w:val="001D2148"/>
    <w:rsid w:val="001D3009"/>
    <w:rsid w:val="001D3485"/>
    <w:rsid w:val="001E1792"/>
    <w:rsid w:val="001E2A44"/>
    <w:rsid w:val="001E5C6A"/>
    <w:rsid w:val="001E7A6A"/>
    <w:rsid w:val="001F1A3B"/>
    <w:rsid w:val="001F2729"/>
    <w:rsid w:val="001F3CF9"/>
    <w:rsid w:val="001F3FD5"/>
    <w:rsid w:val="001F42F7"/>
    <w:rsid w:val="001F4B51"/>
    <w:rsid w:val="00203A80"/>
    <w:rsid w:val="00203CA6"/>
    <w:rsid w:val="0021102D"/>
    <w:rsid w:val="00211912"/>
    <w:rsid w:val="00213515"/>
    <w:rsid w:val="00216453"/>
    <w:rsid w:val="002166D7"/>
    <w:rsid w:val="00221EAC"/>
    <w:rsid w:val="00227691"/>
    <w:rsid w:val="002339E8"/>
    <w:rsid w:val="0023532C"/>
    <w:rsid w:val="002366FF"/>
    <w:rsid w:val="002369A1"/>
    <w:rsid w:val="002411A9"/>
    <w:rsid w:val="002412D8"/>
    <w:rsid w:val="002457C2"/>
    <w:rsid w:val="0024595F"/>
    <w:rsid w:val="0024786E"/>
    <w:rsid w:val="00250400"/>
    <w:rsid w:val="0025055E"/>
    <w:rsid w:val="00250A93"/>
    <w:rsid w:val="002538D1"/>
    <w:rsid w:val="00254867"/>
    <w:rsid w:val="00256D8C"/>
    <w:rsid w:val="0027083B"/>
    <w:rsid w:val="00271C24"/>
    <w:rsid w:val="00276083"/>
    <w:rsid w:val="002769EA"/>
    <w:rsid w:val="002774EE"/>
    <w:rsid w:val="00277CD9"/>
    <w:rsid w:val="0028025F"/>
    <w:rsid w:val="00283429"/>
    <w:rsid w:val="002834D8"/>
    <w:rsid w:val="0028489A"/>
    <w:rsid w:val="002854BD"/>
    <w:rsid w:val="00285503"/>
    <w:rsid w:val="00285980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921"/>
    <w:rsid w:val="002C1A03"/>
    <w:rsid w:val="002C5F24"/>
    <w:rsid w:val="002C7B8A"/>
    <w:rsid w:val="002D335A"/>
    <w:rsid w:val="002D3B24"/>
    <w:rsid w:val="002D54AF"/>
    <w:rsid w:val="002D703E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2401"/>
    <w:rsid w:val="003157A8"/>
    <w:rsid w:val="00321392"/>
    <w:rsid w:val="00321AC2"/>
    <w:rsid w:val="003223C1"/>
    <w:rsid w:val="00322571"/>
    <w:rsid w:val="00324A0D"/>
    <w:rsid w:val="003253CB"/>
    <w:rsid w:val="00326FBD"/>
    <w:rsid w:val="00327FA4"/>
    <w:rsid w:val="00332D46"/>
    <w:rsid w:val="0033503C"/>
    <w:rsid w:val="00335E36"/>
    <w:rsid w:val="00341C83"/>
    <w:rsid w:val="00342FED"/>
    <w:rsid w:val="00343ACC"/>
    <w:rsid w:val="003443D0"/>
    <w:rsid w:val="00344895"/>
    <w:rsid w:val="003462B0"/>
    <w:rsid w:val="00347CD1"/>
    <w:rsid w:val="00351A8B"/>
    <w:rsid w:val="00352358"/>
    <w:rsid w:val="00352371"/>
    <w:rsid w:val="0035380A"/>
    <w:rsid w:val="0035449C"/>
    <w:rsid w:val="00354D6D"/>
    <w:rsid w:val="003554B2"/>
    <w:rsid w:val="00355A6B"/>
    <w:rsid w:val="00361188"/>
    <w:rsid w:val="00361DDD"/>
    <w:rsid w:val="0036294E"/>
    <w:rsid w:val="00362ED7"/>
    <w:rsid w:val="00367B7F"/>
    <w:rsid w:val="003728FD"/>
    <w:rsid w:val="00372989"/>
    <w:rsid w:val="00375DDA"/>
    <w:rsid w:val="00380FFC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06E"/>
    <w:rsid w:val="003959F0"/>
    <w:rsid w:val="00396022"/>
    <w:rsid w:val="00396FCE"/>
    <w:rsid w:val="003A086F"/>
    <w:rsid w:val="003A0B47"/>
    <w:rsid w:val="003A1272"/>
    <w:rsid w:val="003A17CE"/>
    <w:rsid w:val="003A7EC9"/>
    <w:rsid w:val="003B3EA6"/>
    <w:rsid w:val="003B4193"/>
    <w:rsid w:val="003B44D3"/>
    <w:rsid w:val="003B5F5C"/>
    <w:rsid w:val="003B622E"/>
    <w:rsid w:val="003B7B16"/>
    <w:rsid w:val="003B7C5A"/>
    <w:rsid w:val="003C1737"/>
    <w:rsid w:val="003C236D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27FB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4653"/>
    <w:rsid w:val="004268E6"/>
    <w:rsid w:val="00426C90"/>
    <w:rsid w:val="00426ECF"/>
    <w:rsid w:val="0043302D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2FA3"/>
    <w:rsid w:val="0045361D"/>
    <w:rsid w:val="00455CC5"/>
    <w:rsid w:val="0045609A"/>
    <w:rsid w:val="00457136"/>
    <w:rsid w:val="00457995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27AF"/>
    <w:rsid w:val="004A731A"/>
    <w:rsid w:val="004B04FE"/>
    <w:rsid w:val="004B0C7F"/>
    <w:rsid w:val="004B7DFB"/>
    <w:rsid w:val="004C0AFA"/>
    <w:rsid w:val="004C1B72"/>
    <w:rsid w:val="004C1DE7"/>
    <w:rsid w:val="004C300D"/>
    <w:rsid w:val="004C58AD"/>
    <w:rsid w:val="004C6290"/>
    <w:rsid w:val="004D0C7C"/>
    <w:rsid w:val="004D181E"/>
    <w:rsid w:val="004D2D68"/>
    <w:rsid w:val="004D3029"/>
    <w:rsid w:val="004D35E9"/>
    <w:rsid w:val="004D3A99"/>
    <w:rsid w:val="004D3CB4"/>
    <w:rsid w:val="004D6960"/>
    <w:rsid w:val="004D6A7A"/>
    <w:rsid w:val="004D7CD7"/>
    <w:rsid w:val="004E33ED"/>
    <w:rsid w:val="004E4231"/>
    <w:rsid w:val="004E455A"/>
    <w:rsid w:val="004E598C"/>
    <w:rsid w:val="004E631E"/>
    <w:rsid w:val="004E73A2"/>
    <w:rsid w:val="004E75ED"/>
    <w:rsid w:val="004F3679"/>
    <w:rsid w:val="004F5AA4"/>
    <w:rsid w:val="004F60D0"/>
    <w:rsid w:val="004F611D"/>
    <w:rsid w:val="0050025E"/>
    <w:rsid w:val="00502E0D"/>
    <w:rsid w:val="0050433E"/>
    <w:rsid w:val="00505915"/>
    <w:rsid w:val="00506DB8"/>
    <w:rsid w:val="0050711F"/>
    <w:rsid w:val="00507F05"/>
    <w:rsid w:val="00514703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358B7"/>
    <w:rsid w:val="00543198"/>
    <w:rsid w:val="00544539"/>
    <w:rsid w:val="005458DE"/>
    <w:rsid w:val="00552B33"/>
    <w:rsid w:val="00552DDE"/>
    <w:rsid w:val="005539D6"/>
    <w:rsid w:val="00555CEE"/>
    <w:rsid w:val="00561F94"/>
    <w:rsid w:val="00563656"/>
    <w:rsid w:val="005641B7"/>
    <w:rsid w:val="00564201"/>
    <w:rsid w:val="00565B74"/>
    <w:rsid w:val="00566482"/>
    <w:rsid w:val="00566961"/>
    <w:rsid w:val="00570779"/>
    <w:rsid w:val="00571798"/>
    <w:rsid w:val="00574F2D"/>
    <w:rsid w:val="005856F1"/>
    <w:rsid w:val="00585FCD"/>
    <w:rsid w:val="0059001C"/>
    <w:rsid w:val="0059574F"/>
    <w:rsid w:val="0059757D"/>
    <w:rsid w:val="00597EF6"/>
    <w:rsid w:val="005A1D1C"/>
    <w:rsid w:val="005A31B5"/>
    <w:rsid w:val="005A322C"/>
    <w:rsid w:val="005A36A7"/>
    <w:rsid w:val="005A4FEC"/>
    <w:rsid w:val="005A5B8B"/>
    <w:rsid w:val="005A7A09"/>
    <w:rsid w:val="005B032A"/>
    <w:rsid w:val="005B1979"/>
    <w:rsid w:val="005B214C"/>
    <w:rsid w:val="005B31C6"/>
    <w:rsid w:val="005B54B4"/>
    <w:rsid w:val="005B5FC4"/>
    <w:rsid w:val="005B7616"/>
    <w:rsid w:val="005C20E7"/>
    <w:rsid w:val="005C2603"/>
    <w:rsid w:val="005C3BA2"/>
    <w:rsid w:val="005C7E49"/>
    <w:rsid w:val="005D0050"/>
    <w:rsid w:val="005D00E3"/>
    <w:rsid w:val="005D084B"/>
    <w:rsid w:val="005D4F07"/>
    <w:rsid w:val="005D5A6E"/>
    <w:rsid w:val="005E07DA"/>
    <w:rsid w:val="005E30DD"/>
    <w:rsid w:val="005E4D73"/>
    <w:rsid w:val="005F0603"/>
    <w:rsid w:val="005F2D92"/>
    <w:rsid w:val="005F3BE2"/>
    <w:rsid w:val="005F3CF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0C05"/>
    <w:rsid w:val="006115D1"/>
    <w:rsid w:val="00611E77"/>
    <w:rsid w:val="00613E04"/>
    <w:rsid w:val="0061566B"/>
    <w:rsid w:val="006179DB"/>
    <w:rsid w:val="006203A4"/>
    <w:rsid w:val="00624E0B"/>
    <w:rsid w:val="006259D5"/>
    <w:rsid w:val="006319A1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0ABA"/>
    <w:rsid w:val="00652A8C"/>
    <w:rsid w:val="0065330A"/>
    <w:rsid w:val="00653628"/>
    <w:rsid w:val="00653656"/>
    <w:rsid w:val="006546D3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565"/>
    <w:rsid w:val="00681C0B"/>
    <w:rsid w:val="00682590"/>
    <w:rsid w:val="006849D2"/>
    <w:rsid w:val="00685AF8"/>
    <w:rsid w:val="00691806"/>
    <w:rsid w:val="006A1F6D"/>
    <w:rsid w:val="006A37A6"/>
    <w:rsid w:val="006A3B61"/>
    <w:rsid w:val="006A41BD"/>
    <w:rsid w:val="006A4911"/>
    <w:rsid w:val="006A53AF"/>
    <w:rsid w:val="006A6FCF"/>
    <w:rsid w:val="006A7FB7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4AC7"/>
    <w:rsid w:val="006C6EE7"/>
    <w:rsid w:val="006D172E"/>
    <w:rsid w:val="006D50E5"/>
    <w:rsid w:val="006E11F9"/>
    <w:rsid w:val="006E3941"/>
    <w:rsid w:val="006E65E5"/>
    <w:rsid w:val="006E6742"/>
    <w:rsid w:val="006E6B12"/>
    <w:rsid w:val="006F2B94"/>
    <w:rsid w:val="006F4D85"/>
    <w:rsid w:val="006F6491"/>
    <w:rsid w:val="006F7829"/>
    <w:rsid w:val="0070058D"/>
    <w:rsid w:val="0070638B"/>
    <w:rsid w:val="007105DB"/>
    <w:rsid w:val="00714B8B"/>
    <w:rsid w:val="00721FB9"/>
    <w:rsid w:val="00724F3F"/>
    <w:rsid w:val="0072538A"/>
    <w:rsid w:val="0072741A"/>
    <w:rsid w:val="0073144E"/>
    <w:rsid w:val="007322D9"/>
    <w:rsid w:val="00735741"/>
    <w:rsid w:val="00735AFE"/>
    <w:rsid w:val="0074066B"/>
    <w:rsid w:val="00743487"/>
    <w:rsid w:val="0074763D"/>
    <w:rsid w:val="00751462"/>
    <w:rsid w:val="00751BB6"/>
    <w:rsid w:val="00751FAF"/>
    <w:rsid w:val="007521A9"/>
    <w:rsid w:val="007532F5"/>
    <w:rsid w:val="00753A23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65DD7"/>
    <w:rsid w:val="0077062D"/>
    <w:rsid w:val="00770B96"/>
    <w:rsid w:val="00772A94"/>
    <w:rsid w:val="00772D18"/>
    <w:rsid w:val="00776835"/>
    <w:rsid w:val="00781952"/>
    <w:rsid w:val="0078263F"/>
    <w:rsid w:val="00782A1F"/>
    <w:rsid w:val="007842F2"/>
    <w:rsid w:val="00784E06"/>
    <w:rsid w:val="00787787"/>
    <w:rsid w:val="007912C9"/>
    <w:rsid w:val="00792575"/>
    <w:rsid w:val="007929DE"/>
    <w:rsid w:val="007936D8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0E8"/>
    <w:rsid w:val="007C3E2B"/>
    <w:rsid w:val="007C40D3"/>
    <w:rsid w:val="007C4D81"/>
    <w:rsid w:val="007D1EDB"/>
    <w:rsid w:val="007D23CF"/>
    <w:rsid w:val="007D47EF"/>
    <w:rsid w:val="007D49A7"/>
    <w:rsid w:val="007D54AE"/>
    <w:rsid w:val="007D683D"/>
    <w:rsid w:val="007E19D6"/>
    <w:rsid w:val="007E2448"/>
    <w:rsid w:val="007E24A0"/>
    <w:rsid w:val="007E2E03"/>
    <w:rsid w:val="007E2EB3"/>
    <w:rsid w:val="007F06A3"/>
    <w:rsid w:val="007F08BC"/>
    <w:rsid w:val="007F20E5"/>
    <w:rsid w:val="007F28F9"/>
    <w:rsid w:val="007F2EC5"/>
    <w:rsid w:val="007F3945"/>
    <w:rsid w:val="007F49CB"/>
    <w:rsid w:val="007F523D"/>
    <w:rsid w:val="007F6273"/>
    <w:rsid w:val="007F6475"/>
    <w:rsid w:val="007F6701"/>
    <w:rsid w:val="007F7E68"/>
    <w:rsid w:val="0080020C"/>
    <w:rsid w:val="00801BBA"/>
    <w:rsid w:val="008020C0"/>
    <w:rsid w:val="00804A32"/>
    <w:rsid w:val="00804F79"/>
    <w:rsid w:val="00810F04"/>
    <w:rsid w:val="008173E0"/>
    <w:rsid w:val="008179B7"/>
    <w:rsid w:val="0082191D"/>
    <w:rsid w:val="00821E2D"/>
    <w:rsid w:val="00822279"/>
    <w:rsid w:val="0082311F"/>
    <w:rsid w:val="0082553C"/>
    <w:rsid w:val="00825C8B"/>
    <w:rsid w:val="00827C06"/>
    <w:rsid w:val="008305E4"/>
    <w:rsid w:val="00834124"/>
    <w:rsid w:val="00834EF5"/>
    <w:rsid w:val="0083554C"/>
    <w:rsid w:val="008355D9"/>
    <w:rsid w:val="00835924"/>
    <w:rsid w:val="0083639A"/>
    <w:rsid w:val="00842B8F"/>
    <w:rsid w:val="0085041F"/>
    <w:rsid w:val="00850BA0"/>
    <w:rsid w:val="00853DDA"/>
    <w:rsid w:val="008602C0"/>
    <w:rsid w:val="008609FF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5156"/>
    <w:rsid w:val="00896BD0"/>
    <w:rsid w:val="00897502"/>
    <w:rsid w:val="008A0080"/>
    <w:rsid w:val="008A2DC1"/>
    <w:rsid w:val="008A322E"/>
    <w:rsid w:val="008A4BB0"/>
    <w:rsid w:val="008A4E7B"/>
    <w:rsid w:val="008A5A48"/>
    <w:rsid w:val="008A5F50"/>
    <w:rsid w:val="008A754D"/>
    <w:rsid w:val="008B169A"/>
    <w:rsid w:val="008B37EE"/>
    <w:rsid w:val="008B3BED"/>
    <w:rsid w:val="008B56EC"/>
    <w:rsid w:val="008B6732"/>
    <w:rsid w:val="008B76FC"/>
    <w:rsid w:val="008C442E"/>
    <w:rsid w:val="008C60D5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5570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4517"/>
    <w:rsid w:val="009249F4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0B57"/>
    <w:rsid w:val="0095364A"/>
    <w:rsid w:val="00954ED9"/>
    <w:rsid w:val="0095690F"/>
    <w:rsid w:val="00962804"/>
    <w:rsid w:val="009631E0"/>
    <w:rsid w:val="00963870"/>
    <w:rsid w:val="00965103"/>
    <w:rsid w:val="009660DB"/>
    <w:rsid w:val="009701EF"/>
    <w:rsid w:val="00970E26"/>
    <w:rsid w:val="0097256C"/>
    <w:rsid w:val="0097331A"/>
    <w:rsid w:val="009748B1"/>
    <w:rsid w:val="009760BF"/>
    <w:rsid w:val="00977947"/>
    <w:rsid w:val="00977DE7"/>
    <w:rsid w:val="00981057"/>
    <w:rsid w:val="009810FB"/>
    <w:rsid w:val="00981395"/>
    <w:rsid w:val="00981426"/>
    <w:rsid w:val="00981D70"/>
    <w:rsid w:val="00982A17"/>
    <w:rsid w:val="0098373E"/>
    <w:rsid w:val="00984028"/>
    <w:rsid w:val="009868D1"/>
    <w:rsid w:val="00987B8F"/>
    <w:rsid w:val="009938BA"/>
    <w:rsid w:val="009945B3"/>
    <w:rsid w:val="00997065"/>
    <w:rsid w:val="009A0CAC"/>
    <w:rsid w:val="009A2216"/>
    <w:rsid w:val="009A300E"/>
    <w:rsid w:val="009A619A"/>
    <w:rsid w:val="009A6F2D"/>
    <w:rsid w:val="009B7418"/>
    <w:rsid w:val="009B77EC"/>
    <w:rsid w:val="009C1EF6"/>
    <w:rsid w:val="009D0D6D"/>
    <w:rsid w:val="009D158D"/>
    <w:rsid w:val="009D65E0"/>
    <w:rsid w:val="009D7CD7"/>
    <w:rsid w:val="009E052E"/>
    <w:rsid w:val="009E2862"/>
    <w:rsid w:val="009E46C7"/>
    <w:rsid w:val="009E4B52"/>
    <w:rsid w:val="009E6696"/>
    <w:rsid w:val="009E677B"/>
    <w:rsid w:val="009E7278"/>
    <w:rsid w:val="009F1327"/>
    <w:rsid w:val="009F1F85"/>
    <w:rsid w:val="009F485E"/>
    <w:rsid w:val="009F4FAD"/>
    <w:rsid w:val="009F6787"/>
    <w:rsid w:val="009F678C"/>
    <w:rsid w:val="00A01316"/>
    <w:rsid w:val="00A02B93"/>
    <w:rsid w:val="00A0481A"/>
    <w:rsid w:val="00A05B2D"/>
    <w:rsid w:val="00A07C32"/>
    <w:rsid w:val="00A07D83"/>
    <w:rsid w:val="00A104D9"/>
    <w:rsid w:val="00A157B4"/>
    <w:rsid w:val="00A15AD0"/>
    <w:rsid w:val="00A178F6"/>
    <w:rsid w:val="00A208A9"/>
    <w:rsid w:val="00A22F66"/>
    <w:rsid w:val="00A23264"/>
    <w:rsid w:val="00A233F1"/>
    <w:rsid w:val="00A25D0D"/>
    <w:rsid w:val="00A274E7"/>
    <w:rsid w:val="00A27549"/>
    <w:rsid w:val="00A34E65"/>
    <w:rsid w:val="00A37DCD"/>
    <w:rsid w:val="00A405FF"/>
    <w:rsid w:val="00A41A73"/>
    <w:rsid w:val="00A426C2"/>
    <w:rsid w:val="00A44329"/>
    <w:rsid w:val="00A44731"/>
    <w:rsid w:val="00A470F7"/>
    <w:rsid w:val="00A47713"/>
    <w:rsid w:val="00A54412"/>
    <w:rsid w:val="00A56302"/>
    <w:rsid w:val="00A61D24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80B03"/>
    <w:rsid w:val="00A80E95"/>
    <w:rsid w:val="00A83422"/>
    <w:rsid w:val="00A83948"/>
    <w:rsid w:val="00A844DE"/>
    <w:rsid w:val="00A84A4C"/>
    <w:rsid w:val="00A8651D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44F8"/>
    <w:rsid w:val="00AC5178"/>
    <w:rsid w:val="00AC5A1E"/>
    <w:rsid w:val="00AC5C1E"/>
    <w:rsid w:val="00AD05EE"/>
    <w:rsid w:val="00AD1284"/>
    <w:rsid w:val="00AD75DA"/>
    <w:rsid w:val="00AD787A"/>
    <w:rsid w:val="00AE074E"/>
    <w:rsid w:val="00AE0FD7"/>
    <w:rsid w:val="00AE1200"/>
    <w:rsid w:val="00AE184B"/>
    <w:rsid w:val="00AE1D10"/>
    <w:rsid w:val="00AE4766"/>
    <w:rsid w:val="00AE5A04"/>
    <w:rsid w:val="00AE6A4C"/>
    <w:rsid w:val="00AE7057"/>
    <w:rsid w:val="00AE7B91"/>
    <w:rsid w:val="00AF153F"/>
    <w:rsid w:val="00AF560E"/>
    <w:rsid w:val="00AF7679"/>
    <w:rsid w:val="00B0207E"/>
    <w:rsid w:val="00B03B55"/>
    <w:rsid w:val="00B04FC3"/>
    <w:rsid w:val="00B05F39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307"/>
    <w:rsid w:val="00B33E62"/>
    <w:rsid w:val="00B355D8"/>
    <w:rsid w:val="00B36041"/>
    <w:rsid w:val="00B37514"/>
    <w:rsid w:val="00B3761A"/>
    <w:rsid w:val="00B40254"/>
    <w:rsid w:val="00B40701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6030A"/>
    <w:rsid w:val="00B61125"/>
    <w:rsid w:val="00B64917"/>
    <w:rsid w:val="00B64F3F"/>
    <w:rsid w:val="00B651B0"/>
    <w:rsid w:val="00B66865"/>
    <w:rsid w:val="00B66B02"/>
    <w:rsid w:val="00B67908"/>
    <w:rsid w:val="00B71365"/>
    <w:rsid w:val="00B7309C"/>
    <w:rsid w:val="00B80036"/>
    <w:rsid w:val="00B8080B"/>
    <w:rsid w:val="00B93EEB"/>
    <w:rsid w:val="00B961FC"/>
    <w:rsid w:val="00B96636"/>
    <w:rsid w:val="00B975BE"/>
    <w:rsid w:val="00B97AED"/>
    <w:rsid w:val="00BA04C5"/>
    <w:rsid w:val="00BA56CB"/>
    <w:rsid w:val="00BA5E87"/>
    <w:rsid w:val="00BA6B0B"/>
    <w:rsid w:val="00BB1DCE"/>
    <w:rsid w:val="00BB348D"/>
    <w:rsid w:val="00BB4008"/>
    <w:rsid w:val="00BB4D3E"/>
    <w:rsid w:val="00BC21EA"/>
    <w:rsid w:val="00BC2458"/>
    <w:rsid w:val="00BC2A8B"/>
    <w:rsid w:val="00BC2C41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C1A"/>
    <w:rsid w:val="00BD6E54"/>
    <w:rsid w:val="00BD76A7"/>
    <w:rsid w:val="00BE0896"/>
    <w:rsid w:val="00BE09FF"/>
    <w:rsid w:val="00BE314B"/>
    <w:rsid w:val="00BE3EB8"/>
    <w:rsid w:val="00BE7AB5"/>
    <w:rsid w:val="00BF0AAF"/>
    <w:rsid w:val="00BF0B4E"/>
    <w:rsid w:val="00BF1BB8"/>
    <w:rsid w:val="00BF37F4"/>
    <w:rsid w:val="00BF4C39"/>
    <w:rsid w:val="00C0010A"/>
    <w:rsid w:val="00C00FDA"/>
    <w:rsid w:val="00C03A28"/>
    <w:rsid w:val="00C03F1F"/>
    <w:rsid w:val="00C0733D"/>
    <w:rsid w:val="00C11285"/>
    <w:rsid w:val="00C14D0D"/>
    <w:rsid w:val="00C1592C"/>
    <w:rsid w:val="00C15F9D"/>
    <w:rsid w:val="00C161AC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60BE"/>
    <w:rsid w:val="00C27482"/>
    <w:rsid w:val="00C31888"/>
    <w:rsid w:val="00C322E4"/>
    <w:rsid w:val="00C32328"/>
    <w:rsid w:val="00C33C51"/>
    <w:rsid w:val="00C4116F"/>
    <w:rsid w:val="00C41AA2"/>
    <w:rsid w:val="00C41D00"/>
    <w:rsid w:val="00C526FB"/>
    <w:rsid w:val="00C5704C"/>
    <w:rsid w:val="00C5710A"/>
    <w:rsid w:val="00C57B90"/>
    <w:rsid w:val="00C6099A"/>
    <w:rsid w:val="00C65529"/>
    <w:rsid w:val="00C6636D"/>
    <w:rsid w:val="00C67C79"/>
    <w:rsid w:val="00C67FDB"/>
    <w:rsid w:val="00C7255C"/>
    <w:rsid w:val="00C75A6B"/>
    <w:rsid w:val="00C76D91"/>
    <w:rsid w:val="00C76DDC"/>
    <w:rsid w:val="00C77C06"/>
    <w:rsid w:val="00C81C13"/>
    <w:rsid w:val="00C82692"/>
    <w:rsid w:val="00C849E3"/>
    <w:rsid w:val="00C84DB1"/>
    <w:rsid w:val="00C90304"/>
    <w:rsid w:val="00C92196"/>
    <w:rsid w:val="00C946FA"/>
    <w:rsid w:val="00C95CAB"/>
    <w:rsid w:val="00C96732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3C78"/>
    <w:rsid w:val="00CB56D7"/>
    <w:rsid w:val="00CB5F69"/>
    <w:rsid w:val="00CB7BF6"/>
    <w:rsid w:val="00CB7D05"/>
    <w:rsid w:val="00CC006B"/>
    <w:rsid w:val="00CC102B"/>
    <w:rsid w:val="00CC233B"/>
    <w:rsid w:val="00CC241B"/>
    <w:rsid w:val="00CC28E6"/>
    <w:rsid w:val="00CC3750"/>
    <w:rsid w:val="00CC4295"/>
    <w:rsid w:val="00CC53D3"/>
    <w:rsid w:val="00CC59EB"/>
    <w:rsid w:val="00CC62BC"/>
    <w:rsid w:val="00CD293E"/>
    <w:rsid w:val="00CD2C7C"/>
    <w:rsid w:val="00CD2DD4"/>
    <w:rsid w:val="00CD4ECE"/>
    <w:rsid w:val="00CD5031"/>
    <w:rsid w:val="00CD5246"/>
    <w:rsid w:val="00CD556D"/>
    <w:rsid w:val="00CD5DA9"/>
    <w:rsid w:val="00CE0E3A"/>
    <w:rsid w:val="00CE1102"/>
    <w:rsid w:val="00CE3172"/>
    <w:rsid w:val="00CE3E27"/>
    <w:rsid w:val="00CE6D74"/>
    <w:rsid w:val="00CE7A36"/>
    <w:rsid w:val="00CF3526"/>
    <w:rsid w:val="00CF5437"/>
    <w:rsid w:val="00CF6FA2"/>
    <w:rsid w:val="00D0039A"/>
    <w:rsid w:val="00D0094F"/>
    <w:rsid w:val="00D01E9A"/>
    <w:rsid w:val="00D02E93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258EA"/>
    <w:rsid w:val="00D27581"/>
    <w:rsid w:val="00D31DD6"/>
    <w:rsid w:val="00D3431D"/>
    <w:rsid w:val="00D40664"/>
    <w:rsid w:val="00D40725"/>
    <w:rsid w:val="00D4073E"/>
    <w:rsid w:val="00D40905"/>
    <w:rsid w:val="00D41700"/>
    <w:rsid w:val="00D43389"/>
    <w:rsid w:val="00D45422"/>
    <w:rsid w:val="00D45D53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29"/>
    <w:rsid w:val="00D622DE"/>
    <w:rsid w:val="00D629EB"/>
    <w:rsid w:val="00D63897"/>
    <w:rsid w:val="00D64C54"/>
    <w:rsid w:val="00D64E86"/>
    <w:rsid w:val="00D64F04"/>
    <w:rsid w:val="00D66DE9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1F50"/>
    <w:rsid w:val="00D9216C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A74CF"/>
    <w:rsid w:val="00DB0BD3"/>
    <w:rsid w:val="00DB12B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4576"/>
    <w:rsid w:val="00DC5E78"/>
    <w:rsid w:val="00DC5F72"/>
    <w:rsid w:val="00DC7C78"/>
    <w:rsid w:val="00DD04E2"/>
    <w:rsid w:val="00DD1028"/>
    <w:rsid w:val="00DD1271"/>
    <w:rsid w:val="00DD1AAD"/>
    <w:rsid w:val="00DD4C9E"/>
    <w:rsid w:val="00DD5527"/>
    <w:rsid w:val="00DD5F3F"/>
    <w:rsid w:val="00DE32F6"/>
    <w:rsid w:val="00DE38D3"/>
    <w:rsid w:val="00DE54CC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26EE"/>
    <w:rsid w:val="00E13F96"/>
    <w:rsid w:val="00E17BC8"/>
    <w:rsid w:val="00E17C3D"/>
    <w:rsid w:val="00E20DD1"/>
    <w:rsid w:val="00E20E9B"/>
    <w:rsid w:val="00E25841"/>
    <w:rsid w:val="00E265DB"/>
    <w:rsid w:val="00E305DC"/>
    <w:rsid w:val="00E3144C"/>
    <w:rsid w:val="00E320C6"/>
    <w:rsid w:val="00E33777"/>
    <w:rsid w:val="00E33D2A"/>
    <w:rsid w:val="00E34C25"/>
    <w:rsid w:val="00E40E5A"/>
    <w:rsid w:val="00E417BB"/>
    <w:rsid w:val="00E43C3E"/>
    <w:rsid w:val="00E4759A"/>
    <w:rsid w:val="00E50348"/>
    <w:rsid w:val="00E52F5C"/>
    <w:rsid w:val="00E54532"/>
    <w:rsid w:val="00E54818"/>
    <w:rsid w:val="00E56A36"/>
    <w:rsid w:val="00E57390"/>
    <w:rsid w:val="00E61E23"/>
    <w:rsid w:val="00E6208D"/>
    <w:rsid w:val="00E625CE"/>
    <w:rsid w:val="00E65D06"/>
    <w:rsid w:val="00E702A5"/>
    <w:rsid w:val="00E70ECC"/>
    <w:rsid w:val="00E716FD"/>
    <w:rsid w:val="00E71D15"/>
    <w:rsid w:val="00E72BED"/>
    <w:rsid w:val="00E7338E"/>
    <w:rsid w:val="00E735B4"/>
    <w:rsid w:val="00E73D47"/>
    <w:rsid w:val="00E74014"/>
    <w:rsid w:val="00E75116"/>
    <w:rsid w:val="00E771ED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2C6"/>
    <w:rsid w:val="00EA0473"/>
    <w:rsid w:val="00EA267A"/>
    <w:rsid w:val="00EA4639"/>
    <w:rsid w:val="00EA4791"/>
    <w:rsid w:val="00EA4F73"/>
    <w:rsid w:val="00EA50D3"/>
    <w:rsid w:val="00EA54C0"/>
    <w:rsid w:val="00EA6197"/>
    <w:rsid w:val="00EB0338"/>
    <w:rsid w:val="00EB0C61"/>
    <w:rsid w:val="00EB1211"/>
    <w:rsid w:val="00EB40A1"/>
    <w:rsid w:val="00EB4D96"/>
    <w:rsid w:val="00EB6082"/>
    <w:rsid w:val="00EB62A4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96D"/>
    <w:rsid w:val="00ED6EAB"/>
    <w:rsid w:val="00EE1277"/>
    <w:rsid w:val="00EE2DCB"/>
    <w:rsid w:val="00EE61AE"/>
    <w:rsid w:val="00EF006E"/>
    <w:rsid w:val="00EF1AC2"/>
    <w:rsid w:val="00F002E5"/>
    <w:rsid w:val="00F0060B"/>
    <w:rsid w:val="00F00AF9"/>
    <w:rsid w:val="00F03332"/>
    <w:rsid w:val="00F05DF2"/>
    <w:rsid w:val="00F062A2"/>
    <w:rsid w:val="00F072B9"/>
    <w:rsid w:val="00F07E05"/>
    <w:rsid w:val="00F1013C"/>
    <w:rsid w:val="00F10DDD"/>
    <w:rsid w:val="00F121C8"/>
    <w:rsid w:val="00F157BC"/>
    <w:rsid w:val="00F15ED6"/>
    <w:rsid w:val="00F17995"/>
    <w:rsid w:val="00F17D3A"/>
    <w:rsid w:val="00F229B9"/>
    <w:rsid w:val="00F30CE7"/>
    <w:rsid w:val="00F3565B"/>
    <w:rsid w:val="00F37503"/>
    <w:rsid w:val="00F46058"/>
    <w:rsid w:val="00F50BF6"/>
    <w:rsid w:val="00F52E9B"/>
    <w:rsid w:val="00F530F0"/>
    <w:rsid w:val="00F54BE9"/>
    <w:rsid w:val="00F54EDD"/>
    <w:rsid w:val="00F60C76"/>
    <w:rsid w:val="00F621D2"/>
    <w:rsid w:val="00F62FC4"/>
    <w:rsid w:val="00F63985"/>
    <w:rsid w:val="00F63F14"/>
    <w:rsid w:val="00F65A0C"/>
    <w:rsid w:val="00F663A6"/>
    <w:rsid w:val="00F66944"/>
    <w:rsid w:val="00F67A41"/>
    <w:rsid w:val="00F67CEE"/>
    <w:rsid w:val="00F67DA6"/>
    <w:rsid w:val="00F70323"/>
    <w:rsid w:val="00F7057A"/>
    <w:rsid w:val="00F72334"/>
    <w:rsid w:val="00F77A96"/>
    <w:rsid w:val="00F77D33"/>
    <w:rsid w:val="00F80107"/>
    <w:rsid w:val="00F80A69"/>
    <w:rsid w:val="00F83B55"/>
    <w:rsid w:val="00F83D53"/>
    <w:rsid w:val="00F84852"/>
    <w:rsid w:val="00F8559A"/>
    <w:rsid w:val="00F9322D"/>
    <w:rsid w:val="00F93C97"/>
    <w:rsid w:val="00F94D5F"/>
    <w:rsid w:val="00F97B33"/>
    <w:rsid w:val="00F97B3B"/>
    <w:rsid w:val="00F97DD4"/>
    <w:rsid w:val="00FA2A04"/>
    <w:rsid w:val="00FA4932"/>
    <w:rsid w:val="00FA6C28"/>
    <w:rsid w:val="00FA6F05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028E"/>
    <w:rsid w:val="00FE5ADB"/>
    <w:rsid w:val="00FE667E"/>
    <w:rsid w:val="00FE6DC1"/>
    <w:rsid w:val="00FE7D85"/>
    <w:rsid w:val="00FF03A6"/>
    <w:rsid w:val="00FF0D60"/>
    <w:rsid w:val="00FF19D0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1D7E6-8E1E-4F92-A58E-A9F761E69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53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1511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12</cp:revision>
  <cp:lastPrinted>2017-11-23T00:46:00Z</cp:lastPrinted>
  <dcterms:created xsi:type="dcterms:W3CDTF">2017-12-07T00:34:00Z</dcterms:created>
  <dcterms:modified xsi:type="dcterms:W3CDTF">2017-12-08T23:54:00Z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