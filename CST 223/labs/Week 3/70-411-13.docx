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BB9E3" w14:textId="77777777" w:rsidR="00B153F9" w:rsidRPr="00C14D0D" w:rsidRDefault="00B153F9" w:rsidP="00BB1DCE">
      <w:pPr>
        <w:pStyle w:val="CHN"/>
        <w:ind w:firstLine="0"/>
        <w:rPr>
          <w:noProof w:val="0"/>
        </w:rPr>
      </w:pPr>
      <w:r w:rsidRPr="00C14D0D">
        <w:rPr>
          <w:noProof w:val="0"/>
        </w:rPr>
        <w:t>L</w:t>
      </w:r>
      <w:r w:rsidR="00A92ADE" w:rsidRPr="00C14D0D">
        <w:rPr>
          <w:noProof w:val="0"/>
        </w:rPr>
        <w:t>ab</w:t>
      </w:r>
      <w:r w:rsidRPr="00C14D0D">
        <w:rPr>
          <w:noProof w:val="0"/>
        </w:rPr>
        <w:t xml:space="preserve"> </w:t>
      </w:r>
      <w:r w:rsidR="00F71A99">
        <w:rPr>
          <w:noProof w:val="0"/>
        </w:rPr>
        <w:t>1</w:t>
      </w:r>
      <w:r w:rsidR="00EE5C4C">
        <w:rPr>
          <w:noProof w:val="0"/>
        </w:rPr>
        <w:t>3</w:t>
      </w:r>
    </w:p>
    <w:p w14:paraId="5267224A" w14:textId="77777777" w:rsidR="00AE074E" w:rsidRPr="00C14D0D" w:rsidRDefault="00EE5C4C" w:rsidP="00BB1DCE">
      <w:pPr>
        <w:pStyle w:val="CHT"/>
        <w:ind w:firstLine="0"/>
        <w:rPr>
          <w:noProof w:val="0"/>
        </w:rPr>
      </w:pPr>
      <w:r>
        <w:rPr>
          <w:noProof w:val="0"/>
        </w:rPr>
        <w:t>Configuring NPS Policies</w:t>
      </w:r>
    </w:p>
    <w:p w14:paraId="599B4F37" w14:textId="77777777" w:rsidR="00460C10" w:rsidRPr="00C14D0D" w:rsidRDefault="00460C10" w:rsidP="00460C10">
      <w:pPr>
        <w:pStyle w:val="COP"/>
        <w:pBdr>
          <w:bottom w:val="dashed" w:sz="18" w:space="0" w:color="808080"/>
        </w:pBdr>
      </w:pPr>
      <w:r w:rsidRPr="00C14D0D">
        <w:rPr>
          <w:caps/>
        </w:rPr>
        <w:t>This lab contains the following exercises and activities: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818"/>
        <w:gridCol w:w="6392"/>
      </w:tblGrid>
      <w:tr w:rsidR="00127F58" w:rsidRPr="0066390C" w14:paraId="70F40560" w14:textId="77777777">
        <w:tc>
          <w:tcPr>
            <w:tcW w:w="1818" w:type="dxa"/>
            <w:shd w:val="clear" w:color="auto" w:fill="FFFFFF"/>
          </w:tcPr>
          <w:p w14:paraId="363AE51F" w14:textId="77777777" w:rsidR="00127F58" w:rsidRPr="0066390C" w:rsidRDefault="00127F58" w:rsidP="00C358F7">
            <w:pPr>
              <w:pStyle w:val="COPLH"/>
            </w:pPr>
            <w:r w:rsidRPr="0066390C">
              <w:t xml:space="preserve">Exercise </w:t>
            </w:r>
            <w:r w:rsidR="00EE5C4C">
              <w:t>1</w:t>
            </w:r>
            <w:r w:rsidR="00C358F7">
              <w:t>3</w:t>
            </w:r>
            <w:r>
              <w:t>.1</w:t>
            </w:r>
          </w:p>
        </w:tc>
        <w:tc>
          <w:tcPr>
            <w:tcW w:w="6392" w:type="dxa"/>
            <w:shd w:val="clear" w:color="auto" w:fill="FFFFFF"/>
          </w:tcPr>
          <w:p w14:paraId="0C749E92" w14:textId="77777777" w:rsidR="00127F58" w:rsidRPr="0066390C" w:rsidRDefault="00EE5C4C" w:rsidP="003D7BE6">
            <w:pPr>
              <w:pStyle w:val="COPL"/>
              <w:tabs>
                <w:tab w:val="clear" w:pos="360"/>
                <w:tab w:val="clear" w:pos="630"/>
              </w:tabs>
            </w:pPr>
            <w:r>
              <w:t>Creat</w:t>
            </w:r>
            <w:r w:rsidR="00C75B2C">
              <w:t>in</w:t>
            </w:r>
            <w:r w:rsidR="003D7BE6">
              <w:t>g</w:t>
            </w:r>
            <w:r w:rsidR="00C75B2C">
              <w:t xml:space="preserve"> and Configuring</w:t>
            </w:r>
            <w:r>
              <w:t xml:space="preserve"> Connection Request Polic</w:t>
            </w:r>
            <w:r w:rsidR="00C75B2C">
              <w:t>ies</w:t>
            </w:r>
          </w:p>
        </w:tc>
      </w:tr>
      <w:tr w:rsidR="00127F58" w:rsidRPr="0066390C" w14:paraId="2FB08D74" w14:textId="77777777">
        <w:tc>
          <w:tcPr>
            <w:tcW w:w="1818" w:type="dxa"/>
            <w:shd w:val="clear" w:color="auto" w:fill="FFFFFF"/>
          </w:tcPr>
          <w:p w14:paraId="5C7F38DF" w14:textId="77777777" w:rsidR="00127F58" w:rsidRPr="0066390C" w:rsidRDefault="00127F58" w:rsidP="00C358F7">
            <w:pPr>
              <w:pStyle w:val="COPLH"/>
            </w:pPr>
            <w:r w:rsidRPr="0066390C">
              <w:t xml:space="preserve">Exercise </w:t>
            </w:r>
            <w:r w:rsidR="00EE5C4C">
              <w:t>1</w:t>
            </w:r>
            <w:r w:rsidR="00C358F7">
              <w:t>3</w:t>
            </w:r>
            <w:r>
              <w:t>.2</w:t>
            </w:r>
          </w:p>
        </w:tc>
        <w:tc>
          <w:tcPr>
            <w:tcW w:w="6392" w:type="dxa"/>
            <w:shd w:val="clear" w:color="auto" w:fill="FFFFFF"/>
          </w:tcPr>
          <w:p w14:paraId="17B5ACBD" w14:textId="77777777" w:rsidR="00127F58" w:rsidRPr="0066390C" w:rsidRDefault="00EE5C4C" w:rsidP="00C75B2C">
            <w:pPr>
              <w:pStyle w:val="COPL"/>
              <w:tabs>
                <w:tab w:val="clear" w:pos="360"/>
                <w:tab w:val="clear" w:pos="630"/>
              </w:tabs>
            </w:pPr>
            <w:r>
              <w:t>Creat</w:t>
            </w:r>
            <w:r w:rsidR="00C75B2C">
              <w:t>ing</w:t>
            </w:r>
            <w:r>
              <w:t xml:space="preserve"> and Configur</w:t>
            </w:r>
            <w:r w:rsidR="00C75B2C">
              <w:t>ing</w:t>
            </w:r>
            <w:r>
              <w:t xml:space="preserve"> Network Polic</w:t>
            </w:r>
            <w:r w:rsidR="00C75B2C">
              <w:t>ies</w:t>
            </w:r>
          </w:p>
        </w:tc>
      </w:tr>
      <w:tr w:rsidR="00127F58" w14:paraId="03276CE8" w14:textId="77777777">
        <w:trPr>
          <w:trHeight w:val="450"/>
        </w:trPr>
        <w:tc>
          <w:tcPr>
            <w:tcW w:w="1818" w:type="dxa"/>
            <w:shd w:val="clear" w:color="auto" w:fill="FFFFFF"/>
          </w:tcPr>
          <w:p w14:paraId="232F56DC" w14:textId="77777777" w:rsidR="00127F58" w:rsidRPr="0066390C" w:rsidRDefault="00127F58" w:rsidP="00C358F7">
            <w:pPr>
              <w:pStyle w:val="COPLH"/>
            </w:pPr>
            <w:r>
              <w:t xml:space="preserve">Exercise </w:t>
            </w:r>
            <w:r w:rsidR="00EE5C4C">
              <w:t>1</w:t>
            </w:r>
            <w:r w:rsidR="00C358F7">
              <w:t>3</w:t>
            </w:r>
            <w:r>
              <w:t>.3</w:t>
            </w:r>
          </w:p>
        </w:tc>
        <w:tc>
          <w:tcPr>
            <w:tcW w:w="6392" w:type="dxa"/>
            <w:shd w:val="clear" w:color="auto" w:fill="FFFFFF"/>
          </w:tcPr>
          <w:p w14:paraId="6A2406D8" w14:textId="77777777" w:rsidR="00127F58" w:rsidRDefault="00C75B2C" w:rsidP="007E2448">
            <w:pPr>
              <w:pStyle w:val="COPL"/>
              <w:tabs>
                <w:tab w:val="clear" w:pos="360"/>
                <w:tab w:val="clear" w:pos="630"/>
              </w:tabs>
            </w:pPr>
            <w:r>
              <w:t>Exporting and Importing the NPS Configuration</w:t>
            </w:r>
          </w:p>
        </w:tc>
      </w:tr>
      <w:tr w:rsidR="00051024" w14:paraId="57389BFD" w14:textId="77777777">
        <w:tc>
          <w:tcPr>
            <w:tcW w:w="1818" w:type="dxa"/>
            <w:shd w:val="clear" w:color="auto" w:fill="FFFFFF"/>
          </w:tcPr>
          <w:p w14:paraId="1A89AAFE" w14:textId="77777777" w:rsidR="00051024" w:rsidRDefault="00DD7948" w:rsidP="00DD7948">
            <w:pPr>
              <w:pStyle w:val="COPLH"/>
            </w:pPr>
            <w:r>
              <w:t xml:space="preserve">Lab </w:t>
            </w:r>
            <w:r w:rsidR="00051024">
              <w:t xml:space="preserve">Challenge </w:t>
            </w:r>
          </w:p>
        </w:tc>
        <w:tc>
          <w:tcPr>
            <w:tcW w:w="6392" w:type="dxa"/>
            <w:shd w:val="clear" w:color="auto" w:fill="FFFFFF"/>
          </w:tcPr>
          <w:p w14:paraId="2E719A49" w14:textId="77777777" w:rsidR="00051024" w:rsidRDefault="00C550C7" w:rsidP="004A2688">
            <w:pPr>
              <w:pStyle w:val="COPL"/>
              <w:tabs>
                <w:tab w:val="clear" w:pos="360"/>
                <w:tab w:val="clear" w:pos="630"/>
              </w:tabs>
            </w:pPr>
            <w:r>
              <w:t>Processing Network Policies</w:t>
            </w:r>
          </w:p>
        </w:tc>
      </w:tr>
    </w:tbl>
    <w:p w14:paraId="31C51EF7" w14:textId="77777777" w:rsidR="00460C10" w:rsidRPr="00C14D0D" w:rsidRDefault="00460C10" w:rsidP="00460C10">
      <w:pPr>
        <w:pStyle w:val="H1"/>
        <w:rPr>
          <w:noProof w:val="0"/>
        </w:rPr>
      </w:pPr>
      <w:r w:rsidRPr="00C14D0D">
        <w:rPr>
          <w:noProof w:val="0"/>
        </w:rPr>
        <w:t>BEFORE YOU BEGIN</w:t>
      </w:r>
    </w:p>
    <w:p w14:paraId="7241AC57" w14:textId="77777777" w:rsidR="006E6B12" w:rsidRPr="00C14D0D" w:rsidRDefault="00072204" w:rsidP="006E6B12">
      <w:pPr>
        <w:pStyle w:val="TXTIND0"/>
        <w:rPr>
          <w:noProof w:val="0"/>
        </w:rPr>
      </w:pPr>
      <w:r w:rsidRPr="00C14D0D">
        <w:rPr>
          <w:noProof w:val="0"/>
        </w:rPr>
        <w:t xml:space="preserve">The </w:t>
      </w:r>
      <w:r w:rsidR="00945B65" w:rsidRPr="00C14D0D">
        <w:rPr>
          <w:noProof w:val="0"/>
        </w:rPr>
        <w:t xml:space="preserve">lab environment </w:t>
      </w:r>
      <w:r w:rsidRPr="00C14D0D">
        <w:rPr>
          <w:noProof w:val="0"/>
        </w:rPr>
        <w:t>consists of student workstations connected to a local area network</w:t>
      </w:r>
      <w:r w:rsidR="00945B65" w:rsidRPr="00C14D0D">
        <w:rPr>
          <w:noProof w:val="0"/>
        </w:rPr>
        <w:t xml:space="preserve">, along with a server that functions as the domain controller for a domain called </w:t>
      </w:r>
      <w:r w:rsidR="009D55F9" w:rsidRPr="009D55F9">
        <w:rPr>
          <w:i/>
          <w:noProof w:val="0"/>
        </w:rPr>
        <w:t>contoso.com</w:t>
      </w:r>
      <w:r w:rsidR="003D7388" w:rsidRPr="00C14D0D">
        <w:rPr>
          <w:noProof w:val="0"/>
        </w:rPr>
        <w:t xml:space="preserve">. </w:t>
      </w:r>
      <w:r w:rsidR="00A961E9" w:rsidRPr="00C14D0D">
        <w:rPr>
          <w:noProof w:val="0"/>
        </w:rPr>
        <w:t>The computers required fo</w:t>
      </w:r>
      <w:r w:rsidR="006D172E" w:rsidRPr="00C14D0D">
        <w:rPr>
          <w:noProof w:val="0"/>
        </w:rPr>
        <w:t xml:space="preserve">r this lab are listed in Table </w:t>
      </w:r>
      <w:r w:rsidR="00EB715D">
        <w:rPr>
          <w:noProof w:val="0"/>
        </w:rPr>
        <w:t>1</w:t>
      </w:r>
      <w:r w:rsidR="00C358F7">
        <w:rPr>
          <w:noProof w:val="0"/>
        </w:rPr>
        <w:t>3</w:t>
      </w:r>
      <w:r w:rsidR="00BA04C5" w:rsidRPr="00C14D0D">
        <w:rPr>
          <w:noProof w:val="0"/>
        </w:rPr>
        <w:t>-</w:t>
      </w:r>
      <w:r w:rsidR="00A961E9" w:rsidRPr="00C14D0D">
        <w:rPr>
          <w:noProof w:val="0"/>
        </w:rPr>
        <w:t>1.</w:t>
      </w:r>
    </w:p>
    <w:p w14:paraId="5C7D71CD" w14:textId="77777777" w:rsidR="00FD1777" w:rsidRPr="00C14D0D" w:rsidRDefault="00A961E9">
      <w:pPr>
        <w:pStyle w:val="FigureNumber"/>
      </w:pPr>
      <w:r w:rsidRPr="00C14D0D">
        <w:t>Table</w:t>
      </w:r>
      <w:r w:rsidR="006D172E" w:rsidRPr="00C14D0D">
        <w:t xml:space="preserve"> </w:t>
      </w:r>
      <w:r w:rsidR="00EB715D">
        <w:t>1</w:t>
      </w:r>
      <w:r w:rsidR="00C358F7">
        <w:t>3</w:t>
      </w:r>
      <w:r w:rsidR="00BA04C5" w:rsidRPr="00C14D0D">
        <w:t>-</w:t>
      </w:r>
      <w:r w:rsidRPr="00C14D0D">
        <w:t>1</w:t>
      </w:r>
    </w:p>
    <w:p w14:paraId="5383AA66" w14:textId="77777777" w:rsidR="00FD1777" w:rsidRPr="00C14D0D" w:rsidRDefault="006D172E">
      <w:pPr>
        <w:pStyle w:val="FigureCaption"/>
      </w:pPr>
      <w:r w:rsidRPr="00C14D0D">
        <w:t xml:space="preserve">Computers </w:t>
      </w:r>
      <w:r w:rsidR="00A53F87">
        <w:t>R</w:t>
      </w:r>
      <w:r w:rsidR="00A53F87" w:rsidRPr="00C14D0D">
        <w:t xml:space="preserve">equired </w:t>
      </w:r>
      <w:r w:rsidRPr="00C14D0D">
        <w:t xml:space="preserve">for Lab </w:t>
      </w:r>
      <w:r w:rsidR="00BA04C5" w:rsidRPr="00C14D0D">
        <w:t>1</w:t>
      </w:r>
      <w:r w:rsidR="00C358F7">
        <w:t>3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1"/>
        <w:gridCol w:w="2794"/>
        <w:gridCol w:w="2665"/>
      </w:tblGrid>
      <w:tr w:rsidR="00945B65" w:rsidRPr="00C14D0D" w14:paraId="2AE1F17E" w14:textId="77777777">
        <w:tc>
          <w:tcPr>
            <w:tcW w:w="2889" w:type="dxa"/>
          </w:tcPr>
          <w:p w14:paraId="7D2CFE97" w14:textId="77777777" w:rsidR="00FD1777" w:rsidRPr="00C14D0D" w:rsidRDefault="00945B65">
            <w:pPr>
              <w:pStyle w:val="TCH"/>
            </w:pPr>
            <w:r w:rsidRPr="00C14D0D">
              <w:t>Computer</w:t>
            </w:r>
          </w:p>
        </w:tc>
        <w:tc>
          <w:tcPr>
            <w:tcW w:w="2871" w:type="dxa"/>
          </w:tcPr>
          <w:p w14:paraId="422FEA81" w14:textId="77777777" w:rsidR="00FD1777" w:rsidRPr="00C14D0D" w:rsidRDefault="00945B65">
            <w:pPr>
              <w:pStyle w:val="TCH"/>
            </w:pPr>
            <w:r w:rsidRPr="00C14D0D">
              <w:t>Operating System</w:t>
            </w:r>
          </w:p>
        </w:tc>
        <w:tc>
          <w:tcPr>
            <w:tcW w:w="2736" w:type="dxa"/>
          </w:tcPr>
          <w:p w14:paraId="4344363F" w14:textId="77777777" w:rsidR="00945B65" w:rsidRPr="00C14D0D" w:rsidRDefault="00945B65" w:rsidP="00945B65">
            <w:pPr>
              <w:pStyle w:val="TCH"/>
            </w:pPr>
            <w:r w:rsidRPr="00C14D0D">
              <w:t>Computer Name</w:t>
            </w:r>
          </w:p>
        </w:tc>
      </w:tr>
      <w:tr w:rsidR="00F5507B" w:rsidRPr="00C14D0D" w14:paraId="732892CB" w14:textId="77777777">
        <w:tc>
          <w:tcPr>
            <w:tcW w:w="2889" w:type="dxa"/>
          </w:tcPr>
          <w:p w14:paraId="38FA4A1D" w14:textId="77777777" w:rsidR="00F5507B" w:rsidRPr="00C14D0D" w:rsidRDefault="00F5507B" w:rsidP="00015784">
            <w:pPr>
              <w:pStyle w:val="TX"/>
            </w:pPr>
            <w:r>
              <w:t>Server (VM 1)</w:t>
            </w:r>
          </w:p>
        </w:tc>
        <w:tc>
          <w:tcPr>
            <w:tcW w:w="2871" w:type="dxa"/>
          </w:tcPr>
          <w:p w14:paraId="74F9FE1E" w14:textId="77777777" w:rsidR="00F5507B" w:rsidRPr="005877D4" w:rsidRDefault="00F5507B" w:rsidP="00697D46">
            <w:pPr>
              <w:rPr>
                <w:rFonts w:ascii="Arial" w:hAnsi="Arial" w:cs="Arial"/>
                <w:sz w:val="17"/>
                <w:szCs w:val="17"/>
              </w:rPr>
            </w:pPr>
            <w:r w:rsidRPr="005877D4">
              <w:rPr>
                <w:rFonts w:ascii="Arial" w:hAnsi="Arial" w:cs="Arial"/>
                <w:sz w:val="17"/>
                <w:szCs w:val="17"/>
              </w:rPr>
              <w:t>Windows Server 2012</w:t>
            </w:r>
          </w:p>
        </w:tc>
        <w:tc>
          <w:tcPr>
            <w:tcW w:w="2736" w:type="dxa"/>
          </w:tcPr>
          <w:p w14:paraId="3596BEF5" w14:textId="77777777" w:rsidR="00F5507B" w:rsidRPr="00C14D0D" w:rsidRDefault="00F5507B" w:rsidP="00697D46">
            <w:pPr>
              <w:pStyle w:val="TX"/>
            </w:pPr>
            <w:r>
              <w:t>RWDC01</w:t>
            </w:r>
          </w:p>
        </w:tc>
      </w:tr>
    </w:tbl>
    <w:p w14:paraId="7694751F" w14:textId="77777777" w:rsidR="005F0603" w:rsidRPr="00C14D0D" w:rsidRDefault="005F0603" w:rsidP="00072204">
      <w:pPr>
        <w:pStyle w:val="TXTIND0"/>
        <w:rPr>
          <w:noProof w:val="0"/>
        </w:rPr>
      </w:pPr>
    </w:p>
    <w:p w14:paraId="385E1E5F" w14:textId="77777777" w:rsidR="00C33DA8" w:rsidRDefault="007532F5" w:rsidP="00072204">
      <w:pPr>
        <w:pStyle w:val="TXTIND0"/>
        <w:rPr>
          <w:noProof w:val="0"/>
        </w:rPr>
      </w:pPr>
      <w:r w:rsidRPr="00C14D0D">
        <w:rPr>
          <w:noProof w:val="0"/>
        </w:rPr>
        <w:t>In addition to the computers, you also requir</w:t>
      </w:r>
      <w:r w:rsidR="00906872">
        <w:rPr>
          <w:noProof w:val="0"/>
        </w:rPr>
        <w:t xml:space="preserve">e the software listed in Table </w:t>
      </w:r>
      <w:r w:rsidR="00C358F7">
        <w:rPr>
          <w:noProof w:val="0"/>
        </w:rPr>
        <w:t>13</w:t>
      </w:r>
      <w:r w:rsidRPr="00C14D0D">
        <w:rPr>
          <w:noProof w:val="0"/>
        </w:rPr>
        <w:t xml:space="preserve">-2 to complete Lab </w:t>
      </w:r>
      <w:r w:rsidR="00BA04C5" w:rsidRPr="00C14D0D">
        <w:rPr>
          <w:noProof w:val="0"/>
        </w:rPr>
        <w:t>1</w:t>
      </w:r>
      <w:r w:rsidR="00C358F7">
        <w:rPr>
          <w:noProof w:val="0"/>
        </w:rPr>
        <w:t>3</w:t>
      </w:r>
      <w:r w:rsidRPr="00C14D0D">
        <w:rPr>
          <w:noProof w:val="0"/>
        </w:rPr>
        <w:t xml:space="preserve">. </w:t>
      </w:r>
    </w:p>
    <w:p w14:paraId="0DC002F3" w14:textId="77777777" w:rsidR="00C33DA8" w:rsidRDefault="00C33DA8" w:rsidP="00072204">
      <w:pPr>
        <w:pStyle w:val="TXTIND0"/>
        <w:rPr>
          <w:noProof w:val="0"/>
        </w:rPr>
      </w:pPr>
    </w:p>
    <w:p w14:paraId="1A3DCEFD" w14:textId="77777777" w:rsidR="00142FBF" w:rsidRPr="00C14D0D" w:rsidRDefault="00142FBF" w:rsidP="00072204">
      <w:pPr>
        <w:pStyle w:val="TXTIND0"/>
        <w:rPr>
          <w:noProof w:val="0"/>
        </w:rPr>
      </w:pPr>
    </w:p>
    <w:p w14:paraId="503A87EA" w14:textId="77777777" w:rsidR="00FD1777" w:rsidRPr="00C14D0D" w:rsidRDefault="006D172E">
      <w:pPr>
        <w:pStyle w:val="FigureNumber"/>
      </w:pPr>
      <w:r w:rsidRPr="00C14D0D">
        <w:lastRenderedPageBreak/>
        <w:t xml:space="preserve">Table </w:t>
      </w:r>
      <w:r w:rsidR="00C358F7">
        <w:t>13</w:t>
      </w:r>
      <w:r w:rsidR="00BA04C5" w:rsidRPr="00C14D0D">
        <w:t>-</w:t>
      </w:r>
      <w:r w:rsidR="00A961E9" w:rsidRPr="00C14D0D">
        <w:t>2</w:t>
      </w:r>
    </w:p>
    <w:p w14:paraId="707D0B33" w14:textId="77777777" w:rsidR="00FD1777" w:rsidRPr="00C14D0D" w:rsidRDefault="00BA04C5">
      <w:pPr>
        <w:pStyle w:val="FigureCaption"/>
      </w:pPr>
      <w:r w:rsidRPr="00C14D0D">
        <w:t xml:space="preserve">Software </w:t>
      </w:r>
      <w:r w:rsidR="00A53F87">
        <w:t>R</w:t>
      </w:r>
      <w:r w:rsidR="00A53F87" w:rsidRPr="00C14D0D">
        <w:t xml:space="preserve">equired </w:t>
      </w:r>
      <w:r w:rsidRPr="00C14D0D">
        <w:t>for Lab 1</w:t>
      </w:r>
      <w:r w:rsidR="00C358F7">
        <w:t>3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0"/>
        <w:gridCol w:w="5100"/>
      </w:tblGrid>
      <w:tr w:rsidR="003D7388" w:rsidRPr="00C14D0D" w14:paraId="2282BA80" w14:textId="77777777">
        <w:tc>
          <w:tcPr>
            <w:tcW w:w="3258" w:type="dxa"/>
          </w:tcPr>
          <w:p w14:paraId="082392A6" w14:textId="77777777" w:rsidR="00FD1777" w:rsidRPr="00C14D0D" w:rsidRDefault="003D7388">
            <w:pPr>
              <w:pStyle w:val="TCH"/>
            </w:pPr>
            <w:r w:rsidRPr="00C14D0D">
              <w:t>Software</w:t>
            </w:r>
          </w:p>
        </w:tc>
        <w:tc>
          <w:tcPr>
            <w:tcW w:w="5238" w:type="dxa"/>
          </w:tcPr>
          <w:p w14:paraId="57BDAC2A" w14:textId="77777777" w:rsidR="00FD1777" w:rsidRPr="00C14D0D" w:rsidRDefault="003D7388">
            <w:pPr>
              <w:pStyle w:val="TCH"/>
            </w:pPr>
            <w:r w:rsidRPr="00C14D0D">
              <w:t>Location</w:t>
            </w:r>
          </w:p>
        </w:tc>
      </w:tr>
      <w:tr w:rsidR="00127F58" w:rsidRPr="00C14D0D" w14:paraId="623F1DD3" w14:textId="77777777">
        <w:tc>
          <w:tcPr>
            <w:tcW w:w="3258" w:type="dxa"/>
          </w:tcPr>
          <w:p w14:paraId="0C3981EA" w14:textId="77777777" w:rsidR="00127F58" w:rsidRPr="00C14D0D" w:rsidRDefault="00127F58" w:rsidP="00127F58">
            <w:pPr>
              <w:pStyle w:val="TXlast"/>
            </w:pPr>
            <w:r w:rsidRPr="00C14D0D">
              <w:t xml:space="preserve">Lab </w:t>
            </w:r>
            <w:r>
              <w:t>1</w:t>
            </w:r>
            <w:r w:rsidR="00C358F7">
              <w:t>3</w:t>
            </w:r>
            <w:r w:rsidRPr="00C14D0D">
              <w:t xml:space="preserve"> student worksheet</w:t>
            </w:r>
          </w:p>
        </w:tc>
        <w:tc>
          <w:tcPr>
            <w:tcW w:w="5238" w:type="dxa"/>
          </w:tcPr>
          <w:p w14:paraId="1539B771" w14:textId="77777777" w:rsidR="00127F58" w:rsidRPr="00C14D0D" w:rsidRDefault="00127F58" w:rsidP="00C358F7">
            <w:pPr>
              <w:pStyle w:val="TXlast"/>
            </w:pPr>
            <w:r w:rsidRPr="00C14D0D">
              <w:t>Lab</w:t>
            </w:r>
            <w:r w:rsidR="00C358F7">
              <w:t>13</w:t>
            </w:r>
            <w:r w:rsidRPr="00C14D0D">
              <w:t>_worksheet.rtf (provided by instructor)</w:t>
            </w:r>
          </w:p>
        </w:tc>
      </w:tr>
    </w:tbl>
    <w:p w14:paraId="2A681533" w14:textId="77777777" w:rsidR="00142FBF" w:rsidRPr="00C14D0D" w:rsidRDefault="00142FBF" w:rsidP="00072204">
      <w:pPr>
        <w:pStyle w:val="TXTIND0"/>
        <w:rPr>
          <w:noProof w:val="0"/>
        </w:rPr>
      </w:pPr>
    </w:p>
    <w:p w14:paraId="76020E6E" w14:textId="77777777" w:rsidR="00072204" w:rsidRPr="00C14D0D" w:rsidRDefault="00072204" w:rsidP="003959F0">
      <w:pPr>
        <w:pStyle w:val="H2"/>
        <w:ind w:firstLine="0"/>
        <w:rPr>
          <w:noProof w:val="0"/>
        </w:rPr>
      </w:pPr>
      <w:r w:rsidRPr="00C14D0D">
        <w:rPr>
          <w:noProof w:val="0"/>
        </w:rPr>
        <w:t>Working with Lab Worksheets</w:t>
      </w:r>
    </w:p>
    <w:p w14:paraId="47F0880C" w14:textId="77777777" w:rsidR="001A6768" w:rsidRPr="00C14D0D" w:rsidRDefault="00072204" w:rsidP="00072204">
      <w:pPr>
        <w:pStyle w:val="TXTIND0"/>
        <w:rPr>
          <w:noProof w:val="0"/>
        </w:rPr>
      </w:pPr>
      <w:r w:rsidRPr="00C14D0D">
        <w:rPr>
          <w:noProof w:val="0"/>
        </w:rPr>
        <w:t xml:space="preserve">Each lab in this manual requires </w:t>
      </w:r>
      <w:r w:rsidR="002C5F24" w:rsidRPr="00C14D0D">
        <w:rPr>
          <w:noProof w:val="0"/>
        </w:rPr>
        <w:t xml:space="preserve">that </w:t>
      </w:r>
      <w:r w:rsidRPr="00C14D0D">
        <w:rPr>
          <w:noProof w:val="0"/>
        </w:rPr>
        <w:t xml:space="preserve">you answer questions, </w:t>
      </w:r>
      <w:r w:rsidR="000C7E72">
        <w:rPr>
          <w:noProof w:val="0"/>
        </w:rPr>
        <w:t>take</w:t>
      </w:r>
      <w:r w:rsidRPr="00C14D0D">
        <w:rPr>
          <w:noProof w:val="0"/>
        </w:rPr>
        <w:t xml:space="preserve"> screen shots, </w:t>
      </w:r>
      <w:r w:rsidR="0008516C" w:rsidRPr="00C14D0D">
        <w:rPr>
          <w:noProof w:val="0"/>
        </w:rPr>
        <w:t xml:space="preserve">and </w:t>
      </w:r>
      <w:r w:rsidRPr="00C14D0D">
        <w:rPr>
          <w:noProof w:val="0"/>
        </w:rPr>
        <w:t xml:space="preserve">perform other activities that you </w:t>
      </w:r>
      <w:r w:rsidR="002C5F24" w:rsidRPr="00C14D0D">
        <w:rPr>
          <w:noProof w:val="0"/>
        </w:rPr>
        <w:t>will</w:t>
      </w:r>
      <w:r w:rsidRPr="00C14D0D">
        <w:rPr>
          <w:noProof w:val="0"/>
        </w:rPr>
        <w:t xml:space="preserve"> document in a worksheet named for the lab, such as </w:t>
      </w:r>
      <w:r w:rsidR="0072538A" w:rsidRPr="00C14D0D">
        <w:rPr>
          <w:noProof w:val="0"/>
        </w:rPr>
        <w:t>L</w:t>
      </w:r>
      <w:r w:rsidRPr="00C14D0D">
        <w:rPr>
          <w:noProof w:val="0"/>
        </w:rPr>
        <w:t>ab</w:t>
      </w:r>
      <w:r w:rsidR="009B7CAE">
        <w:rPr>
          <w:noProof w:val="0"/>
        </w:rPr>
        <w:t>13</w:t>
      </w:r>
      <w:r w:rsidRPr="00C14D0D">
        <w:rPr>
          <w:noProof w:val="0"/>
        </w:rPr>
        <w:t>_worksheet.</w:t>
      </w:r>
      <w:r w:rsidR="0008516C" w:rsidRPr="00C14D0D">
        <w:rPr>
          <w:noProof w:val="0"/>
        </w:rPr>
        <w:t>rtf</w:t>
      </w:r>
      <w:r w:rsidRPr="00C14D0D">
        <w:rPr>
          <w:noProof w:val="0"/>
        </w:rPr>
        <w:t xml:space="preserve">. </w:t>
      </w:r>
      <w:r w:rsidR="00BD1EA9">
        <w:rPr>
          <w:noProof w:val="0"/>
        </w:rPr>
        <w:t>You will find these worksheets on the book companion site</w:t>
      </w:r>
      <w:r w:rsidR="00B975BE" w:rsidRPr="00C14D0D">
        <w:rPr>
          <w:noProof w:val="0"/>
        </w:rPr>
        <w:t>. It is recommended that you use a USB flash</w:t>
      </w:r>
      <w:r w:rsidR="001A6768" w:rsidRPr="00C14D0D">
        <w:rPr>
          <w:noProof w:val="0"/>
        </w:rPr>
        <w:t xml:space="preserve"> drive to store your worksheets, so you can submit them to your instructor for review. </w:t>
      </w:r>
      <w:r w:rsidRPr="00C14D0D">
        <w:rPr>
          <w:noProof w:val="0"/>
        </w:rPr>
        <w:t xml:space="preserve">As you perform the exercises in each lab, open the appropriate worksheet file using WordPad, fill in the required information, and save the file to your </w:t>
      </w:r>
      <w:r w:rsidR="001A6768" w:rsidRPr="00C14D0D">
        <w:rPr>
          <w:noProof w:val="0"/>
        </w:rPr>
        <w:t xml:space="preserve">flash drive. </w:t>
      </w:r>
    </w:p>
    <w:p w14:paraId="71A01863" w14:textId="77777777" w:rsidR="00460C10" w:rsidRPr="00C14D0D" w:rsidRDefault="00460C10" w:rsidP="00460C10">
      <w:pPr>
        <w:pStyle w:val="ObjHead"/>
        <w:rPr>
          <w:noProof w:val="0"/>
        </w:rPr>
      </w:pPr>
      <w:r w:rsidRPr="00C14D0D">
        <w:rPr>
          <w:noProof w:val="0"/>
        </w:rPr>
        <w:t>After completing this lab, you will be able to:</w:t>
      </w:r>
    </w:p>
    <w:p w14:paraId="25D47A9D" w14:textId="77777777" w:rsidR="007E2448" w:rsidRDefault="000C7E72" w:rsidP="00460C10">
      <w:pPr>
        <w:pStyle w:val="ObjBL0"/>
        <w:jc w:val="both"/>
        <w:rPr>
          <w:noProof w:val="0"/>
        </w:rPr>
      </w:pPr>
      <w:r>
        <w:rPr>
          <w:noProof w:val="0"/>
        </w:rPr>
        <w:t xml:space="preserve">Create and </w:t>
      </w:r>
      <w:r w:rsidR="00180CB4">
        <w:rPr>
          <w:noProof w:val="0"/>
        </w:rPr>
        <w:t>Configure connection request policies</w:t>
      </w:r>
    </w:p>
    <w:p w14:paraId="63709B32" w14:textId="77777777" w:rsidR="001D3009" w:rsidRPr="0087636F" w:rsidRDefault="000C7E72" w:rsidP="00460C10">
      <w:pPr>
        <w:pStyle w:val="ObjBL0"/>
        <w:jc w:val="both"/>
        <w:rPr>
          <w:noProof w:val="0"/>
        </w:rPr>
      </w:pPr>
      <w:r>
        <w:rPr>
          <w:noProof w:val="0"/>
        </w:rPr>
        <w:t xml:space="preserve">Create and </w:t>
      </w:r>
      <w:r w:rsidR="00180CB4">
        <w:rPr>
          <w:noProof w:val="0"/>
        </w:rPr>
        <w:t>Configure network policies</w:t>
      </w:r>
    </w:p>
    <w:p w14:paraId="71FEB5E9" w14:textId="77777777" w:rsidR="00460C10" w:rsidRDefault="00180CB4" w:rsidP="00460C10">
      <w:pPr>
        <w:pStyle w:val="ObjBL0"/>
        <w:jc w:val="both"/>
        <w:rPr>
          <w:noProof w:val="0"/>
        </w:rPr>
      </w:pPr>
      <w:r>
        <w:rPr>
          <w:noProof w:val="0"/>
        </w:rPr>
        <w:t>Import and export the NPS configuration</w:t>
      </w:r>
    </w:p>
    <w:p w14:paraId="5395A94C" w14:textId="77777777" w:rsidR="000C7E72" w:rsidRDefault="000C7E72" w:rsidP="00460C10">
      <w:pPr>
        <w:pStyle w:val="ObjBL0"/>
        <w:jc w:val="both"/>
        <w:rPr>
          <w:noProof w:val="0"/>
        </w:rPr>
      </w:pPr>
      <w:r>
        <w:rPr>
          <w:noProof w:val="0"/>
        </w:rPr>
        <w:t>Understand how network policies are processed</w:t>
      </w:r>
    </w:p>
    <w:p w14:paraId="2F8CB9FA" w14:textId="77777777" w:rsidR="005A194A" w:rsidRDefault="00460C10" w:rsidP="00460C10">
      <w:pPr>
        <w:pStyle w:val="ObjHead"/>
        <w:rPr>
          <w:noProof w:val="0"/>
        </w:rPr>
      </w:pPr>
      <w:r w:rsidRPr="00C14D0D">
        <w:rPr>
          <w:noProof w:val="0"/>
        </w:rPr>
        <w:t xml:space="preserve">Estimated lab time: </w:t>
      </w:r>
      <w:r w:rsidR="00F63BB4">
        <w:rPr>
          <w:noProof w:val="0"/>
        </w:rPr>
        <w:t>55</w:t>
      </w:r>
      <w:r w:rsidRPr="00C14D0D">
        <w:rPr>
          <w:noProof w:val="0"/>
        </w:rPr>
        <w:t xml:space="preserve"> minutes</w:t>
      </w:r>
    </w:p>
    <w:p w14:paraId="44C77ED7" w14:textId="77777777" w:rsidR="00460C10" w:rsidRPr="005A194A" w:rsidRDefault="00460C10" w:rsidP="005A194A">
      <w:pPr>
        <w:pStyle w:val="ObjBL0"/>
        <w:numPr>
          <w:ilvl w:val="0"/>
          <w:numId w:val="0"/>
        </w:numPr>
        <w:ind w:left="1080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</w:tblBorders>
        <w:tblLook w:val="01E0" w:firstRow="1" w:lastRow="1" w:firstColumn="1" w:lastColumn="1" w:noHBand="0" w:noVBand="0"/>
      </w:tblPr>
      <w:tblGrid>
        <w:gridCol w:w="2055"/>
        <w:gridCol w:w="6555"/>
      </w:tblGrid>
      <w:tr w:rsidR="007E2448" w:rsidRPr="00296AA8" w14:paraId="78A95D72" w14:textId="77777777">
        <w:tc>
          <w:tcPr>
            <w:tcW w:w="2088" w:type="dxa"/>
            <w:shd w:val="solid" w:color="000000" w:fill="FFFFFF"/>
            <w:vAlign w:val="bottom"/>
          </w:tcPr>
          <w:p w14:paraId="3459E1D6" w14:textId="77777777" w:rsidR="007E2448" w:rsidRPr="00296AA8" w:rsidRDefault="007E2448" w:rsidP="007E2448">
            <w:pPr>
              <w:pStyle w:val="TBH"/>
              <w:jc w:val="left"/>
              <w:rPr>
                <w:b w:val="0"/>
                <w:bCs w:val="0"/>
              </w:rPr>
            </w:pPr>
            <w:r w:rsidRPr="00296AA8">
              <w:rPr>
                <w:b w:val="0"/>
                <w:bCs w:val="0"/>
              </w:rPr>
              <w:t>Exercise</w:t>
            </w:r>
            <w:r>
              <w:rPr>
                <w:b w:val="0"/>
                <w:bCs w:val="0"/>
              </w:rPr>
              <w:t xml:space="preserve"> 1</w:t>
            </w:r>
            <w:r w:rsidR="00C75B2C"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.</w:t>
            </w:r>
            <w:r w:rsidRPr="00296AA8">
              <w:rPr>
                <w:b w:val="0"/>
                <w:bCs w:val="0"/>
              </w:rPr>
              <w:t>1</w:t>
            </w:r>
          </w:p>
        </w:tc>
        <w:tc>
          <w:tcPr>
            <w:tcW w:w="6768" w:type="dxa"/>
            <w:shd w:val="solid" w:color="000000" w:fill="FFFFFF"/>
            <w:vAlign w:val="bottom"/>
          </w:tcPr>
          <w:p w14:paraId="77399F83" w14:textId="77777777" w:rsidR="007E2448" w:rsidRPr="00296AA8" w:rsidRDefault="00C75B2C" w:rsidP="00C75B2C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Creating and Configuring Connection Request Policies</w:t>
            </w:r>
          </w:p>
        </w:tc>
      </w:tr>
      <w:tr w:rsidR="007E2448" w14:paraId="390D8D5C" w14:textId="77777777">
        <w:tc>
          <w:tcPr>
            <w:tcW w:w="2088" w:type="dxa"/>
            <w:shd w:val="clear" w:color="auto" w:fill="auto"/>
          </w:tcPr>
          <w:p w14:paraId="1472DE2B" w14:textId="77777777" w:rsidR="007E2448" w:rsidRDefault="007E2448" w:rsidP="007E2448">
            <w:pPr>
              <w:pStyle w:val="TB"/>
            </w:pPr>
            <w:r>
              <w:t>Overview</w:t>
            </w:r>
          </w:p>
          <w:p w14:paraId="15C1E5ED" w14:textId="77777777" w:rsidR="007E2448" w:rsidRDefault="007E2448" w:rsidP="007E2448">
            <w:pPr>
              <w:spacing w:after="120"/>
            </w:pPr>
          </w:p>
        </w:tc>
        <w:tc>
          <w:tcPr>
            <w:tcW w:w="6768" w:type="dxa"/>
            <w:shd w:val="clear" w:color="auto" w:fill="auto"/>
          </w:tcPr>
          <w:p w14:paraId="4A9E6174" w14:textId="77777777" w:rsidR="007E2448" w:rsidRDefault="007E2448" w:rsidP="00A53F87">
            <w:pPr>
              <w:pStyle w:val="StyleTBLLeft-001Hanging001"/>
            </w:pPr>
            <w:r w:rsidRPr="0086384A">
              <w:t xml:space="preserve">In this exercise, </w:t>
            </w:r>
            <w:r w:rsidR="00180CB4">
              <w:t>you start using NPS policies, specifically the Connection Request Policies.</w:t>
            </w:r>
          </w:p>
        </w:tc>
      </w:tr>
      <w:tr w:rsidR="007E2448" w14:paraId="75EAE7A7" w14:textId="77777777">
        <w:tc>
          <w:tcPr>
            <w:tcW w:w="2088" w:type="dxa"/>
            <w:shd w:val="clear" w:color="auto" w:fill="auto"/>
          </w:tcPr>
          <w:p w14:paraId="57F4E3AD" w14:textId="77777777" w:rsidR="007E2448" w:rsidRDefault="007E2448" w:rsidP="007E2448">
            <w:pPr>
              <w:pStyle w:val="TB"/>
            </w:pPr>
            <w:r>
              <w:t>Completion time</w:t>
            </w:r>
          </w:p>
        </w:tc>
        <w:tc>
          <w:tcPr>
            <w:tcW w:w="6768" w:type="dxa"/>
            <w:shd w:val="clear" w:color="auto" w:fill="auto"/>
          </w:tcPr>
          <w:p w14:paraId="68CF5B35" w14:textId="77777777" w:rsidR="007E2448" w:rsidRDefault="00180CB4" w:rsidP="001A0519">
            <w:pPr>
              <w:pStyle w:val="TB"/>
            </w:pPr>
            <w:r>
              <w:t>1</w:t>
            </w:r>
            <w:r w:rsidR="001A0519">
              <w:t>5</w:t>
            </w:r>
            <w:r w:rsidR="007E2448">
              <w:t xml:space="preserve"> minutes</w:t>
            </w:r>
          </w:p>
        </w:tc>
      </w:tr>
    </w:tbl>
    <w:p w14:paraId="4FC5E4FB" w14:textId="77777777" w:rsidR="007E2448" w:rsidRDefault="007E2448" w:rsidP="007E2448">
      <w:pPr>
        <w:widowControl w:val="0"/>
        <w:spacing w:line="263" w:lineRule="exact"/>
        <w:rPr>
          <w:sz w:val="24"/>
          <w:szCs w:val="24"/>
        </w:rPr>
      </w:pPr>
    </w:p>
    <w:p w14:paraId="75EE6000" w14:textId="77777777" w:rsidR="007E2448" w:rsidRDefault="007E2448" w:rsidP="00351A8B">
      <w:pPr>
        <w:widowControl w:val="0"/>
        <w:spacing w:line="263" w:lineRule="exact"/>
        <w:ind w:left="2160" w:hanging="2160"/>
        <w:rPr>
          <w:b/>
          <w:szCs w:val="24"/>
        </w:rPr>
      </w:pPr>
      <w:r w:rsidRPr="00351A8B">
        <w:rPr>
          <w:b/>
          <w:szCs w:val="24"/>
        </w:rPr>
        <w:t>Mindset Question:</w:t>
      </w:r>
      <w:r w:rsidRPr="00351A8B">
        <w:rPr>
          <w:b/>
          <w:szCs w:val="24"/>
        </w:rPr>
        <w:tab/>
      </w:r>
      <w:r w:rsidR="00351A8B" w:rsidRPr="00351A8B">
        <w:rPr>
          <w:b/>
          <w:szCs w:val="24"/>
        </w:rPr>
        <w:t xml:space="preserve">During this lab, you </w:t>
      </w:r>
      <w:r w:rsidR="001A0519">
        <w:rPr>
          <w:b/>
          <w:szCs w:val="24"/>
        </w:rPr>
        <w:t>start using NPS Policies. What are connection request policies used for</w:t>
      </w:r>
      <w:r w:rsidR="00351A8B">
        <w:rPr>
          <w:b/>
          <w:szCs w:val="24"/>
        </w:rPr>
        <w:t>?</w:t>
      </w:r>
    </w:p>
    <w:p w14:paraId="54E5D2A4" w14:textId="77777777" w:rsidR="00351A8B" w:rsidRDefault="00351A8B" w:rsidP="00351A8B">
      <w:pPr>
        <w:widowControl w:val="0"/>
        <w:spacing w:line="263" w:lineRule="exact"/>
        <w:ind w:left="4320" w:hanging="2160"/>
        <w:rPr>
          <w:b/>
          <w:szCs w:val="24"/>
        </w:rPr>
      </w:pPr>
    </w:p>
    <w:p w14:paraId="0FCEB420" w14:textId="77777777" w:rsidR="001340F1" w:rsidRDefault="001340F1" w:rsidP="007E2448">
      <w:pPr>
        <w:widowControl w:val="0"/>
        <w:spacing w:line="263" w:lineRule="exact"/>
        <w:rPr>
          <w:b/>
          <w:color w:val="002060"/>
          <w:szCs w:val="24"/>
        </w:rPr>
      </w:pPr>
    </w:p>
    <w:p w14:paraId="07E0DB3D" w14:textId="7B23C24D" w:rsidR="00276FC6" w:rsidRDefault="006A07D2" w:rsidP="00276FC6">
      <w:pPr>
        <w:pStyle w:val="NL"/>
      </w:pPr>
      <w:r w:rsidRPr="00A53F87">
        <w:rPr>
          <w:b/>
        </w:rPr>
        <w:t>1</w:t>
      </w:r>
      <w:r w:rsidR="00276FC6" w:rsidRPr="00A53F87">
        <w:rPr>
          <w:b/>
        </w:rPr>
        <w:t>.</w:t>
      </w:r>
      <w:r w:rsidR="00276FC6" w:rsidRPr="00A53F87">
        <w:rPr>
          <w:b/>
        </w:rPr>
        <w:tab/>
      </w:r>
      <w:r w:rsidR="00276FC6">
        <w:t>Log</w:t>
      </w:r>
      <w:r w:rsidR="00A53F87">
        <w:t xml:space="preserve"> </w:t>
      </w:r>
      <w:r w:rsidR="00276FC6">
        <w:t xml:space="preserve">in </w:t>
      </w:r>
      <w:r w:rsidR="00EC1DB7">
        <w:t>to</w:t>
      </w:r>
      <w:r w:rsidR="00276FC6">
        <w:t xml:space="preserve"> </w:t>
      </w:r>
      <w:r w:rsidR="009D55F9" w:rsidRPr="009D55F9">
        <w:t>RWDC01</w:t>
      </w:r>
      <w:r w:rsidR="007C6F22">
        <w:t xml:space="preserve"> as</w:t>
      </w:r>
      <w:r w:rsidR="00276FC6">
        <w:t xml:space="preserve"> </w:t>
      </w:r>
      <w:r w:rsidR="00276FC6" w:rsidRPr="00234A81">
        <w:rPr>
          <w:b/>
        </w:rPr>
        <w:t>Contoso\administrator</w:t>
      </w:r>
      <w:r w:rsidR="0075005C">
        <w:t xml:space="preserve"> using the p</w:t>
      </w:r>
      <w:r w:rsidR="007C6F22">
        <w:t xml:space="preserve">assword </w:t>
      </w:r>
      <w:r w:rsidR="007C6F22" w:rsidRPr="007C6F22">
        <w:rPr>
          <w:b/>
        </w:rPr>
        <w:t>Password01</w:t>
      </w:r>
      <w:r w:rsidR="007C6F22">
        <w:t>.</w:t>
      </w:r>
      <w:r w:rsidR="00276FC6">
        <w:t xml:space="preserve"> The Server Manager console opens.</w:t>
      </w:r>
    </w:p>
    <w:p w14:paraId="58475BB2" w14:textId="77777777" w:rsidR="00C75B2C" w:rsidRDefault="006A07D2" w:rsidP="00C75B2C">
      <w:pPr>
        <w:pStyle w:val="NL"/>
      </w:pPr>
      <w:r w:rsidRPr="00A53F87">
        <w:rPr>
          <w:b/>
        </w:rPr>
        <w:t>2</w:t>
      </w:r>
      <w:r w:rsidR="00C75B2C" w:rsidRPr="00A53F87">
        <w:rPr>
          <w:b/>
        </w:rPr>
        <w:t>.</w:t>
      </w:r>
      <w:r w:rsidR="00C75B2C" w:rsidRPr="00A53F87">
        <w:rPr>
          <w:b/>
        </w:rPr>
        <w:tab/>
      </w:r>
      <w:r w:rsidR="00276FC6">
        <w:t>On Server Manager, c</w:t>
      </w:r>
      <w:r w:rsidR="00C75B2C">
        <w:t xml:space="preserve">lick </w:t>
      </w:r>
      <w:r w:rsidR="009D55F9" w:rsidRPr="009D55F9">
        <w:t>Tools &gt; Network Policy Server</w:t>
      </w:r>
      <w:r w:rsidR="00C75B2C">
        <w:t>. The Network Policy Server console opens.</w:t>
      </w:r>
      <w:bookmarkStart w:id="0" w:name="_GoBack"/>
      <w:bookmarkEnd w:id="0"/>
    </w:p>
    <w:p w14:paraId="44959FC5" w14:textId="77777777" w:rsidR="00C75B2C" w:rsidRDefault="006A07D2" w:rsidP="00C75B2C">
      <w:pPr>
        <w:pStyle w:val="NL"/>
      </w:pPr>
      <w:r w:rsidRPr="00A53F87">
        <w:rPr>
          <w:b/>
        </w:rPr>
        <w:lastRenderedPageBreak/>
        <w:t>3</w:t>
      </w:r>
      <w:r w:rsidR="00C75B2C" w:rsidRPr="00A53F87">
        <w:rPr>
          <w:b/>
        </w:rPr>
        <w:t>.</w:t>
      </w:r>
      <w:r w:rsidR="00C75B2C" w:rsidRPr="00A53F87">
        <w:rPr>
          <w:b/>
        </w:rPr>
        <w:tab/>
      </w:r>
      <w:r w:rsidR="00C75B2C">
        <w:t xml:space="preserve">Double-click </w:t>
      </w:r>
      <w:r w:rsidR="009D55F9" w:rsidRPr="009D55F9">
        <w:t>Policies</w:t>
      </w:r>
      <w:r w:rsidR="00C75B2C">
        <w:t xml:space="preserve"> in the NPS tree.</w:t>
      </w: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1A0519" w14:paraId="130FDAE7" w14:textId="77777777">
        <w:tc>
          <w:tcPr>
            <w:tcW w:w="1440" w:type="dxa"/>
            <w:shd w:val="clear" w:color="auto" w:fill="808080"/>
            <w:vAlign w:val="center"/>
          </w:tcPr>
          <w:p w14:paraId="3B1F15D1" w14:textId="77777777" w:rsidR="001A0519" w:rsidRPr="00296AA8" w:rsidRDefault="001A0519" w:rsidP="001A0519">
            <w:pPr>
              <w:pStyle w:val="QuestionHead"/>
            </w:pPr>
            <w:r w:rsidRPr="00296AA8">
              <w:t>Question</w:t>
            </w:r>
            <w:r>
              <w:t xml:space="preserve"> 1</w:t>
            </w:r>
          </w:p>
        </w:tc>
        <w:tc>
          <w:tcPr>
            <w:tcW w:w="6300" w:type="dxa"/>
            <w:vAlign w:val="center"/>
          </w:tcPr>
          <w:p w14:paraId="3294D72E" w14:textId="77777777" w:rsidR="001A0519" w:rsidRPr="00C33DA8" w:rsidRDefault="001A0519" w:rsidP="000C7E72">
            <w:pPr>
              <w:pStyle w:val="NoteText"/>
            </w:pPr>
            <w:r>
              <w:t>What does the default connection request policy do?</w:t>
            </w:r>
          </w:p>
        </w:tc>
      </w:tr>
    </w:tbl>
    <w:p w14:paraId="624D8591" w14:textId="77777777" w:rsidR="001A0519" w:rsidRDefault="001A0519" w:rsidP="00C75B2C">
      <w:pPr>
        <w:pStyle w:val="NL"/>
      </w:pPr>
    </w:p>
    <w:p w14:paraId="5309E79D" w14:textId="77777777" w:rsidR="00C75B2C" w:rsidRDefault="00C75B2C" w:rsidP="00C75B2C">
      <w:pPr>
        <w:pStyle w:val="NL"/>
      </w:pPr>
      <w:r w:rsidRPr="00A53F87">
        <w:rPr>
          <w:b/>
        </w:rPr>
        <w:t>4.</w:t>
      </w:r>
      <w:r>
        <w:tab/>
        <w:t xml:space="preserve">Right-click </w:t>
      </w:r>
      <w:r w:rsidR="009D55F9" w:rsidRPr="009D55F9">
        <w:t>Connection Request Policies</w:t>
      </w:r>
      <w:r w:rsidRPr="00A53F87">
        <w:t xml:space="preserve">, and then click </w:t>
      </w:r>
      <w:r w:rsidR="009D55F9" w:rsidRPr="009D55F9">
        <w:t>New</w:t>
      </w:r>
      <w:r>
        <w:t>. The New Connection Request Policy Wizard</w:t>
      </w:r>
      <w:r w:rsidR="00276FC6">
        <w:t xml:space="preserve"> starts</w:t>
      </w:r>
      <w:r>
        <w:t>.</w:t>
      </w:r>
    </w:p>
    <w:p w14:paraId="3E074701" w14:textId="77777777" w:rsidR="00C75B2C" w:rsidRDefault="00C75B2C" w:rsidP="00C75B2C">
      <w:pPr>
        <w:pStyle w:val="NL"/>
      </w:pPr>
      <w:r w:rsidRPr="00A53F87">
        <w:rPr>
          <w:b/>
        </w:rPr>
        <w:t>5.</w:t>
      </w:r>
      <w:r>
        <w:tab/>
        <w:t xml:space="preserve">In the Policy name text box, type </w:t>
      </w:r>
      <w:r w:rsidR="00276FC6" w:rsidRPr="00276FC6">
        <w:rPr>
          <w:b/>
        </w:rPr>
        <w:t>Connection Request Policy 1</w:t>
      </w:r>
      <w:r w:rsidR="00276FC6">
        <w:t xml:space="preserve"> in the Policy name text box</w:t>
      </w:r>
      <w:r>
        <w:t>.</w:t>
      </w:r>
    </w:p>
    <w:p w14:paraId="383BCA74" w14:textId="77777777" w:rsidR="00C75B2C" w:rsidRDefault="00C75B2C" w:rsidP="00C75B2C">
      <w:pPr>
        <w:pStyle w:val="NL"/>
      </w:pPr>
      <w:r w:rsidRPr="00A53F87">
        <w:rPr>
          <w:b/>
        </w:rPr>
        <w:t>6.</w:t>
      </w:r>
      <w:r>
        <w:tab/>
      </w:r>
      <w:r w:rsidR="00276FC6">
        <w:t xml:space="preserve">Under Type of network access server, select </w:t>
      </w:r>
      <w:r w:rsidR="009D55F9" w:rsidRPr="009D55F9">
        <w:rPr>
          <w:i/>
        </w:rPr>
        <w:t>Remote Access Server (VPN-Dial up)</w:t>
      </w:r>
      <w:r w:rsidR="00276FC6">
        <w:t xml:space="preserve">. Click </w:t>
      </w:r>
      <w:r w:rsidR="009D55F9" w:rsidRPr="009D55F9">
        <w:t>Next</w:t>
      </w:r>
      <w:r w:rsidR="00276FC6">
        <w:t>.</w:t>
      </w:r>
    </w:p>
    <w:p w14:paraId="68D29CDB" w14:textId="77777777" w:rsidR="005D57A7" w:rsidRDefault="009D55F9" w:rsidP="005D57A7">
      <w:pPr>
        <w:pStyle w:val="NL"/>
        <w:rPr>
          <w:noProof w:val="0"/>
        </w:rPr>
      </w:pPr>
      <w:r w:rsidRPr="009D55F9">
        <w:rPr>
          <w:b/>
        </w:rPr>
        <w:t>7.</w:t>
      </w:r>
      <w:r w:rsidR="005D57A7">
        <w:tab/>
      </w:r>
      <w:r w:rsidR="005D57A7">
        <w:rPr>
          <w:noProof w:val="0"/>
        </w:rPr>
        <w:t xml:space="preserve">Take a screen shot of the New Connection Request Policy window by pressing </w:t>
      </w:r>
      <w:proofErr w:type="spellStart"/>
      <w:r w:rsidR="005D57A7">
        <w:rPr>
          <w:noProof w:val="0"/>
        </w:rPr>
        <w:t>Alt+Prt</w:t>
      </w:r>
      <w:proofErr w:type="spellEnd"/>
      <w:r w:rsidR="005D57A7">
        <w:rPr>
          <w:noProof w:val="0"/>
        </w:rPr>
        <w:t xml:space="preserve"> </w:t>
      </w:r>
      <w:proofErr w:type="spellStart"/>
      <w:r w:rsidR="005D57A7">
        <w:rPr>
          <w:noProof w:val="0"/>
        </w:rPr>
        <w:t>Scr</w:t>
      </w:r>
      <w:proofErr w:type="spellEnd"/>
      <w:r w:rsidR="005D57A7">
        <w:rPr>
          <w:noProof w:val="0"/>
        </w:rPr>
        <w:t xml:space="preserve"> and then paste it into your Lab13_worksheet file in the page provided by pressing </w:t>
      </w:r>
      <w:proofErr w:type="spellStart"/>
      <w:r w:rsidR="005D57A7">
        <w:rPr>
          <w:noProof w:val="0"/>
        </w:rPr>
        <w:t>Ctrl+V</w:t>
      </w:r>
      <w:proofErr w:type="spellEnd"/>
      <w:r w:rsidR="005D57A7">
        <w:rPr>
          <w:noProof w:val="0"/>
        </w:rPr>
        <w:t>.</w:t>
      </w:r>
    </w:p>
    <w:p w14:paraId="72D859CB" w14:textId="77777777" w:rsidR="00C75B2C" w:rsidRDefault="005A194A" w:rsidP="00C75B2C">
      <w:pPr>
        <w:pStyle w:val="NL"/>
      </w:pPr>
      <w:r>
        <w:rPr>
          <w:b/>
        </w:rPr>
        <w:t>8</w:t>
      </w:r>
      <w:r w:rsidR="00C75B2C" w:rsidRPr="00A53F87">
        <w:rPr>
          <w:b/>
        </w:rPr>
        <w:t>.</w:t>
      </w:r>
      <w:r w:rsidR="00C75B2C">
        <w:tab/>
        <w:t xml:space="preserve">On the Specify Conditions page, click </w:t>
      </w:r>
      <w:r w:rsidR="009D55F9" w:rsidRPr="009D55F9">
        <w:t>Add</w:t>
      </w:r>
      <w:r w:rsidR="00C75B2C">
        <w:t>.</w:t>
      </w:r>
    </w:p>
    <w:p w14:paraId="70F9B196" w14:textId="77777777" w:rsidR="00276FC6" w:rsidRDefault="005A194A" w:rsidP="00C75B2C">
      <w:pPr>
        <w:pStyle w:val="NL"/>
      </w:pPr>
      <w:r>
        <w:rPr>
          <w:b/>
        </w:rPr>
        <w:t>9</w:t>
      </w:r>
      <w:r w:rsidR="00C75B2C" w:rsidRPr="00A53F87">
        <w:rPr>
          <w:b/>
        </w:rPr>
        <w:t>.</w:t>
      </w:r>
      <w:r w:rsidR="00C75B2C">
        <w:tab/>
        <w:t xml:space="preserve">When the Select condition dialog box opens, </w:t>
      </w:r>
      <w:r w:rsidR="00276FC6">
        <w:t xml:space="preserve">click </w:t>
      </w:r>
      <w:r w:rsidR="009D55F9" w:rsidRPr="009D55F9">
        <w:t>Tunnel Type</w:t>
      </w:r>
      <w:r w:rsidR="00276FC6" w:rsidRPr="00A53F87">
        <w:t xml:space="preserve"> and click </w:t>
      </w:r>
      <w:r w:rsidR="009D55F9" w:rsidRPr="009D55F9">
        <w:t>Add</w:t>
      </w:r>
      <w:r w:rsidR="00276FC6">
        <w:t xml:space="preserve">. </w:t>
      </w:r>
    </w:p>
    <w:p w14:paraId="361EB69D" w14:textId="77777777" w:rsidR="00276FC6" w:rsidRDefault="005A194A" w:rsidP="00C75B2C">
      <w:pPr>
        <w:pStyle w:val="NL"/>
      </w:pPr>
      <w:r>
        <w:rPr>
          <w:b/>
        </w:rPr>
        <w:t>10</w:t>
      </w:r>
      <w:r w:rsidR="00276FC6" w:rsidRPr="00A53F87">
        <w:rPr>
          <w:b/>
        </w:rPr>
        <w:t>.</w:t>
      </w:r>
      <w:r w:rsidR="00276FC6">
        <w:tab/>
        <w:t xml:space="preserve">When the Tunnel Type dialog box opens, click </w:t>
      </w:r>
      <w:r w:rsidR="009D55F9" w:rsidRPr="009D55F9">
        <w:rPr>
          <w:i/>
        </w:rPr>
        <w:t>IP Encapsulating Security Payload in the Tunnel-mode (ESP)</w:t>
      </w:r>
      <w:r w:rsidR="00635869">
        <w:t xml:space="preserve">, </w:t>
      </w:r>
      <w:r w:rsidR="009D55F9" w:rsidRPr="009D55F9">
        <w:rPr>
          <w:i/>
        </w:rPr>
        <w:t>Layer Two Tunneling Protocol (L2TP)</w:t>
      </w:r>
      <w:r w:rsidR="00276FC6">
        <w:t xml:space="preserve">, and </w:t>
      </w:r>
      <w:r w:rsidR="009D55F9" w:rsidRPr="009D55F9">
        <w:rPr>
          <w:i/>
        </w:rPr>
        <w:t>Secure Socket Tunneling Protocol (SSTP)</w:t>
      </w:r>
      <w:r w:rsidR="00276FC6">
        <w:t xml:space="preserve">. Click </w:t>
      </w:r>
      <w:r w:rsidR="009D55F9" w:rsidRPr="009D55F9">
        <w:t>OK</w:t>
      </w:r>
      <w:r w:rsidR="00276FC6">
        <w:t>.</w:t>
      </w:r>
    </w:p>
    <w:p w14:paraId="535066E5" w14:textId="77777777" w:rsidR="00C75B2C" w:rsidRDefault="00C75B2C" w:rsidP="00C75B2C">
      <w:pPr>
        <w:pStyle w:val="NL"/>
      </w:pPr>
      <w:r w:rsidRPr="00A53F87">
        <w:rPr>
          <w:b/>
        </w:rPr>
        <w:t>1</w:t>
      </w:r>
      <w:r w:rsidR="005A194A">
        <w:rPr>
          <w:b/>
        </w:rPr>
        <w:t>1</w:t>
      </w:r>
      <w:r w:rsidRPr="00A53F87">
        <w:rPr>
          <w:b/>
        </w:rPr>
        <w:t>.</w:t>
      </w:r>
      <w:r>
        <w:tab/>
      </w:r>
      <w:r w:rsidR="00276FC6">
        <w:t xml:space="preserve">Click </w:t>
      </w:r>
      <w:r w:rsidR="009D55F9" w:rsidRPr="009D55F9">
        <w:t>Add</w:t>
      </w:r>
      <w:r w:rsidR="00276FC6" w:rsidRPr="00A53F87">
        <w:t xml:space="preserve"> again, click </w:t>
      </w:r>
      <w:r w:rsidR="009D55F9" w:rsidRPr="009D55F9">
        <w:t>Day and Time Restrictions,</w:t>
      </w:r>
      <w:r w:rsidR="00276FC6" w:rsidRPr="00A53F87">
        <w:t xml:space="preserve"> and click </w:t>
      </w:r>
      <w:r w:rsidR="009D55F9" w:rsidRPr="009D55F9">
        <w:t>Add</w:t>
      </w:r>
      <w:r w:rsidR="00276FC6">
        <w:t>.</w:t>
      </w:r>
    </w:p>
    <w:p w14:paraId="4E88526E" w14:textId="77777777" w:rsidR="00276FC6" w:rsidRDefault="00276FC6" w:rsidP="00C75B2C">
      <w:pPr>
        <w:pStyle w:val="NL"/>
      </w:pPr>
      <w:r w:rsidRPr="00A53F87">
        <w:rPr>
          <w:b/>
        </w:rPr>
        <w:t>1</w:t>
      </w:r>
      <w:r w:rsidR="005A194A">
        <w:rPr>
          <w:b/>
        </w:rPr>
        <w:t>2</w:t>
      </w:r>
      <w:r w:rsidRPr="00A53F87">
        <w:rPr>
          <w:b/>
        </w:rPr>
        <w:t>.</w:t>
      </w:r>
      <w:r>
        <w:tab/>
        <w:t xml:space="preserve">When the Day and time restrictions dialog box opens click </w:t>
      </w:r>
      <w:r w:rsidR="009D55F9" w:rsidRPr="009D55F9">
        <w:t>Monday through Friday, 8 AM to 5 PM</w:t>
      </w:r>
      <w:r w:rsidRPr="00A53F87">
        <w:t xml:space="preserve">, and click </w:t>
      </w:r>
      <w:r w:rsidR="009D55F9" w:rsidRPr="009D55F9">
        <w:t>Permitted</w:t>
      </w:r>
      <w:r w:rsidRPr="00A53F87">
        <w:t xml:space="preserve">. A blue box should appear as shown in </w:t>
      </w:r>
      <w:r w:rsidR="00A53F87">
        <w:t>F</w:t>
      </w:r>
      <w:r w:rsidR="00A53F87" w:rsidRPr="00A53F87">
        <w:t xml:space="preserve">igure </w:t>
      </w:r>
      <w:r w:rsidRPr="00A53F87">
        <w:t xml:space="preserve">13-1. Click </w:t>
      </w:r>
      <w:r w:rsidR="009D55F9" w:rsidRPr="009D55F9">
        <w:t>OK</w:t>
      </w:r>
      <w:r>
        <w:t>.</w:t>
      </w:r>
    </w:p>
    <w:p w14:paraId="5ECF2DBC" w14:textId="77777777" w:rsidR="00276FC6" w:rsidRPr="00164F4D" w:rsidRDefault="00A53F87" w:rsidP="00276FC6">
      <w:pPr>
        <w:pStyle w:val="ProdNote"/>
      </w:pPr>
      <w:r>
        <w:rPr>
          <w:noProof/>
        </w:rPr>
        <w:lastRenderedPageBreak/>
        <w:drawing>
          <wp:inline distT="0" distB="0" distL="0" distR="0" wp14:anchorId="4B052DEE" wp14:editId="20BFEB9D">
            <wp:extent cx="5486400" cy="4389120"/>
            <wp:effectExtent l="25400" t="0" r="0" b="0"/>
            <wp:docPr id="1" name="Picture 0" descr="Fig1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30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7517" w14:textId="77777777" w:rsidR="00276FC6" w:rsidRDefault="00276FC6" w:rsidP="00276FC6">
      <w:pPr>
        <w:pStyle w:val="FigureNumber"/>
      </w:pPr>
      <w:r w:rsidRPr="00E16E04">
        <w:t>Figure</w:t>
      </w:r>
      <w:r>
        <w:t xml:space="preserve"> 13-1</w:t>
      </w:r>
    </w:p>
    <w:p w14:paraId="0B0ACD7F" w14:textId="77777777" w:rsidR="00276FC6" w:rsidRDefault="00276FC6" w:rsidP="00276FC6">
      <w:pPr>
        <w:pStyle w:val="FigureCaption"/>
      </w:pPr>
      <w:r>
        <w:t xml:space="preserve">Restricting access by day and time </w:t>
      </w:r>
    </w:p>
    <w:p w14:paraId="387A4852" w14:textId="77777777" w:rsidR="00276FC6" w:rsidRDefault="00276FC6" w:rsidP="00C75B2C">
      <w:pPr>
        <w:pStyle w:val="NL"/>
      </w:pPr>
    </w:p>
    <w:p w14:paraId="46353AB2" w14:textId="77777777" w:rsidR="00276FC6" w:rsidRDefault="00C75B2C" w:rsidP="00C75B2C">
      <w:pPr>
        <w:pStyle w:val="NL"/>
      </w:pPr>
      <w:r w:rsidRPr="00A53F87">
        <w:rPr>
          <w:b/>
        </w:rPr>
        <w:t>1</w:t>
      </w:r>
      <w:r w:rsidR="005A194A">
        <w:rPr>
          <w:b/>
        </w:rPr>
        <w:t>3</w:t>
      </w:r>
      <w:r w:rsidRPr="00A53F87">
        <w:rPr>
          <w:b/>
        </w:rPr>
        <w:t>.</w:t>
      </w:r>
      <w:r>
        <w:tab/>
      </w:r>
      <w:r w:rsidR="00276FC6">
        <w:t xml:space="preserve">Back on the Specify Conditions page, click </w:t>
      </w:r>
      <w:r w:rsidR="009D55F9" w:rsidRPr="009D55F9">
        <w:t>Next</w:t>
      </w:r>
      <w:r w:rsidR="00276FC6">
        <w:t>.</w:t>
      </w:r>
    </w:p>
    <w:p w14:paraId="03198E64" w14:textId="77777777" w:rsidR="00C75B2C" w:rsidRDefault="00276FC6" w:rsidP="00C75B2C">
      <w:pPr>
        <w:pStyle w:val="NL"/>
      </w:pPr>
      <w:r w:rsidRPr="00A53F87">
        <w:rPr>
          <w:b/>
        </w:rPr>
        <w:t>1</w:t>
      </w:r>
      <w:r w:rsidR="005A194A">
        <w:rPr>
          <w:b/>
        </w:rPr>
        <w:t>4</w:t>
      </w:r>
      <w:r w:rsidRPr="00A53F87">
        <w:rPr>
          <w:b/>
        </w:rPr>
        <w:t>.</w:t>
      </w:r>
      <w:r>
        <w:tab/>
      </w:r>
      <w:r w:rsidR="00C75B2C">
        <w:t>On the Specify Connection Request Forwarding page</w:t>
      </w:r>
      <w:r>
        <w:t>, c</w:t>
      </w:r>
      <w:r w:rsidR="00C75B2C">
        <w:t xml:space="preserve">lick </w:t>
      </w:r>
      <w:r w:rsidR="009D55F9" w:rsidRPr="009D55F9">
        <w:t>Next</w:t>
      </w:r>
      <w:r w:rsidR="00C75B2C">
        <w:t>.</w:t>
      </w:r>
    </w:p>
    <w:p w14:paraId="06784FFF" w14:textId="77777777" w:rsidR="00C75B2C" w:rsidRDefault="00C75B2C" w:rsidP="00C75B2C">
      <w:pPr>
        <w:pStyle w:val="NL"/>
      </w:pPr>
      <w:r w:rsidRPr="00A53F87">
        <w:rPr>
          <w:b/>
        </w:rPr>
        <w:t>1</w:t>
      </w:r>
      <w:r w:rsidR="005A194A">
        <w:rPr>
          <w:b/>
        </w:rPr>
        <w:t>5</w:t>
      </w:r>
      <w:r w:rsidRPr="00A53F87">
        <w:rPr>
          <w:b/>
        </w:rPr>
        <w:t>.</w:t>
      </w:r>
      <w:r>
        <w:tab/>
        <w:t xml:space="preserve">On the Specify Authentication </w:t>
      </w:r>
      <w:r w:rsidR="000C7E72">
        <w:t xml:space="preserve">Methods </w:t>
      </w:r>
      <w:r>
        <w:t>page</w:t>
      </w:r>
      <w:r w:rsidR="00276FC6">
        <w:t>, c</w:t>
      </w:r>
      <w:r>
        <w:t xml:space="preserve">lick </w:t>
      </w:r>
      <w:r w:rsidR="009D55F9" w:rsidRPr="009D55F9">
        <w:t>Next</w:t>
      </w:r>
      <w:r>
        <w:t>.</w:t>
      </w:r>
    </w:p>
    <w:p w14:paraId="50A1AFEC" w14:textId="77777777" w:rsidR="00C75B2C" w:rsidRDefault="00C75B2C" w:rsidP="00C75B2C">
      <w:pPr>
        <w:pStyle w:val="NL"/>
      </w:pPr>
      <w:r w:rsidRPr="00A53F87">
        <w:rPr>
          <w:b/>
        </w:rPr>
        <w:t>1</w:t>
      </w:r>
      <w:r w:rsidR="005A194A">
        <w:rPr>
          <w:b/>
        </w:rPr>
        <w:t>6</w:t>
      </w:r>
      <w:r w:rsidRPr="00A53F87">
        <w:rPr>
          <w:b/>
        </w:rPr>
        <w:t>.</w:t>
      </w:r>
      <w:r>
        <w:tab/>
        <w:t>On the Configure Settings page</w:t>
      </w:r>
      <w:r w:rsidR="00276FC6">
        <w:t>,</w:t>
      </w:r>
      <w:r>
        <w:t xml:space="preserve"> </w:t>
      </w:r>
      <w:r w:rsidR="00276FC6">
        <w:t>c</w:t>
      </w:r>
      <w:r>
        <w:t xml:space="preserve">lick </w:t>
      </w:r>
      <w:r w:rsidR="009D55F9" w:rsidRPr="009D55F9">
        <w:t>Next</w:t>
      </w:r>
      <w:r>
        <w:t>.</w:t>
      </w:r>
    </w:p>
    <w:p w14:paraId="65E6C9BD" w14:textId="55CAFFB9" w:rsidR="007E2448" w:rsidRDefault="00C75B2C" w:rsidP="00C75B2C">
      <w:pPr>
        <w:pStyle w:val="NL"/>
      </w:pPr>
      <w:r w:rsidRPr="00A53F87">
        <w:rPr>
          <w:b/>
        </w:rPr>
        <w:t>1</w:t>
      </w:r>
      <w:r w:rsidR="005A194A">
        <w:rPr>
          <w:b/>
        </w:rPr>
        <w:t>7</w:t>
      </w:r>
      <w:r w:rsidRPr="00A53F87">
        <w:rPr>
          <w:b/>
        </w:rPr>
        <w:t>.</w:t>
      </w:r>
      <w:r>
        <w:tab/>
        <w:t xml:space="preserve">On the Completing Connection Request Policy Wizard page, click </w:t>
      </w:r>
      <w:r w:rsidR="009D55F9" w:rsidRPr="009D55F9">
        <w:t>Finish</w:t>
      </w:r>
      <w:r>
        <w:t xml:space="preserve">. When created, the </w:t>
      </w:r>
      <w:r w:rsidR="00572C69">
        <w:t xml:space="preserve">Connection </w:t>
      </w:r>
      <w:r>
        <w:t xml:space="preserve">Policy is listed in the </w:t>
      </w:r>
      <w:r w:rsidR="00627171">
        <w:t xml:space="preserve">Connection Request </w:t>
      </w:r>
      <w:r>
        <w:t>Policies pane.</w:t>
      </w:r>
    </w:p>
    <w:p w14:paraId="61D6407C" w14:textId="77777777" w:rsidR="005A194A" w:rsidRDefault="00B8340A" w:rsidP="00180CB4">
      <w:pPr>
        <w:pStyle w:val="NL"/>
      </w:pPr>
      <w:r w:rsidRPr="00A53F87">
        <w:rPr>
          <w:b/>
        </w:rPr>
        <w:t>1</w:t>
      </w:r>
      <w:r w:rsidR="005A194A">
        <w:rPr>
          <w:b/>
        </w:rPr>
        <w:t>8</w:t>
      </w:r>
      <w:r w:rsidRPr="00A53F87">
        <w:rPr>
          <w:b/>
        </w:rPr>
        <w:t>.</w:t>
      </w:r>
      <w:r>
        <w:tab/>
        <w:t>Leave the Network Policy Server console open for the next exercise.</w:t>
      </w:r>
      <w:r w:rsidR="007E2448">
        <w:t xml:space="preserve"> </w:t>
      </w:r>
    </w:p>
    <w:p w14:paraId="7374B34E" w14:textId="77777777" w:rsidR="007E2448" w:rsidRPr="005A194A" w:rsidRDefault="005A194A" w:rsidP="005A194A">
      <w:pPr>
        <w:pStyle w:val="BodyText"/>
        <w:ind w:left="360"/>
        <w:rPr>
          <w:sz w:val="22"/>
        </w:rPr>
      </w:pPr>
      <w:r w:rsidRPr="005A194A">
        <w:rPr>
          <w:sz w:val="22"/>
        </w:rPr>
        <w:t>End of exercise. You can leave the windows open for the next exercise.</w:t>
      </w:r>
    </w:p>
    <w:p w14:paraId="5F0FA481" w14:textId="77777777" w:rsidR="00C33DA8" w:rsidRDefault="00C33DA8" w:rsidP="00180CB4">
      <w:pPr>
        <w:pStyle w:val="NL"/>
      </w:pPr>
    </w:p>
    <w:p w14:paraId="7626DBBA" w14:textId="77777777" w:rsidR="00C33DA8" w:rsidRDefault="00C33DA8" w:rsidP="00180CB4">
      <w:pPr>
        <w:pStyle w:val="NL"/>
      </w:pPr>
    </w:p>
    <w:p w14:paraId="4BC859DE" w14:textId="77777777" w:rsidR="00180CB4" w:rsidRDefault="00180CB4" w:rsidP="00180CB4">
      <w:pPr>
        <w:pStyle w:val="NL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</w:tblBorders>
        <w:tblLook w:val="01E0" w:firstRow="1" w:lastRow="1" w:firstColumn="1" w:lastColumn="1" w:noHBand="0" w:noVBand="0"/>
      </w:tblPr>
      <w:tblGrid>
        <w:gridCol w:w="1998"/>
        <w:gridCol w:w="6498"/>
      </w:tblGrid>
      <w:tr w:rsidR="007E2448" w:rsidRPr="00296AA8" w14:paraId="64A8ACE5" w14:textId="77777777">
        <w:tc>
          <w:tcPr>
            <w:tcW w:w="1998" w:type="dxa"/>
            <w:shd w:val="solid" w:color="000000" w:fill="FFFFFF"/>
            <w:vAlign w:val="bottom"/>
          </w:tcPr>
          <w:p w14:paraId="602C77AF" w14:textId="77777777" w:rsidR="007E2448" w:rsidRPr="00296AA8" w:rsidRDefault="007E2448" w:rsidP="007E2448">
            <w:pPr>
              <w:pStyle w:val="TBH"/>
              <w:jc w:val="left"/>
              <w:rPr>
                <w:b w:val="0"/>
                <w:bCs w:val="0"/>
              </w:rPr>
            </w:pPr>
            <w:r w:rsidRPr="00296AA8">
              <w:rPr>
                <w:b w:val="0"/>
                <w:bCs w:val="0"/>
              </w:rPr>
              <w:lastRenderedPageBreak/>
              <w:t>Exercise</w:t>
            </w:r>
            <w:r>
              <w:rPr>
                <w:b w:val="0"/>
                <w:bCs w:val="0"/>
              </w:rPr>
              <w:t xml:space="preserve"> 1</w:t>
            </w:r>
            <w:r w:rsidR="00C75B2C"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.2</w:t>
            </w:r>
          </w:p>
        </w:tc>
        <w:tc>
          <w:tcPr>
            <w:tcW w:w="6498" w:type="dxa"/>
            <w:shd w:val="solid" w:color="000000" w:fill="FFFFFF"/>
            <w:vAlign w:val="bottom"/>
          </w:tcPr>
          <w:p w14:paraId="24F84CD7" w14:textId="77777777" w:rsidR="007E2448" w:rsidRPr="00296AA8" w:rsidRDefault="00C75B2C" w:rsidP="00C75B2C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Creating and Configuring Network Policies</w:t>
            </w:r>
          </w:p>
        </w:tc>
      </w:tr>
      <w:tr w:rsidR="007E2448" w14:paraId="367AE81A" w14:textId="77777777">
        <w:tc>
          <w:tcPr>
            <w:tcW w:w="1998" w:type="dxa"/>
            <w:shd w:val="clear" w:color="auto" w:fill="auto"/>
          </w:tcPr>
          <w:p w14:paraId="35FDB066" w14:textId="77777777" w:rsidR="007E2448" w:rsidRDefault="007E2448" w:rsidP="007E2448">
            <w:pPr>
              <w:pStyle w:val="TB"/>
            </w:pPr>
            <w:r>
              <w:t>Overview</w:t>
            </w:r>
          </w:p>
          <w:p w14:paraId="6064FF69" w14:textId="77777777" w:rsidR="007E2448" w:rsidRDefault="007E2448" w:rsidP="007E2448">
            <w:pPr>
              <w:spacing w:after="120"/>
            </w:pPr>
          </w:p>
        </w:tc>
        <w:tc>
          <w:tcPr>
            <w:tcW w:w="6498" w:type="dxa"/>
            <w:shd w:val="clear" w:color="auto" w:fill="auto"/>
          </w:tcPr>
          <w:p w14:paraId="1DA74E7E" w14:textId="77777777" w:rsidR="007E2448" w:rsidRDefault="00180CB4" w:rsidP="00A53F87">
            <w:pPr>
              <w:pStyle w:val="StyleTBLLeft-001Hanging001"/>
            </w:pPr>
            <w:r>
              <w:t>During this exercise, you continue to use NPS policies by creating and configur</w:t>
            </w:r>
            <w:r w:rsidR="000C7E72">
              <w:t>ing</w:t>
            </w:r>
            <w:r>
              <w:t xml:space="preserve"> Network Policies.</w:t>
            </w:r>
            <w:r w:rsidR="007E2448" w:rsidRPr="0086384A">
              <w:t xml:space="preserve"> </w:t>
            </w:r>
          </w:p>
        </w:tc>
      </w:tr>
      <w:tr w:rsidR="007E2448" w14:paraId="4998AB55" w14:textId="77777777">
        <w:tc>
          <w:tcPr>
            <w:tcW w:w="1998" w:type="dxa"/>
            <w:shd w:val="clear" w:color="auto" w:fill="auto"/>
          </w:tcPr>
          <w:p w14:paraId="24270D5B" w14:textId="77777777" w:rsidR="007E2448" w:rsidRDefault="007E2448" w:rsidP="007E2448">
            <w:pPr>
              <w:pStyle w:val="TB"/>
            </w:pPr>
            <w:r>
              <w:t>Completion time</w:t>
            </w:r>
          </w:p>
        </w:tc>
        <w:tc>
          <w:tcPr>
            <w:tcW w:w="6498" w:type="dxa"/>
            <w:shd w:val="clear" w:color="auto" w:fill="auto"/>
          </w:tcPr>
          <w:p w14:paraId="093822B8" w14:textId="77777777" w:rsidR="007E2448" w:rsidRDefault="00180CB4" w:rsidP="007E2448">
            <w:pPr>
              <w:pStyle w:val="TB"/>
            </w:pPr>
            <w:r>
              <w:t>10</w:t>
            </w:r>
            <w:r w:rsidR="007E2448">
              <w:t xml:space="preserve"> minutes</w:t>
            </w:r>
          </w:p>
        </w:tc>
      </w:tr>
    </w:tbl>
    <w:p w14:paraId="00F1C874" w14:textId="77777777" w:rsidR="007E2448" w:rsidRDefault="007E2448" w:rsidP="007E2448">
      <w:pPr>
        <w:pStyle w:val="NL"/>
      </w:pPr>
    </w:p>
    <w:p w14:paraId="56A3C52F" w14:textId="77777777" w:rsidR="001A0519" w:rsidRDefault="001A0519" w:rsidP="001A0519">
      <w:pPr>
        <w:widowControl w:val="0"/>
        <w:spacing w:line="263" w:lineRule="exact"/>
        <w:ind w:left="2160" w:hanging="2160"/>
        <w:rPr>
          <w:b/>
          <w:szCs w:val="24"/>
        </w:rPr>
      </w:pPr>
      <w:r w:rsidRPr="00351A8B">
        <w:rPr>
          <w:b/>
          <w:szCs w:val="24"/>
        </w:rPr>
        <w:t>Mindset Question:</w:t>
      </w:r>
      <w:r w:rsidRPr="00351A8B">
        <w:rPr>
          <w:b/>
          <w:szCs w:val="24"/>
        </w:rPr>
        <w:tab/>
        <w:t xml:space="preserve">During this lab, you </w:t>
      </w:r>
      <w:r>
        <w:rPr>
          <w:b/>
          <w:szCs w:val="24"/>
        </w:rPr>
        <w:t>start using NPS Policies. What are network policies used for?</w:t>
      </w:r>
    </w:p>
    <w:p w14:paraId="63D07B02" w14:textId="77777777" w:rsidR="001A0519" w:rsidRDefault="001A0519" w:rsidP="00C33DA8">
      <w:pPr>
        <w:pStyle w:val="NL"/>
        <w:ind w:left="0" w:firstLine="0"/>
      </w:pPr>
    </w:p>
    <w:p w14:paraId="500BE659" w14:textId="77777777" w:rsidR="00C75B2C" w:rsidRDefault="007E2448" w:rsidP="00C75B2C">
      <w:pPr>
        <w:pStyle w:val="NL"/>
      </w:pPr>
      <w:r w:rsidRPr="00A53F87">
        <w:rPr>
          <w:b/>
        </w:rPr>
        <w:t>1.</w:t>
      </w:r>
      <w:r w:rsidRPr="00DB7C4A">
        <w:tab/>
      </w:r>
      <w:r w:rsidR="00B8340A">
        <w:t>On RWDC01, using the Network Policy Server, r</w:t>
      </w:r>
      <w:r w:rsidR="00C75B2C">
        <w:t xml:space="preserve">ight-click </w:t>
      </w:r>
      <w:r w:rsidR="009D55F9" w:rsidRPr="009D55F9">
        <w:t>Network Policies</w:t>
      </w:r>
      <w:r w:rsidR="00C75B2C" w:rsidRPr="00A53F87">
        <w:t xml:space="preserve">, and then click </w:t>
      </w:r>
      <w:r w:rsidR="009D55F9" w:rsidRPr="009D55F9">
        <w:t>New</w:t>
      </w:r>
      <w:r w:rsidR="00C75B2C">
        <w:t>. The New Network Policy Wizard opens</w:t>
      </w:r>
      <w:r w:rsidR="00D321A7">
        <w:t xml:space="preserve"> as shown in </w:t>
      </w:r>
      <w:r w:rsidR="00A53F87">
        <w:t xml:space="preserve">Figure </w:t>
      </w:r>
      <w:r w:rsidR="00D321A7">
        <w:t>13-2</w:t>
      </w:r>
      <w:r w:rsidR="00C75B2C">
        <w:t>.</w:t>
      </w:r>
    </w:p>
    <w:p w14:paraId="7390D060" w14:textId="77777777" w:rsidR="00D321A7" w:rsidRDefault="00A53F87" w:rsidP="00D321A7">
      <w:pPr>
        <w:pStyle w:val="ProdNote"/>
      </w:pPr>
      <w:r>
        <w:rPr>
          <w:noProof/>
        </w:rPr>
        <w:drawing>
          <wp:inline distT="0" distB="0" distL="0" distR="0" wp14:anchorId="7DBEABF1" wp14:editId="16D72873">
            <wp:extent cx="5486400" cy="4114800"/>
            <wp:effectExtent l="25400" t="0" r="0" b="0"/>
            <wp:docPr id="2" name="Picture 1" descr="Fig1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30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F03C" w14:textId="77777777" w:rsidR="00D321A7" w:rsidRDefault="00D321A7" w:rsidP="00D321A7">
      <w:pPr>
        <w:pStyle w:val="FigureNumber"/>
      </w:pPr>
      <w:r>
        <w:t>Figure 13-2</w:t>
      </w:r>
    </w:p>
    <w:p w14:paraId="5A8ADCED" w14:textId="77777777" w:rsidR="00D321A7" w:rsidRDefault="00D321A7" w:rsidP="00D321A7">
      <w:pPr>
        <w:pStyle w:val="FigureCaption"/>
      </w:pPr>
      <w:r>
        <w:t>Creating a new network policy</w:t>
      </w:r>
    </w:p>
    <w:p w14:paraId="1C4A539B" w14:textId="77777777" w:rsidR="00D321A7" w:rsidRDefault="00D321A7" w:rsidP="00C75B2C">
      <w:pPr>
        <w:pStyle w:val="NL"/>
      </w:pPr>
    </w:p>
    <w:p w14:paraId="6A761D2D" w14:textId="77777777" w:rsidR="00C75B2C" w:rsidRDefault="00B8340A" w:rsidP="00C75B2C">
      <w:pPr>
        <w:pStyle w:val="NL"/>
      </w:pPr>
      <w:r w:rsidRPr="00A53F87">
        <w:rPr>
          <w:b/>
        </w:rPr>
        <w:t>2</w:t>
      </w:r>
      <w:r w:rsidR="00C75B2C" w:rsidRPr="00A53F87">
        <w:rPr>
          <w:b/>
        </w:rPr>
        <w:t>.</w:t>
      </w:r>
      <w:r w:rsidR="00C75B2C">
        <w:tab/>
        <w:t xml:space="preserve">In the Policy name text box, type </w:t>
      </w:r>
      <w:r w:rsidRPr="00B8340A">
        <w:rPr>
          <w:b/>
        </w:rPr>
        <w:t>Network Policy 1</w:t>
      </w:r>
      <w:r>
        <w:t xml:space="preserve"> in the Policy name text box</w:t>
      </w:r>
      <w:r w:rsidR="00C75B2C">
        <w:t>.</w:t>
      </w:r>
    </w:p>
    <w:p w14:paraId="504A2635" w14:textId="77777777" w:rsidR="00C75B2C" w:rsidRDefault="00B8340A" w:rsidP="00C75B2C">
      <w:pPr>
        <w:pStyle w:val="NL"/>
      </w:pPr>
      <w:r w:rsidRPr="00A53F87">
        <w:rPr>
          <w:b/>
        </w:rPr>
        <w:t>3</w:t>
      </w:r>
      <w:r w:rsidR="00C75B2C" w:rsidRPr="00A53F87">
        <w:rPr>
          <w:b/>
        </w:rPr>
        <w:t>.</w:t>
      </w:r>
      <w:r w:rsidR="00C75B2C">
        <w:tab/>
      </w:r>
      <w:r>
        <w:t xml:space="preserve">For the type of network access server, select </w:t>
      </w:r>
      <w:r w:rsidR="009D55F9" w:rsidRPr="009D55F9">
        <w:rPr>
          <w:i/>
        </w:rPr>
        <w:t>Remote Access Server (VPN-Dial up)</w:t>
      </w:r>
      <w:r w:rsidR="00C75B2C">
        <w:t xml:space="preserve">. Click </w:t>
      </w:r>
      <w:r w:rsidR="009D55F9" w:rsidRPr="009D55F9">
        <w:t>Next</w:t>
      </w:r>
      <w:r w:rsidR="00C75B2C">
        <w:t>.</w:t>
      </w: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1A0519" w14:paraId="49165F1F" w14:textId="77777777">
        <w:tc>
          <w:tcPr>
            <w:tcW w:w="1440" w:type="dxa"/>
            <w:shd w:val="clear" w:color="auto" w:fill="808080"/>
            <w:vAlign w:val="center"/>
          </w:tcPr>
          <w:p w14:paraId="47A89772" w14:textId="77777777" w:rsidR="001A0519" w:rsidRPr="00296AA8" w:rsidRDefault="001A0519" w:rsidP="00697D46">
            <w:pPr>
              <w:pStyle w:val="QuestionHead"/>
            </w:pPr>
            <w:r w:rsidRPr="00296AA8">
              <w:lastRenderedPageBreak/>
              <w:t>Question</w:t>
            </w:r>
            <w:r>
              <w:t xml:space="preserve"> 2</w:t>
            </w:r>
          </w:p>
        </w:tc>
        <w:tc>
          <w:tcPr>
            <w:tcW w:w="6300" w:type="dxa"/>
            <w:vAlign w:val="center"/>
          </w:tcPr>
          <w:p w14:paraId="29C6C23D" w14:textId="77777777" w:rsidR="001A0519" w:rsidRPr="00C33DA8" w:rsidRDefault="001A0519" w:rsidP="00697D46">
            <w:pPr>
              <w:pStyle w:val="NoteText"/>
            </w:pPr>
            <w:r>
              <w:t>What are the three components that make up a NPS network policy?</w:t>
            </w:r>
          </w:p>
        </w:tc>
      </w:tr>
    </w:tbl>
    <w:p w14:paraId="7A4C149B" w14:textId="77777777" w:rsidR="001A0519" w:rsidRDefault="001A0519" w:rsidP="00C75B2C">
      <w:pPr>
        <w:pStyle w:val="NL"/>
      </w:pPr>
    </w:p>
    <w:p w14:paraId="53BF712C" w14:textId="77777777" w:rsidR="00C75B2C" w:rsidRDefault="00B8340A" w:rsidP="00C75B2C">
      <w:pPr>
        <w:pStyle w:val="NL"/>
      </w:pPr>
      <w:r w:rsidRPr="00A53F87">
        <w:rPr>
          <w:b/>
        </w:rPr>
        <w:t>4</w:t>
      </w:r>
      <w:r w:rsidR="00C75B2C" w:rsidRPr="00A53F87">
        <w:rPr>
          <w:b/>
        </w:rPr>
        <w:t>.</w:t>
      </w:r>
      <w:r w:rsidR="00C75B2C">
        <w:tab/>
        <w:t xml:space="preserve">On the Specify Conditions page, click </w:t>
      </w:r>
      <w:r w:rsidR="009D55F9" w:rsidRPr="009D55F9">
        <w:t>Add</w:t>
      </w:r>
      <w:r w:rsidR="00C75B2C">
        <w:t>.</w:t>
      </w:r>
    </w:p>
    <w:p w14:paraId="7265905B" w14:textId="77777777" w:rsidR="00C75B2C" w:rsidRDefault="00344A25" w:rsidP="00C75B2C">
      <w:pPr>
        <w:pStyle w:val="NL"/>
      </w:pPr>
      <w:r w:rsidRPr="00A53F87">
        <w:rPr>
          <w:b/>
        </w:rPr>
        <w:t>5</w:t>
      </w:r>
      <w:r w:rsidR="00C75B2C" w:rsidRPr="00A53F87">
        <w:rPr>
          <w:b/>
        </w:rPr>
        <w:t>.</w:t>
      </w:r>
      <w:r w:rsidR="00C75B2C">
        <w:tab/>
        <w:t>When the Select condition</w:t>
      </w:r>
      <w:r w:rsidR="00E42149">
        <w:t>s</w:t>
      </w:r>
      <w:r w:rsidR="00C75B2C">
        <w:t xml:space="preserve"> dialog box opens, </w:t>
      </w:r>
      <w:r w:rsidR="00B8340A">
        <w:t xml:space="preserve">click </w:t>
      </w:r>
      <w:r w:rsidR="009D55F9" w:rsidRPr="009D55F9">
        <w:t>Windows Groups</w:t>
      </w:r>
      <w:r w:rsidR="00B8340A" w:rsidRPr="00A53F87">
        <w:t xml:space="preserve"> </w:t>
      </w:r>
      <w:r w:rsidR="00C75B2C" w:rsidRPr="00A53F87">
        <w:t xml:space="preserve">and click </w:t>
      </w:r>
      <w:r w:rsidR="009D55F9" w:rsidRPr="009D55F9">
        <w:t>Add</w:t>
      </w:r>
      <w:r w:rsidR="00C75B2C" w:rsidRPr="00A53F87">
        <w:t>.</w:t>
      </w:r>
    </w:p>
    <w:p w14:paraId="3D5FD810" w14:textId="77777777" w:rsidR="00C75B2C" w:rsidRDefault="00344A25" w:rsidP="00C75B2C">
      <w:pPr>
        <w:pStyle w:val="NL"/>
      </w:pPr>
      <w:r w:rsidRPr="00A53F87">
        <w:rPr>
          <w:b/>
        </w:rPr>
        <w:t>6</w:t>
      </w:r>
      <w:r w:rsidR="00C75B2C" w:rsidRPr="00A53F87">
        <w:rPr>
          <w:b/>
        </w:rPr>
        <w:t>.</w:t>
      </w:r>
      <w:r w:rsidR="00C75B2C">
        <w:tab/>
      </w:r>
      <w:r w:rsidR="00B8340A">
        <w:t xml:space="preserve">Click </w:t>
      </w:r>
      <w:r w:rsidR="009D55F9" w:rsidRPr="009D55F9">
        <w:t>Add Groups</w:t>
      </w:r>
      <w:r w:rsidR="00B8340A">
        <w:t xml:space="preserve">. </w:t>
      </w:r>
      <w:r>
        <w:t xml:space="preserve">In the Enter the object name to select text box, type </w:t>
      </w:r>
      <w:r w:rsidRPr="00344A25">
        <w:rPr>
          <w:b/>
        </w:rPr>
        <w:t>domain guests</w:t>
      </w:r>
      <w:r>
        <w:t xml:space="preserve"> and click </w:t>
      </w:r>
      <w:r w:rsidR="009D55F9" w:rsidRPr="009D55F9">
        <w:t>OK</w:t>
      </w:r>
      <w:r>
        <w:t xml:space="preserve">. Click </w:t>
      </w:r>
      <w:r w:rsidR="009D55F9" w:rsidRPr="009D55F9">
        <w:t>OK</w:t>
      </w:r>
      <w:r w:rsidRPr="00A53F87">
        <w:t xml:space="preserve"> to close the Windows </w:t>
      </w:r>
      <w:r w:rsidR="00E42149">
        <w:t>G</w:t>
      </w:r>
      <w:r w:rsidRPr="00A53F87">
        <w:t>roup</w:t>
      </w:r>
      <w:r w:rsidR="00E42149">
        <w:t>s</w:t>
      </w:r>
      <w:r w:rsidRPr="00A53F87">
        <w:t xml:space="preserve"> dialog box. Click </w:t>
      </w:r>
      <w:r w:rsidR="009D55F9" w:rsidRPr="009D55F9">
        <w:t>Next</w:t>
      </w:r>
      <w:r>
        <w:t>.</w:t>
      </w:r>
    </w:p>
    <w:p w14:paraId="20F0B1F6" w14:textId="77777777" w:rsidR="00C75B2C" w:rsidRDefault="00344A25" w:rsidP="00C75B2C">
      <w:pPr>
        <w:pStyle w:val="NL"/>
      </w:pPr>
      <w:r w:rsidRPr="00A53F87">
        <w:rPr>
          <w:b/>
        </w:rPr>
        <w:t>7</w:t>
      </w:r>
      <w:r w:rsidR="00C75B2C" w:rsidRPr="00A53F87">
        <w:rPr>
          <w:b/>
        </w:rPr>
        <w:t>.</w:t>
      </w:r>
      <w:r w:rsidR="00C75B2C">
        <w:tab/>
        <w:t>On the Specify Access Permission page</w:t>
      </w:r>
      <w:r>
        <w:t xml:space="preserve">, </w:t>
      </w:r>
      <w:r w:rsidR="00627171">
        <w:t>answer the following questi</w:t>
      </w:r>
      <w:r w:rsidR="00F82AFE">
        <w:t>o</w:t>
      </w:r>
      <w:r w:rsidR="00627171">
        <w:t xml:space="preserve">n, and </w:t>
      </w:r>
      <w:r>
        <w:t xml:space="preserve">click </w:t>
      </w:r>
      <w:r w:rsidR="009D55F9" w:rsidRPr="009D55F9">
        <w:t>Next</w:t>
      </w:r>
      <w:r w:rsidR="00C75B2C">
        <w:t>.</w:t>
      </w: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344A25" w14:paraId="42587A74" w14:textId="77777777">
        <w:tc>
          <w:tcPr>
            <w:tcW w:w="1440" w:type="dxa"/>
            <w:shd w:val="clear" w:color="auto" w:fill="808080"/>
            <w:vAlign w:val="center"/>
          </w:tcPr>
          <w:p w14:paraId="4CE7DD2B" w14:textId="77777777" w:rsidR="00344A25" w:rsidRPr="00296AA8" w:rsidRDefault="00344A25" w:rsidP="001A0519">
            <w:pPr>
              <w:pStyle w:val="QuestionHead"/>
            </w:pPr>
            <w:r w:rsidRPr="00296AA8">
              <w:t>Question</w:t>
            </w:r>
            <w:r>
              <w:t xml:space="preserve"> </w:t>
            </w:r>
            <w:r w:rsidR="001A0519">
              <w:t>3</w:t>
            </w:r>
          </w:p>
        </w:tc>
        <w:tc>
          <w:tcPr>
            <w:tcW w:w="6300" w:type="dxa"/>
            <w:vAlign w:val="center"/>
          </w:tcPr>
          <w:p w14:paraId="761C9A4D" w14:textId="77777777" w:rsidR="00344A25" w:rsidRPr="00C33DA8" w:rsidRDefault="00344A25" w:rsidP="00697D46">
            <w:pPr>
              <w:pStyle w:val="NoteText"/>
            </w:pPr>
            <w:r>
              <w:t>What is the default access permission?</w:t>
            </w:r>
          </w:p>
        </w:tc>
      </w:tr>
    </w:tbl>
    <w:p w14:paraId="575E7EFE" w14:textId="77777777" w:rsidR="00344A25" w:rsidRDefault="00344A25" w:rsidP="00C75B2C">
      <w:pPr>
        <w:pStyle w:val="NL"/>
      </w:pPr>
    </w:p>
    <w:p w14:paraId="5F3AC1B8" w14:textId="77777777" w:rsidR="005D57A7" w:rsidRDefault="00344A25" w:rsidP="005D57A7">
      <w:pPr>
        <w:pStyle w:val="NL"/>
        <w:rPr>
          <w:noProof w:val="0"/>
        </w:rPr>
      </w:pPr>
      <w:r w:rsidRPr="00A53F87">
        <w:rPr>
          <w:b/>
        </w:rPr>
        <w:t>8</w:t>
      </w:r>
      <w:r w:rsidR="00C75B2C" w:rsidRPr="00A53F87">
        <w:rPr>
          <w:b/>
        </w:rPr>
        <w:t>.</w:t>
      </w:r>
      <w:r w:rsidR="00C75B2C">
        <w:tab/>
        <w:t xml:space="preserve">On the Configure Authentication Methods page, </w:t>
      </w:r>
      <w:r w:rsidR="005D57A7">
        <w:t>t</w:t>
      </w:r>
      <w:proofErr w:type="spellStart"/>
      <w:r w:rsidR="005D57A7">
        <w:rPr>
          <w:noProof w:val="0"/>
        </w:rPr>
        <w:t>ake</w:t>
      </w:r>
      <w:proofErr w:type="spellEnd"/>
      <w:r w:rsidR="005D57A7">
        <w:rPr>
          <w:noProof w:val="0"/>
        </w:rPr>
        <w:t xml:space="preserve"> a screen shot by pressing </w:t>
      </w:r>
      <w:proofErr w:type="spellStart"/>
      <w:r w:rsidR="005D57A7">
        <w:rPr>
          <w:noProof w:val="0"/>
        </w:rPr>
        <w:t>Alt+Prt</w:t>
      </w:r>
      <w:proofErr w:type="spellEnd"/>
      <w:r w:rsidR="005D57A7">
        <w:rPr>
          <w:noProof w:val="0"/>
        </w:rPr>
        <w:t xml:space="preserve"> </w:t>
      </w:r>
      <w:proofErr w:type="spellStart"/>
      <w:r w:rsidR="005D57A7">
        <w:rPr>
          <w:noProof w:val="0"/>
        </w:rPr>
        <w:t>Scr</w:t>
      </w:r>
      <w:proofErr w:type="spellEnd"/>
      <w:r w:rsidR="005D57A7">
        <w:rPr>
          <w:noProof w:val="0"/>
        </w:rPr>
        <w:t xml:space="preserve"> and then paste it into your Lab13_worksheet file in the page provided by pressing </w:t>
      </w:r>
      <w:proofErr w:type="spellStart"/>
      <w:r w:rsidR="005D57A7">
        <w:rPr>
          <w:noProof w:val="0"/>
        </w:rPr>
        <w:t>Ctrl+V</w:t>
      </w:r>
      <w:proofErr w:type="spellEnd"/>
      <w:r w:rsidR="005D57A7">
        <w:rPr>
          <w:noProof w:val="0"/>
        </w:rPr>
        <w:t>. Click Next</w:t>
      </w:r>
      <w:r w:rsidR="005A194A">
        <w:rPr>
          <w:noProof w:val="0"/>
        </w:rPr>
        <w:t>.</w:t>
      </w:r>
    </w:p>
    <w:p w14:paraId="6C269BD0" w14:textId="77777777" w:rsidR="00C75B2C" w:rsidRDefault="00344A25" w:rsidP="00C75B2C">
      <w:pPr>
        <w:pStyle w:val="NL"/>
      </w:pPr>
      <w:r w:rsidRPr="00A53F87">
        <w:rPr>
          <w:b/>
        </w:rPr>
        <w:t>9</w:t>
      </w:r>
      <w:r w:rsidR="00C75B2C" w:rsidRPr="00A53F87">
        <w:rPr>
          <w:b/>
        </w:rPr>
        <w:t>.</w:t>
      </w:r>
      <w:r w:rsidR="00C75B2C">
        <w:tab/>
        <w:t xml:space="preserve">On the Configure Constraints page, </w:t>
      </w:r>
      <w:r>
        <w:t xml:space="preserve">with Idle Timeout selected, select the </w:t>
      </w:r>
      <w:r w:rsidR="009D55F9" w:rsidRPr="009D55F9">
        <w:rPr>
          <w:i/>
        </w:rPr>
        <w:t>Disconnect after the maximum idle time</w:t>
      </w:r>
      <w:r>
        <w:t xml:space="preserve">. Then specify </w:t>
      </w:r>
      <w:r w:rsidR="009D55F9" w:rsidRPr="009D55F9">
        <w:t>15</w:t>
      </w:r>
      <w:r w:rsidRPr="00A53F87">
        <w:t xml:space="preserve"> minutes.</w:t>
      </w:r>
      <w:r w:rsidR="00C75B2C" w:rsidRPr="00A53F87">
        <w:t xml:space="preserve"> Click </w:t>
      </w:r>
      <w:r w:rsidR="009D55F9" w:rsidRPr="009D55F9">
        <w:t>Next</w:t>
      </w:r>
      <w:r w:rsidR="00C75B2C">
        <w:t>.</w:t>
      </w:r>
    </w:p>
    <w:p w14:paraId="203470F4" w14:textId="77777777" w:rsidR="00C75B2C" w:rsidRDefault="00C75B2C" w:rsidP="00C75B2C">
      <w:pPr>
        <w:pStyle w:val="NL"/>
      </w:pPr>
      <w:r w:rsidRPr="00A53F87">
        <w:rPr>
          <w:b/>
        </w:rPr>
        <w:t>1</w:t>
      </w:r>
      <w:r w:rsidR="00344A25" w:rsidRPr="00A53F87">
        <w:rPr>
          <w:b/>
        </w:rPr>
        <w:t>0</w:t>
      </w:r>
      <w:r w:rsidRPr="00A53F87">
        <w:rPr>
          <w:b/>
        </w:rPr>
        <w:t>.</w:t>
      </w:r>
      <w:r>
        <w:tab/>
        <w:t xml:space="preserve">On the Configure Settings page, </w:t>
      </w:r>
      <w:r w:rsidR="00344A25">
        <w:t>c</w:t>
      </w:r>
      <w:r>
        <w:t xml:space="preserve">lick </w:t>
      </w:r>
      <w:r w:rsidR="009D55F9" w:rsidRPr="009D55F9">
        <w:t>Next</w:t>
      </w:r>
      <w:r>
        <w:t>.</w:t>
      </w:r>
    </w:p>
    <w:p w14:paraId="16DDF3D2" w14:textId="77777777" w:rsidR="00C75B2C" w:rsidRDefault="00C75B2C" w:rsidP="00C75B2C">
      <w:pPr>
        <w:pStyle w:val="NL"/>
      </w:pPr>
      <w:r w:rsidRPr="00A53F87">
        <w:rPr>
          <w:b/>
        </w:rPr>
        <w:t>1</w:t>
      </w:r>
      <w:r w:rsidR="00344A25" w:rsidRPr="00A53F87">
        <w:rPr>
          <w:b/>
        </w:rPr>
        <w:t>1</w:t>
      </w:r>
      <w:r w:rsidRPr="00A53F87">
        <w:rPr>
          <w:b/>
        </w:rPr>
        <w:t>.</w:t>
      </w:r>
      <w:r>
        <w:tab/>
        <w:t xml:space="preserve">On the Completing New Network Policy page, click </w:t>
      </w:r>
      <w:r w:rsidR="009D55F9" w:rsidRPr="009D55F9">
        <w:t>Finish</w:t>
      </w:r>
      <w:r>
        <w:t xml:space="preserve">. </w:t>
      </w:r>
    </w:p>
    <w:p w14:paraId="5BDF7516" w14:textId="77777777" w:rsidR="005A194A" w:rsidRDefault="000C7E72" w:rsidP="00C75B2C">
      <w:pPr>
        <w:pStyle w:val="NL"/>
      </w:pPr>
      <w:r w:rsidRPr="00A53F87">
        <w:rPr>
          <w:b/>
        </w:rPr>
        <w:t>12.</w:t>
      </w:r>
      <w:r>
        <w:tab/>
      </w:r>
      <w:r w:rsidRPr="000C7E72">
        <w:t xml:space="preserve">Click </w:t>
      </w:r>
      <w:r w:rsidR="009D55F9" w:rsidRPr="009D55F9">
        <w:t>Network Policies</w:t>
      </w:r>
      <w:r w:rsidRPr="000C7E72">
        <w:t xml:space="preserve"> under Policies on left side and observe that the new Network Policy 1 is listed in the Network Policies pane.</w:t>
      </w:r>
    </w:p>
    <w:p w14:paraId="269BB6DE" w14:textId="77777777" w:rsidR="005A194A" w:rsidRPr="005A194A" w:rsidRDefault="005A194A" w:rsidP="005A194A">
      <w:pPr>
        <w:pStyle w:val="BodyText"/>
        <w:ind w:left="360"/>
        <w:rPr>
          <w:sz w:val="22"/>
        </w:rPr>
      </w:pPr>
      <w:r w:rsidRPr="005A194A">
        <w:rPr>
          <w:sz w:val="22"/>
        </w:rPr>
        <w:t>End of exercise. You can leave the windows open for the next exercise.</w:t>
      </w:r>
    </w:p>
    <w:p w14:paraId="3EC32F60" w14:textId="77777777" w:rsidR="000C7E72" w:rsidRDefault="000C7E72" w:rsidP="005A194A">
      <w:pPr>
        <w:pStyle w:val="NL"/>
        <w:ind w:left="0" w:firstLine="0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</w:tblBorders>
        <w:tblLook w:val="01E0" w:firstRow="1" w:lastRow="1" w:firstColumn="1" w:lastColumn="1" w:noHBand="0" w:noVBand="0"/>
      </w:tblPr>
      <w:tblGrid>
        <w:gridCol w:w="1870"/>
        <w:gridCol w:w="6626"/>
      </w:tblGrid>
      <w:tr w:rsidR="007E2448" w:rsidRPr="00296AA8" w14:paraId="0D1B3E90" w14:textId="77777777">
        <w:tc>
          <w:tcPr>
            <w:tcW w:w="1870" w:type="dxa"/>
            <w:shd w:val="solid" w:color="000000" w:fill="FFFFFF"/>
            <w:vAlign w:val="bottom"/>
          </w:tcPr>
          <w:p w14:paraId="60FD4FB6" w14:textId="77777777" w:rsidR="007E2448" w:rsidRPr="00296AA8" w:rsidRDefault="007E2448" w:rsidP="007E2448">
            <w:pPr>
              <w:pStyle w:val="TBH"/>
              <w:jc w:val="left"/>
              <w:rPr>
                <w:b w:val="0"/>
                <w:bCs w:val="0"/>
              </w:rPr>
            </w:pPr>
            <w:r w:rsidRPr="00296AA8">
              <w:rPr>
                <w:b w:val="0"/>
                <w:bCs w:val="0"/>
              </w:rPr>
              <w:t>Exercise</w:t>
            </w:r>
            <w:r>
              <w:rPr>
                <w:b w:val="0"/>
                <w:bCs w:val="0"/>
              </w:rPr>
              <w:t xml:space="preserve"> 1</w:t>
            </w:r>
            <w:r w:rsidR="00F82AFE"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.3</w:t>
            </w:r>
          </w:p>
        </w:tc>
        <w:tc>
          <w:tcPr>
            <w:tcW w:w="6626" w:type="dxa"/>
            <w:shd w:val="solid" w:color="000000" w:fill="FFFFFF"/>
            <w:vAlign w:val="bottom"/>
          </w:tcPr>
          <w:p w14:paraId="70E7F126" w14:textId="77777777" w:rsidR="007E2448" w:rsidRPr="00296AA8" w:rsidRDefault="00C75B2C" w:rsidP="007E2448">
            <w:pPr>
              <w:pStyle w:val="TBH"/>
              <w:jc w:val="left"/>
              <w:rPr>
                <w:b w:val="0"/>
                <w:bCs w:val="0"/>
              </w:rPr>
            </w:pPr>
            <w:r w:rsidRPr="00C75B2C">
              <w:rPr>
                <w:b w:val="0"/>
                <w:bCs w:val="0"/>
              </w:rPr>
              <w:t>Exporting and Importing the NPS Configuration</w:t>
            </w:r>
          </w:p>
        </w:tc>
      </w:tr>
      <w:tr w:rsidR="007E2448" w14:paraId="36B3D152" w14:textId="77777777">
        <w:tc>
          <w:tcPr>
            <w:tcW w:w="1870" w:type="dxa"/>
            <w:shd w:val="clear" w:color="auto" w:fill="auto"/>
          </w:tcPr>
          <w:p w14:paraId="693BC23F" w14:textId="77777777" w:rsidR="007E2448" w:rsidRDefault="007E2448" w:rsidP="007E2448">
            <w:pPr>
              <w:pStyle w:val="TB"/>
            </w:pPr>
            <w:r>
              <w:t>Overview</w:t>
            </w:r>
          </w:p>
          <w:p w14:paraId="3497E3F9" w14:textId="77777777" w:rsidR="007E2448" w:rsidRDefault="007E2448" w:rsidP="007E2448">
            <w:pPr>
              <w:spacing w:after="120"/>
            </w:pPr>
          </w:p>
        </w:tc>
        <w:tc>
          <w:tcPr>
            <w:tcW w:w="6626" w:type="dxa"/>
            <w:shd w:val="clear" w:color="auto" w:fill="auto"/>
          </w:tcPr>
          <w:p w14:paraId="42118F50" w14:textId="77777777" w:rsidR="007E2448" w:rsidRDefault="001A0519" w:rsidP="00A53F87">
            <w:pPr>
              <w:pStyle w:val="StyleTBLLeft-001Hanging001"/>
            </w:pPr>
            <w:r>
              <w:t xml:space="preserve">In the </w:t>
            </w:r>
            <w:r w:rsidR="00A53F87">
              <w:t xml:space="preserve">previous </w:t>
            </w:r>
            <w:r>
              <w:t xml:space="preserve">lab, you created and used NPS templates to help configure RADIUS. During this lesson, </w:t>
            </w:r>
            <w:r w:rsidR="00A53F87">
              <w:t>you</w:t>
            </w:r>
            <w:r>
              <w:t xml:space="preserve"> export the configuration for the NPS server to an XML file and then import the configuration back into the system.</w:t>
            </w:r>
            <w:r w:rsidR="007E2448" w:rsidRPr="0086384A">
              <w:t xml:space="preserve"> </w:t>
            </w:r>
          </w:p>
        </w:tc>
      </w:tr>
      <w:tr w:rsidR="007E2448" w14:paraId="6154A92F" w14:textId="77777777">
        <w:tc>
          <w:tcPr>
            <w:tcW w:w="1870" w:type="dxa"/>
            <w:shd w:val="clear" w:color="auto" w:fill="auto"/>
          </w:tcPr>
          <w:p w14:paraId="2B7207CA" w14:textId="77777777" w:rsidR="007E2448" w:rsidRDefault="007E2448" w:rsidP="007E2448">
            <w:pPr>
              <w:pStyle w:val="TB"/>
            </w:pPr>
            <w:r>
              <w:t>Completion time</w:t>
            </w:r>
          </w:p>
        </w:tc>
        <w:tc>
          <w:tcPr>
            <w:tcW w:w="6626" w:type="dxa"/>
            <w:shd w:val="clear" w:color="auto" w:fill="auto"/>
          </w:tcPr>
          <w:p w14:paraId="50A1916B" w14:textId="77777777" w:rsidR="007E2448" w:rsidRDefault="007E2448" w:rsidP="007E2448">
            <w:pPr>
              <w:pStyle w:val="TB"/>
            </w:pPr>
            <w:r>
              <w:t>10 minutes</w:t>
            </w:r>
          </w:p>
        </w:tc>
      </w:tr>
    </w:tbl>
    <w:p w14:paraId="07EB5ED2" w14:textId="77777777" w:rsidR="007E2448" w:rsidRDefault="007E2448" w:rsidP="007E2448">
      <w:pPr>
        <w:pStyle w:val="NL"/>
      </w:pPr>
    </w:p>
    <w:p w14:paraId="6BA16398" w14:textId="77777777" w:rsidR="00192C30" w:rsidRDefault="007E2448" w:rsidP="007E2448">
      <w:pPr>
        <w:pStyle w:val="NL"/>
      </w:pPr>
      <w:r w:rsidRPr="00A53F87">
        <w:rPr>
          <w:b/>
        </w:rPr>
        <w:lastRenderedPageBreak/>
        <w:t>1.</w:t>
      </w:r>
      <w:r w:rsidRPr="000B1D97">
        <w:tab/>
      </w:r>
      <w:r w:rsidR="00192C30">
        <w:t xml:space="preserve">On RWDC01, open </w:t>
      </w:r>
      <w:r w:rsidR="009D55F9" w:rsidRPr="009D55F9">
        <w:t>a Command Prompt (Admin)</w:t>
      </w:r>
      <w:r w:rsidR="00192C30" w:rsidRPr="00A53F87">
        <w:t xml:space="preserve"> </w:t>
      </w:r>
      <w:r w:rsidR="00192C30">
        <w:t>window.</w:t>
      </w:r>
    </w:p>
    <w:p w14:paraId="2976BF19" w14:textId="77777777" w:rsidR="00C75B2C" w:rsidRDefault="00C75B2C" w:rsidP="00C75B2C">
      <w:pPr>
        <w:pStyle w:val="NL"/>
      </w:pPr>
      <w:r w:rsidRPr="00A53F87">
        <w:rPr>
          <w:b/>
        </w:rPr>
        <w:t>2.</w:t>
      </w:r>
      <w:r>
        <w:tab/>
        <w:t xml:space="preserve">Type </w:t>
      </w:r>
      <w:r w:rsidRPr="00192C30">
        <w:rPr>
          <w:rFonts w:ascii="Courier New" w:hAnsi="Courier New" w:cs="Courier New"/>
          <w:b/>
        </w:rPr>
        <w:t>netsh</w:t>
      </w:r>
      <w:r>
        <w:t xml:space="preserve">, and then press </w:t>
      </w:r>
      <w:r w:rsidR="009D55F9" w:rsidRPr="009D55F9">
        <w:t>Enter</w:t>
      </w:r>
      <w:r>
        <w:t>.</w:t>
      </w:r>
    </w:p>
    <w:p w14:paraId="4B8DE5BE" w14:textId="77777777" w:rsidR="00C75B2C" w:rsidRDefault="00C75B2C" w:rsidP="00C75B2C">
      <w:pPr>
        <w:pStyle w:val="NL"/>
      </w:pPr>
      <w:r w:rsidRPr="00A53F87">
        <w:rPr>
          <w:b/>
        </w:rPr>
        <w:t>3.</w:t>
      </w:r>
      <w:r>
        <w:tab/>
        <w:t xml:space="preserve">At the netsh prompt, type </w:t>
      </w:r>
      <w:r w:rsidRPr="00192C30">
        <w:rPr>
          <w:rFonts w:ascii="Courier New" w:hAnsi="Courier New" w:cs="Courier New"/>
          <w:b/>
        </w:rPr>
        <w:t>nps</w:t>
      </w:r>
      <w:r>
        <w:t xml:space="preserve">, and then press </w:t>
      </w:r>
      <w:r w:rsidR="009D55F9" w:rsidRPr="009D55F9">
        <w:t>Enter</w:t>
      </w:r>
      <w:r>
        <w:t xml:space="preserve">. </w:t>
      </w:r>
    </w:p>
    <w:p w14:paraId="1DB384B0" w14:textId="77777777" w:rsidR="00C75B2C" w:rsidRDefault="00C75B2C" w:rsidP="00C75B2C">
      <w:pPr>
        <w:pStyle w:val="NL"/>
      </w:pPr>
      <w:r w:rsidRPr="00A53F87">
        <w:rPr>
          <w:b/>
        </w:rPr>
        <w:t>4.</w:t>
      </w:r>
      <w:r>
        <w:tab/>
        <w:t xml:space="preserve">At the netsh nps prompt, type </w:t>
      </w:r>
      <w:r w:rsidRPr="00192C30">
        <w:rPr>
          <w:rFonts w:ascii="Courier New" w:hAnsi="Courier New" w:cs="Courier New"/>
          <w:b/>
        </w:rPr>
        <w:t>export filename="</w:t>
      </w:r>
      <w:r w:rsidR="00192C30">
        <w:rPr>
          <w:rFonts w:ascii="Courier New" w:hAnsi="Courier New" w:cs="Courier New"/>
          <w:b/>
        </w:rPr>
        <w:t>C:\Bak</w:t>
      </w:r>
      <w:r w:rsidRPr="00192C30">
        <w:rPr>
          <w:rFonts w:ascii="Courier New" w:hAnsi="Courier New" w:cs="Courier New"/>
          <w:b/>
        </w:rPr>
        <w:t>.xml"</w:t>
      </w:r>
      <w:r w:rsidR="00192C30">
        <w:rPr>
          <w:rFonts w:ascii="Courier New" w:hAnsi="Courier New" w:cs="Courier New"/>
          <w:b/>
        </w:rPr>
        <w:t xml:space="preserve"> </w:t>
      </w:r>
      <w:r w:rsidRPr="00192C30">
        <w:rPr>
          <w:rFonts w:ascii="Courier New" w:hAnsi="Courier New" w:cs="Courier New"/>
          <w:b/>
        </w:rPr>
        <w:t>exportPSK=YES</w:t>
      </w:r>
      <w:r>
        <w:t xml:space="preserve">. Press </w:t>
      </w:r>
      <w:r w:rsidR="009D55F9" w:rsidRPr="009D55F9">
        <w:t>Enter</w:t>
      </w:r>
      <w:r>
        <w:t xml:space="preserve">. </w:t>
      </w: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192C30" w14:paraId="5921E925" w14:textId="77777777">
        <w:tc>
          <w:tcPr>
            <w:tcW w:w="1440" w:type="dxa"/>
            <w:shd w:val="clear" w:color="auto" w:fill="808080"/>
            <w:vAlign w:val="center"/>
          </w:tcPr>
          <w:p w14:paraId="0AF6258A" w14:textId="77777777" w:rsidR="00192C30" w:rsidRPr="00296AA8" w:rsidRDefault="00192C30" w:rsidP="001A0519">
            <w:pPr>
              <w:pStyle w:val="QuestionHead"/>
            </w:pPr>
            <w:r w:rsidRPr="00296AA8">
              <w:t>Question</w:t>
            </w:r>
            <w:r>
              <w:t xml:space="preserve"> </w:t>
            </w:r>
            <w:r w:rsidR="001A0519">
              <w:t>4</w:t>
            </w:r>
          </w:p>
        </w:tc>
        <w:tc>
          <w:tcPr>
            <w:tcW w:w="6300" w:type="dxa"/>
            <w:vAlign w:val="center"/>
          </w:tcPr>
          <w:p w14:paraId="200ACB31" w14:textId="77777777" w:rsidR="00192C30" w:rsidRPr="00C33DA8" w:rsidRDefault="00192C30" w:rsidP="00697D46">
            <w:pPr>
              <w:pStyle w:val="NoteText"/>
            </w:pPr>
            <w:r>
              <w:t>What does the warning say?</w:t>
            </w:r>
          </w:p>
        </w:tc>
      </w:tr>
    </w:tbl>
    <w:p w14:paraId="04FA2230" w14:textId="77777777" w:rsidR="00192C30" w:rsidRDefault="00192C30" w:rsidP="00C75B2C">
      <w:pPr>
        <w:pStyle w:val="NL"/>
      </w:pPr>
    </w:p>
    <w:p w14:paraId="0AFE3494" w14:textId="77777777" w:rsidR="00192C30" w:rsidRDefault="00192C30" w:rsidP="00C75B2C">
      <w:pPr>
        <w:pStyle w:val="NL"/>
      </w:pPr>
      <w:r w:rsidRPr="00A53F87">
        <w:rPr>
          <w:b/>
        </w:rPr>
        <w:t>5.</w:t>
      </w:r>
      <w:r>
        <w:tab/>
        <w:t xml:space="preserve">At the command prompt, type </w:t>
      </w:r>
      <w:r w:rsidRPr="00192C30">
        <w:rPr>
          <w:rFonts w:ascii="Courier New" w:hAnsi="Courier New" w:cs="Courier New"/>
          <w:b/>
        </w:rPr>
        <w:t>exit</w:t>
      </w:r>
      <w:r>
        <w:t xml:space="preserve"> and press </w:t>
      </w:r>
      <w:r w:rsidR="009D55F9" w:rsidRPr="009D55F9">
        <w:t>Enter</w:t>
      </w:r>
      <w:r>
        <w:t>.</w:t>
      </w:r>
    </w:p>
    <w:p w14:paraId="5533BA87" w14:textId="77777777" w:rsidR="00C75B2C" w:rsidRDefault="00192C30" w:rsidP="00C75B2C">
      <w:pPr>
        <w:pStyle w:val="NL"/>
      </w:pPr>
      <w:r w:rsidRPr="00A53F87">
        <w:rPr>
          <w:b/>
        </w:rPr>
        <w:t>6</w:t>
      </w:r>
      <w:r w:rsidR="00C75B2C" w:rsidRPr="00A53F87">
        <w:rPr>
          <w:b/>
        </w:rPr>
        <w:t>.</w:t>
      </w:r>
      <w:r w:rsidR="00C75B2C">
        <w:tab/>
      </w:r>
      <w:r>
        <w:t xml:space="preserve">To import back in, </w:t>
      </w:r>
      <w:r w:rsidR="00C75B2C">
        <w:t xml:space="preserve">type </w:t>
      </w:r>
      <w:r w:rsidR="00C75B2C" w:rsidRPr="000C7E72">
        <w:rPr>
          <w:rFonts w:ascii="Courier New" w:hAnsi="Courier New" w:cs="Courier New"/>
          <w:b/>
        </w:rPr>
        <w:t>netsh nps import filename="</w:t>
      </w:r>
      <w:r w:rsidRPr="000C7E72">
        <w:rPr>
          <w:rFonts w:ascii="Courier New" w:hAnsi="Courier New" w:cs="Courier New"/>
          <w:b/>
        </w:rPr>
        <w:t>C:\Bak</w:t>
      </w:r>
      <w:r w:rsidR="00C75B2C" w:rsidRPr="000C7E72">
        <w:rPr>
          <w:rFonts w:ascii="Courier New" w:hAnsi="Courier New" w:cs="Courier New"/>
          <w:b/>
        </w:rPr>
        <w:t>.xml"</w:t>
      </w:r>
      <w:r w:rsidR="00C75B2C">
        <w:t xml:space="preserve">, and then press </w:t>
      </w:r>
      <w:r w:rsidR="009D55F9" w:rsidRPr="009D55F9">
        <w:t>Enter</w:t>
      </w:r>
      <w:r w:rsidR="00C75B2C">
        <w:t>. A message appears indicating whether the import from the XML file was successful.</w:t>
      </w:r>
    </w:p>
    <w:p w14:paraId="3C879FB0" w14:textId="77777777" w:rsidR="005D57A7" w:rsidRDefault="009D55F9" w:rsidP="005D57A7">
      <w:pPr>
        <w:pStyle w:val="NL"/>
        <w:rPr>
          <w:noProof w:val="0"/>
        </w:rPr>
      </w:pPr>
      <w:r w:rsidRPr="009D55F9">
        <w:rPr>
          <w:b/>
        </w:rPr>
        <w:t>7.</w:t>
      </w:r>
      <w:r w:rsidR="005D57A7">
        <w:tab/>
      </w:r>
      <w:r w:rsidR="005D57A7">
        <w:rPr>
          <w:noProof w:val="0"/>
        </w:rPr>
        <w:t xml:space="preserve">Take a screen shot of the </w:t>
      </w:r>
      <w:r w:rsidR="005E4FC7">
        <w:rPr>
          <w:noProof w:val="0"/>
        </w:rPr>
        <w:t>Command Prompt</w:t>
      </w:r>
      <w:r w:rsidR="005D57A7">
        <w:rPr>
          <w:noProof w:val="0"/>
        </w:rPr>
        <w:t xml:space="preserve"> window by pressing </w:t>
      </w:r>
      <w:proofErr w:type="spellStart"/>
      <w:r w:rsidR="005D57A7">
        <w:rPr>
          <w:noProof w:val="0"/>
        </w:rPr>
        <w:t>Alt+Prt</w:t>
      </w:r>
      <w:proofErr w:type="spellEnd"/>
      <w:r w:rsidR="005D57A7">
        <w:rPr>
          <w:noProof w:val="0"/>
        </w:rPr>
        <w:t xml:space="preserve"> </w:t>
      </w:r>
      <w:proofErr w:type="spellStart"/>
      <w:r w:rsidR="005D57A7">
        <w:rPr>
          <w:noProof w:val="0"/>
        </w:rPr>
        <w:t>Scr</w:t>
      </w:r>
      <w:proofErr w:type="spellEnd"/>
      <w:r w:rsidR="005D57A7">
        <w:rPr>
          <w:noProof w:val="0"/>
        </w:rPr>
        <w:t xml:space="preserve"> and then paste it into your Lab13_worksheet file in the page provided by pressing </w:t>
      </w:r>
      <w:proofErr w:type="spellStart"/>
      <w:r w:rsidR="005D57A7">
        <w:rPr>
          <w:noProof w:val="0"/>
        </w:rPr>
        <w:t>Ctrl+V</w:t>
      </w:r>
      <w:proofErr w:type="spellEnd"/>
      <w:r w:rsidR="005D57A7">
        <w:rPr>
          <w:noProof w:val="0"/>
        </w:rPr>
        <w:t>.</w:t>
      </w:r>
    </w:p>
    <w:p w14:paraId="3A060A30" w14:textId="67C13C90" w:rsidR="005A194A" w:rsidRDefault="005D57A7" w:rsidP="00C75B2C">
      <w:pPr>
        <w:pStyle w:val="NL"/>
      </w:pPr>
      <w:r>
        <w:rPr>
          <w:b/>
        </w:rPr>
        <w:t>8</w:t>
      </w:r>
      <w:r w:rsidR="00C75B2C" w:rsidRPr="00A53F87">
        <w:rPr>
          <w:b/>
        </w:rPr>
        <w:t>.</w:t>
      </w:r>
      <w:r w:rsidR="00C75B2C">
        <w:tab/>
        <w:t xml:space="preserve">When the import is complete, close the </w:t>
      </w:r>
      <w:r w:rsidR="006A07D2">
        <w:t xml:space="preserve">Administrator: </w:t>
      </w:r>
      <w:r w:rsidR="00C75B2C">
        <w:t>command prompt</w:t>
      </w:r>
      <w:r w:rsidR="00D80835">
        <w:t xml:space="preserve"> and </w:t>
      </w:r>
      <w:r w:rsidR="00CD226D">
        <w:t xml:space="preserve">close </w:t>
      </w:r>
      <w:r w:rsidR="00D80835">
        <w:t>the Network Policy console</w:t>
      </w:r>
      <w:r w:rsidR="00C75B2C">
        <w:t>.</w:t>
      </w:r>
    </w:p>
    <w:p w14:paraId="14C1B8D2" w14:textId="77777777" w:rsidR="00EB715D" w:rsidRDefault="00EB715D" w:rsidP="00EB715D">
      <w:pPr>
        <w:pStyle w:val="H1"/>
      </w:pPr>
      <w:r>
        <w:t>Lab REview Questions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000000" w:fill="auto"/>
        <w:tblLook w:val="01E0" w:firstRow="1" w:lastRow="1" w:firstColumn="1" w:lastColumn="1" w:noHBand="0" w:noVBand="0"/>
      </w:tblPr>
      <w:tblGrid>
        <w:gridCol w:w="1782"/>
        <w:gridCol w:w="6720"/>
      </w:tblGrid>
      <w:tr w:rsidR="00EB715D" w14:paraId="2EC25537" w14:textId="77777777">
        <w:tc>
          <w:tcPr>
            <w:tcW w:w="1800" w:type="dxa"/>
            <w:shd w:val="clear" w:color="000000" w:fill="auto"/>
          </w:tcPr>
          <w:p w14:paraId="66DBFA8C" w14:textId="77777777" w:rsidR="00EB715D" w:rsidRPr="00296AA8" w:rsidRDefault="00EB715D" w:rsidP="00EB715D">
            <w:pPr>
              <w:pStyle w:val="TB"/>
              <w:rPr>
                <w:b/>
                <w:bCs/>
              </w:rPr>
            </w:pPr>
            <w:r w:rsidRPr="00296AA8">
              <w:rPr>
                <w:b/>
                <w:bCs/>
              </w:rPr>
              <w:t>Completion time</w:t>
            </w:r>
          </w:p>
        </w:tc>
        <w:tc>
          <w:tcPr>
            <w:tcW w:w="6948" w:type="dxa"/>
            <w:shd w:val="clear" w:color="000000" w:fill="auto"/>
          </w:tcPr>
          <w:p w14:paraId="2027B7C9" w14:textId="77777777" w:rsidR="00EB715D" w:rsidRPr="00296AA8" w:rsidRDefault="00EB715D" w:rsidP="00EB715D">
            <w:pPr>
              <w:pStyle w:val="TB"/>
              <w:rPr>
                <w:b/>
                <w:bCs/>
              </w:rPr>
            </w:pPr>
            <w:r w:rsidRPr="00296AA8">
              <w:rPr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  <w:r w:rsidRPr="00296AA8">
              <w:rPr>
                <w:b/>
                <w:bCs/>
              </w:rPr>
              <w:t xml:space="preserve"> minutes</w:t>
            </w:r>
          </w:p>
        </w:tc>
      </w:tr>
    </w:tbl>
    <w:p w14:paraId="704BE57C" w14:textId="77777777" w:rsidR="00C33DA8" w:rsidRDefault="00C33DA8" w:rsidP="00A53F87">
      <w:pPr>
        <w:pStyle w:val="NL"/>
        <w:rPr>
          <w:b/>
        </w:rPr>
      </w:pPr>
    </w:p>
    <w:p w14:paraId="2AAFC354" w14:textId="77777777" w:rsidR="007D5F43" w:rsidRDefault="00A53F87" w:rsidP="00A53F87">
      <w:pPr>
        <w:pStyle w:val="NL"/>
      </w:pPr>
      <w:r w:rsidRPr="00206E9A">
        <w:rPr>
          <w:b/>
        </w:rPr>
        <w:t>1.</w:t>
      </w:r>
      <w:r w:rsidRPr="00206E9A">
        <w:rPr>
          <w:b/>
        </w:rPr>
        <w:tab/>
      </w:r>
      <w:r w:rsidR="007D5F43">
        <w:t xml:space="preserve">In Exercise 13.1, if you want to configure a RADIUS proxy and </w:t>
      </w:r>
      <w:r w:rsidR="00821FF7">
        <w:t xml:space="preserve">forward </w:t>
      </w:r>
      <w:r w:rsidR="007D5F43">
        <w:t>connection requests to another NPS or RADIUS server, what must you do?</w:t>
      </w:r>
    </w:p>
    <w:p w14:paraId="33E53BF7" w14:textId="77777777" w:rsidR="007D5F43" w:rsidRDefault="00A53F87" w:rsidP="00A53F87">
      <w:pPr>
        <w:pStyle w:val="NL"/>
      </w:pPr>
      <w:r>
        <w:rPr>
          <w:b/>
        </w:rPr>
        <w:t>2</w:t>
      </w:r>
      <w:r w:rsidRPr="00206E9A">
        <w:rPr>
          <w:b/>
        </w:rPr>
        <w:t>.</w:t>
      </w:r>
      <w:r w:rsidRPr="00206E9A">
        <w:rPr>
          <w:b/>
        </w:rPr>
        <w:tab/>
      </w:r>
      <w:r w:rsidR="007D5F43">
        <w:t xml:space="preserve">In Exercise 13.1, </w:t>
      </w:r>
      <w:r w:rsidR="000C7E72">
        <w:t>w</w:t>
      </w:r>
      <w:r w:rsidR="007D5F43">
        <w:t>hen you create a connection request policy, what param</w:t>
      </w:r>
      <w:r w:rsidR="000C7E72">
        <w:t>e</w:t>
      </w:r>
      <w:r w:rsidR="007D5F43">
        <w:t>ters do you configure?</w:t>
      </w:r>
    </w:p>
    <w:p w14:paraId="7C3A5362" w14:textId="77777777" w:rsidR="007D5F43" w:rsidRDefault="00A53F87" w:rsidP="00A53F87">
      <w:pPr>
        <w:pStyle w:val="NL"/>
      </w:pPr>
      <w:r>
        <w:rPr>
          <w:b/>
        </w:rPr>
        <w:t>3</w:t>
      </w:r>
      <w:r w:rsidRPr="00206E9A">
        <w:rPr>
          <w:b/>
        </w:rPr>
        <w:t>.</w:t>
      </w:r>
      <w:r w:rsidRPr="00206E9A">
        <w:rPr>
          <w:b/>
        </w:rPr>
        <w:tab/>
      </w:r>
      <w:r w:rsidR="007D5F43">
        <w:t>In Exercise 13.2, if you had multiple network policies, why does order matter?</w:t>
      </w:r>
    </w:p>
    <w:p w14:paraId="649DE2F1" w14:textId="77777777" w:rsidR="007D5F43" w:rsidRDefault="00A53F87" w:rsidP="00A53F87">
      <w:pPr>
        <w:pStyle w:val="NL"/>
      </w:pPr>
      <w:r>
        <w:rPr>
          <w:b/>
        </w:rPr>
        <w:t>4</w:t>
      </w:r>
      <w:r w:rsidRPr="00206E9A">
        <w:rPr>
          <w:b/>
        </w:rPr>
        <w:t>.</w:t>
      </w:r>
      <w:r w:rsidRPr="00206E9A">
        <w:rPr>
          <w:b/>
        </w:rPr>
        <w:tab/>
      </w:r>
      <w:r w:rsidR="007D5F43">
        <w:t xml:space="preserve">In Exercise 13.2, </w:t>
      </w:r>
      <w:r w:rsidR="000C7E72">
        <w:t>w</w:t>
      </w:r>
      <w:r w:rsidR="007D5F43">
        <w:t>here would you configure multilink and bandwidth allocation?</w:t>
      </w:r>
    </w:p>
    <w:p w14:paraId="181819A2" w14:textId="77777777" w:rsidR="00C33DA8" w:rsidRDefault="00C33DA8" w:rsidP="00A53F87">
      <w:pPr>
        <w:pStyle w:val="NL"/>
        <w:ind w:left="1260"/>
        <w:rPr>
          <w:b/>
          <w:highlight w:val="yellow"/>
        </w:rPr>
      </w:pPr>
    </w:p>
    <w:p w14:paraId="6F9C2CC6" w14:textId="77777777" w:rsidR="00C33DA8" w:rsidRDefault="00C33DA8" w:rsidP="00A53F87">
      <w:pPr>
        <w:pStyle w:val="NL"/>
        <w:ind w:left="1260"/>
        <w:rPr>
          <w:b/>
          <w:highlight w:val="yellow"/>
        </w:rPr>
      </w:pPr>
    </w:p>
    <w:p w14:paraId="556E885D" w14:textId="77777777" w:rsidR="007D5F43" w:rsidRPr="00BD1EA9" w:rsidRDefault="007D5F43" w:rsidP="00A53F87">
      <w:pPr>
        <w:pStyle w:val="NL"/>
        <w:ind w:left="1260"/>
        <w:rPr>
          <w:b/>
          <w:highlight w:val="yellow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</w:tblBorders>
        <w:tblLook w:val="01E0" w:firstRow="1" w:lastRow="1" w:firstColumn="1" w:lastColumn="1" w:noHBand="0" w:noVBand="0"/>
      </w:tblPr>
      <w:tblGrid>
        <w:gridCol w:w="1870"/>
        <w:gridCol w:w="6626"/>
      </w:tblGrid>
      <w:tr w:rsidR="0034493E" w:rsidRPr="00296AA8" w14:paraId="1898A82F" w14:textId="77777777">
        <w:tc>
          <w:tcPr>
            <w:tcW w:w="1870" w:type="dxa"/>
            <w:shd w:val="solid" w:color="000000" w:fill="FFFFFF"/>
            <w:vAlign w:val="bottom"/>
          </w:tcPr>
          <w:p w14:paraId="0C7228F0" w14:textId="77777777" w:rsidR="0034493E" w:rsidRPr="00296AA8" w:rsidRDefault="0034493E" w:rsidP="009F4E27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Lab Challenge</w:t>
            </w:r>
          </w:p>
        </w:tc>
        <w:tc>
          <w:tcPr>
            <w:tcW w:w="6626" w:type="dxa"/>
            <w:shd w:val="solid" w:color="000000" w:fill="FFFFFF"/>
            <w:vAlign w:val="bottom"/>
          </w:tcPr>
          <w:p w14:paraId="129927CD" w14:textId="77777777" w:rsidR="0034493E" w:rsidRPr="00296AA8" w:rsidRDefault="0034493E" w:rsidP="009F4E27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Processing Network Policies</w:t>
            </w:r>
          </w:p>
        </w:tc>
      </w:tr>
      <w:tr w:rsidR="0034493E" w14:paraId="2E04CEF4" w14:textId="77777777">
        <w:tc>
          <w:tcPr>
            <w:tcW w:w="1870" w:type="dxa"/>
            <w:shd w:val="clear" w:color="auto" w:fill="auto"/>
          </w:tcPr>
          <w:p w14:paraId="3378DC35" w14:textId="77777777" w:rsidR="0034493E" w:rsidRDefault="0034493E" w:rsidP="009F4E27">
            <w:pPr>
              <w:pStyle w:val="TB"/>
            </w:pPr>
            <w:r>
              <w:t>Overview</w:t>
            </w:r>
          </w:p>
          <w:p w14:paraId="3EA49B85" w14:textId="77777777" w:rsidR="0034493E" w:rsidRDefault="0034493E" w:rsidP="009F4E27">
            <w:pPr>
              <w:spacing w:after="120"/>
            </w:pPr>
          </w:p>
        </w:tc>
        <w:tc>
          <w:tcPr>
            <w:tcW w:w="6626" w:type="dxa"/>
            <w:shd w:val="clear" w:color="auto" w:fill="auto"/>
          </w:tcPr>
          <w:p w14:paraId="4BEF14FB" w14:textId="77777777" w:rsidR="0034493E" w:rsidRDefault="0034493E" w:rsidP="00C031D8">
            <w:pPr>
              <w:pStyle w:val="StyleTBLLeft-001Hanging001"/>
            </w:pPr>
            <w:r>
              <w:t xml:space="preserve">To complete this challenge, you will </w:t>
            </w:r>
            <w:r w:rsidR="00C031D8">
              <w:t xml:space="preserve">describe hohw network policies are processed by </w:t>
            </w:r>
            <w:r>
              <w:t xml:space="preserve">writing the </w:t>
            </w:r>
            <w:r w:rsidR="00C031D8">
              <w:t xml:space="preserve">high-level </w:t>
            </w:r>
            <w:r>
              <w:t xml:space="preserve">steps </w:t>
            </w:r>
            <w:r w:rsidR="00C031D8">
              <w:t>of processing network policies.</w:t>
            </w:r>
          </w:p>
        </w:tc>
      </w:tr>
      <w:tr w:rsidR="0034493E" w14:paraId="499EE8A7" w14:textId="77777777">
        <w:tc>
          <w:tcPr>
            <w:tcW w:w="1870" w:type="dxa"/>
            <w:shd w:val="clear" w:color="auto" w:fill="auto"/>
          </w:tcPr>
          <w:p w14:paraId="09844474" w14:textId="77777777" w:rsidR="0034493E" w:rsidRDefault="0034493E" w:rsidP="009F4E27">
            <w:pPr>
              <w:pStyle w:val="TB"/>
            </w:pPr>
            <w:r>
              <w:t>Completion time</w:t>
            </w:r>
          </w:p>
        </w:tc>
        <w:tc>
          <w:tcPr>
            <w:tcW w:w="6626" w:type="dxa"/>
            <w:shd w:val="clear" w:color="auto" w:fill="auto"/>
          </w:tcPr>
          <w:p w14:paraId="3242D981" w14:textId="77777777" w:rsidR="0034493E" w:rsidRDefault="0034493E" w:rsidP="009F4E27">
            <w:pPr>
              <w:pStyle w:val="TB"/>
            </w:pPr>
            <w:r>
              <w:t>10 minutes</w:t>
            </w:r>
          </w:p>
        </w:tc>
      </w:tr>
    </w:tbl>
    <w:p w14:paraId="705030BF" w14:textId="77777777" w:rsidR="005A194A" w:rsidRDefault="005A194A" w:rsidP="007E2448">
      <w:pPr>
        <w:pStyle w:val="TXTIND0"/>
        <w:rPr>
          <w:noProof w:val="0"/>
        </w:rPr>
      </w:pPr>
    </w:p>
    <w:p w14:paraId="4F6B06AC" w14:textId="77777777" w:rsidR="007E2448" w:rsidRPr="00C14D0D" w:rsidRDefault="00652F11" w:rsidP="007E2448">
      <w:pPr>
        <w:pStyle w:val="TXTIND0"/>
        <w:rPr>
          <w:noProof w:val="0"/>
        </w:rPr>
      </w:pPr>
      <w:r>
        <w:rPr>
          <w:noProof w:val="0"/>
        </w:rPr>
        <w:t xml:space="preserve">During this lab, you started to use NPS policies, specifically the Connection Request policies and Network Policies. </w:t>
      </w:r>
      <w:r w:rsidR="00821FF7">
        <w:rPr>
          <w:noProof w:val="0"/>
        </w:rPr>
        <w:t>Although</w:t>
      </w:r>
      <w:r w:rsidR="00821FF7" w:rsidRPr="00652F11">
        <w:rPr>
          <w:noProof w:val="0"/>
        </w:rPr>
        <w:t xml:space="preserve"> </w:t>
      </w:r>
      <w:r w:rsidRPr="00652F11">
        <w:rPr>
          <w:noProof w:val="0"/>
        </w:rPr>
        <w:t>the connection request policy specified settings for the RADIUS server, the network policy will allow or disallow the remote access.</w:t>
      </w:r>
    </w:p>
    <w:p w14:paraId="57EBD4EA" w14:textId="77777777" w:rsidR="007E2448" w:rsidRPr="00C14D0D" w:rsidRDefault="00652F11" w:rsidP="007E2448">
      <w:pPr>
        <w:pStyle w:val="NL"/>
        <w:rPr>
          <w:noProof w:val="0"/>
        </w:rPr>
      </w:pPr>
      <w:r>
        <w:rPr>
          <w:noProof w:val="0"/>
        </w:rPr>
        <w:t>What are the steps used when processing network policies?</w:t>
      </w:r>
    </w:p>
    <w:p w14:paraId="0D540C72" w14:textId="77777777" w:rsidR="005A194A" w:rsidRDefault="005A194A" w:rsidP="005A194A">
      <w:pPr>
        <w:pStyle w:val="NL"/>
        <w:ind w:left="1440"/>
      </w:pPr>
    </w:p>
    <w:p w14:paraId="6C6E396B" w14:textId="77777777" w:rsidR="005A194A" w:rsidRPr="00EA7434" w:rsidRDefault="005A194A" w:rsidP="005A194A">
      <w:pPr>
        <w:pStyle w:val="TXTIND0"/>
        <w:rPr>
          <w:noProof w:val="0"/>
        </w:rPr>
      </w:pPr>
      <w:r w:rsidRPr="00EA7434">
        <w:rPr>
          <w:noProof w:val="0"/>
        </w:rPr>
        <w:t>End of lab. You can log off or start a different lab. If you want to restart this lab, you’ll need to click the End Lab button in order for the lab to be reset.</w:t>
      </w:r>
    </w:p>
    <w:p w14:paraId="5B9DAD10" w14:textId="77777777" w:rsidR="007E2448" w:rsidRPr="005A194A" w:rsidRDefault="007E2448" w:rsidP="005A194A">
      <w:pPr>
        <w:pStyle w:val="NL"/>
        <w:ind w:left="1440"/>
        <w:rPr>
          <w:highlight w:val="yellow"/>
        </w:rPr>
      </w:pPr>
    </w:p>
    <w:sectPr w:rsidR="007E2448" w:rsidRPr="005A194A" w:rsidSect="00E97E5A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787E8" w14:textId="77777777" w:rsidR="003664BB" w:rsidRDefault="003664BB">
      <w:r>
        <w:separator/>
      </w:r>
    </w:p>
  </w:endnote>
  <w:endnote w:type="continuationSeparator" w:id="0">
    <w:p w14:paraId="41E1C73E" w14:textId="77777777" w:rsidR="003664BB" w:rsidRDefault="00366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keleyOldMdIT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33618" w14:textId="77777777" w:rsidR="00EB715D" w:rsidRPr="001E7A6A" w:rsidRDefault="00EB715D">
    <w:pPr>
      <w:pStyle w:val="Footer"/>
      <w:rPr>
        <w:rFonts w:ascii="Arial" w:hAnsi="Arial" w:cs="Arial"/>
        <w:i/>
        <w:sz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5745B" w14:textId="77777777" w:rsidR="003664BB" w:rsidRDefault="003664BB">
      <w:r>
        <w:separator/>
      </w:r>
    </w:p>
  </w:footnote>
  <w:footnote w:type="continuationSeparator" w:id="0">
    <w:p w14:paraId="51831744" w14:textId="77777777" w:rsidR="003664BB" w:rsidRDefault="00366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B4ECCB" w14:textId="77777777" w:rsidR="00EB715D" w:rsidRPr="00127F58" w:rsidRDefault="00EB715D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70-411 Administering Windows Server 2012</w:t>
    </w:r>
    <w:r>
      <w:rPr>
        <w:rFonts w:ascii="Arial" w:hAnsi="Arial" w:cs="Arial"/>
        <w:i/>
        <w:sz w:val="20"/>
      </w:rPr>
      <w:tab/>
    </w:r>
    <w:r>
      <w:rPr>
        <w:rFonts w:ascii="Arial" w:hAnsi="Arial" w:cs="Arial"/>
        <w:i/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C10F1"/>
    <w:multiLevelType w:val="hybridMultilevel"/>
    <w:tmpl w:val="4E662A60"/>
    <w:lvl w:ilvl="0" w:tplc="1ECCC542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EA7416FA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E6F87FA0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BA1EBB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8EFA9356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AD701570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DBB40FE2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CA3CE744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B120B676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5F784B61"/>
    <w:multiLevelType w:val="hybridMultilevel"/>
    <w:tmpl w:val="425C444E"/>
    <w:lvl w:ilvl="0" w:tplc="15E08F3A">
      <w:start w:val="1"/>
      <w:numFmt w:val="bullet"/>
      <w:pStyle w:val="ObjBL0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4212362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3888C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35823A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A62C83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736800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7284B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D34A44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01284F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0E45F5"/>
    <w:multiLevelType w:val="hybridMultilevel"/>
    <w:tmpl w:val="9F6807B2"/>
    <w:lvl w:ilvl="0" w:tplc="8766F338">
      <w:start w:val="1"/>
      <w:numFmt w:val="decimal"/>
      <w:pStyle w:val="n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C8A"/>
    <w:rsid w:val="00002064"/>
    <w:rsid w:val="00003FC7"/>
    <w:rsid w:val="00005A15"/>
    <w:rsid w:val="00005D3C"/>
    <w:rsid w:val="00007DCE"/>
    <w:rsid w:val="00010C6B"/>
    <w:rsid w:val="00012A97"/>
    <w:rsid w:val="00012FC8"/>
    <w:rsid w:val="00014C31"/>
    <w:rsid w:val="000159BE"/>
    <w:rsid w:val="00025B1F"/>
    <w:rsid w:val="0002728B"/>
    <w:rsid w:val="000361E8"/>
    <w:rsid w:val="00040C8A"/>
    <w:rsid w:val="00041170"/>
    <w:rsid w:val="00045DB9"/>
    <w:rsid w:val="00046A3E"/>
    <w:rsid w:val="00050B54"/>
    <w:rsid w:val="00051024"/>
    <w:rsid w:val="00053546"/>
    <w:rsid w:val="00054260"/>
    <w:rsid w:val="00056518"/>
    <w:rsid w:val="000578A6"/>
    <w:rsid w:val="0006332F"/>
    <w:rsid w:val="000633D1"/>
    <w:rsid w:val="000654F4"/>
    <w:rsid w:val="00066926"/>
    <w:rsid w:val="00072204"/>
    <w:rsid w:val="00073127"/>
    <w:rsid w:val="00080473"/>
    <w:rsid w:val="000805FE"/>
    <w:rsid w:val="0008198D"/>
    <w:rsid w:val="00081E8B"/>
    <w:rsid w:val="000823BD"/>
    <w:rsid w:val="00083B97"/>
    <w:rsid w:val="00083DF9"/>
    <w:rsid w:val="00084E29"/>
    <w:rsid w:val="0008516C"/>
    <w:rsid w:val="00087D9E"/>
    <w:rsid w:val="00091903"/>
    <w:rsid w:val="00095BB9"/>
    <w:rsid w:val="00096854"/>
    <w:rsid w:val="00096A43"/>
    <w:rsid w:val="000A4697"/>
    <w:rsid w:val="000A4FB4"/>
    <w:rsid w:val="000B22A5"/>
    <w:rsid w:val="000B39AC"/>
    <w:rsid w:val="000B522A"/>
    <w:rsid w:val="000B5BDE"/>
    <w:rsid w:val="000B5C37"/>
    <w:rsid w:val="000C5746"/>
    <w:rsid w:val="000C5B5A"/>
    <w:rsid w:val="000C5C70"/>
    <w:rsid w:val="000C7249"/>
    <w:rsid w:val="000C7E72"/>
    <w:rsid w:val="000D0A0D"/>
    <w:rsid w:val="000D1274"/>
    <w:rsid w:val="000D24B6"/>
    <w:rsid w:val="000D3627"/>
    <w:rsid w:val="000D434B"/>
    <w:rsid w:val="000E0993"/>
    <w:rsid w:val="000E35E7"/>
    <w:rsid w:val="000E572A"/>
    <w:rsid w:val="000F2783"/>
    <w:rsid w:val="000F3B1C"/>
    <w:rsid w:val="001063FF"/>
    <w:rsid w:val="00111163"/>
    <w:rsid w:val="0011141C"/>
    <w:rsid w:val="00114A67"/>
    <w:rsid w:val="001160E7"/>
    <w:rsid w:val="0011703A"/>
    <w:rsid w:val="00120D0B"/>
    <w:rsid w:val="00124641"/>
    <w:rsid w:val="00127096"/>
    <w:rsid w:val="00127F58"/>
    <w:rsid w:val="001318B0"/>
    <w:rsid w:val="001332F9"/>
    <w:rsid w:val="0013389B"/>
    <w:rsid w:val="001340F1"/>
    <w:rsid w:val="001348F5"/>
    <w:rsid w:val="00134CA0"/>
    <w:rsid w:val="00137F24"/>
    <w:rsid w:val="00142FBF"/>
    <w:rsid w:val="00144D7E"/>
    <w:rsid w:val="00145EA1"/>
    <w:rsid w:val="00151AC8"/>
    <w:rsid w:val="0015441E"/>
    <w:rsid w:val="0016280F"/>
    <w:rsid w:val="001631BB"/>
    <w:rsid w:val="001713B8"/>
    <w:rsid w:val="001735B3"/>
    <w:rsid w:val="00173723"/>
    <w:rsid w:val="001740F2"/>
    <w:rsid w:val="00180CB4"/>
    <w:rsid w:val="001815FC"/>
    <w:rsid w:val="00187D7D"/>
    <w:rsid w:val="0019243C"/>
    <w:rsid w:val="00192559"/>
    <w:rsid w:val="00192C30"/>
    <w:rsid w:val="00195F69"/>
    <w:rsid w:val="0019719C"/>
    <w:rsid w:val="001A0344"/>
    <w:rsid w:val="001A0519"/>
    <w:rsid w:val="001A1B2B"/>
    <w:rsid w:val="001A2C23"/>
    <w:rsid w:val="001A6768"/>
    <w:rsid w:val="001A70CF"/>
    <w:rsid w:val="001B1E53"/>
    <w:rsid w:val="001B3F03"/>
    <w:rsid w:val="001C1170"/>
    <w:rsid w:val="001C6FD5"/>
    <w:rsid w:val="001D3009"/>
    <w:rsid w:val="001E01CA"/>
    <w:rsid w:val="001E2A44"/>
    <w:rsid w:val="001E5C6A"/>
    <w:rsid w:val="001E7A6A"/>
    <w:rsid w:val="001F1A3B"/>
    <w:rsid w:val="001F3CF9"/>
    <w:rsid w:val="001F3FD5"/>
    <w:rsid w:val="001F4B51"/>
    <w:rsid w:val="0021102D"/>
    <w:rsid w:val="00213515"/>
    <w:rsid w:val="00216453"/>
    <w:rsid w:val="002166D7"/>
    <w:rsid w:val="00221EAC"/>
    <w:rsid w:val="002339E8"/>
    <w:rsid w:val="002366FF"/>
    <w:rsid w:val="002369A1"/>
    <w:rsid w:val="002457C2"/>
    <w:rsid w:val="0024595F"/>
    <w:rsid w:val="00250400"/>
    <w:rsid w:val="0025055E"/>
    <w:rsid w:val="00250A93"/>
    <w:rsid w:val="002538D1"/>
    <w:rsid w:val="00256D8C"/>
    <w:rsid w:val="0027083B"/>
    <w:rsid w:val="00276FC6"/>
    <w:rsid w:val="002854BD"/>
    <w:rsid w:val="002868C6"/>
    <w:rsid w:val="00290B23"/>
    <w:rsid w:val="002938CC"/>
    <w:rsid w:val="00294C4B"/>
    <w:rsid w:val="00297338"/>
    <w:rsid w:val="00297F62"/>
    <w:rsid w:val="002A1F5E"/>
    <w:rsid w:val="002A3BA3"/>
    <w:rsid w:val="002A3D0A"/>
    <w:rsid w:val="002A4A3C"/>
    <w:rsid w:val="002B4359"/>
    <w:rsid w:val="002C1A03"/>
    <w:rsid w:val="002C5F24"/>
    <w:rsid w:val="002C7B8A"/>
    <w:rsid w:val="002D335A"/>
    <w:rsid w:val="002D54AF"/>
    <w:rsid w:val="002E0182"/>
    <w:rsid w:val="002E495C"/>
    <w:rsid w:val="002E4FA8"/>
    <w:rsid w:val="002E7C20"/>
    <w:rsid w:val="002F7CF6"/>
    <w:rsid w:val="00302CF5"/>
    <w:rsid w:val="00302DFA"/>
    <w:rsid w:val="0030605D"/>
    <w:rsid w:val="00307037"/>
    <w:rsid w:val="00310B17"/>
    <w:rsid w:val="003157A8"/>
    <w:rsid w:val="00321392"/>
    <w:rsid w:val="00321AC2"/>
    <w:rsid w:val="00322571"/>
    <w:rsid w:val="00324A0D"/>
    <w:rsid w:val="003253CB"/>
    <w:rsid w:val="00326FBD"/>
    <w:rsid w:val="00327FA4"/>
    <w:rsid w:val="00332D46"/>
    <w:rsid w:val="00342FED"/>
    <w:rsid w:val="00343ACC"/>
    <w:rsid w:val="003443D0"/>
    <w:rsid w:val="00344895"/>
    <w:rsid w:val="0034493E"/>
    <w:rsid w:val="00344A25"/>
    <w:rsid w:val="00351A8B"/>
    <w:rsid w:val="00352371"/>
    <w:rsid w:val="0035380A"/>
    <w:rsid w:val="003554B2"/>
    <w:rsid w:val="00361188"/>
    <w:rsid w:val="00361DDD"/>
    <w:rsid w:val="0036294E"/>
    <w:rsid w:val="00362ED7"/>
    <w:rsid w:val="003664BB"/>
    <w:rsid w:val="00367B7F"/>
    <w:rsid w:val="003728FD"/>
    <w:rsid w:val="00375DDA"/>
    <w:rsid w:val="00381F62"/>
    <w:rsid w:val="00382C29"/>
    <w:rsid w:val="003835DC"/>
    <w:rsid w:val="00387F39"/>
    <w:rsid w:val="0039141C"/>
    <w:rsid w:val="00392CFB"/>
    <w:rsid w:val="003934B4"/>
    <w:rsid w:val="003940B5"/>
    <w:rsid w:val="003959F0"/>
    <w:rsid w:val="00396022"/>
    <w:rsid w:val="00396FCE"/>
    <w:rsid w:val="003A1272"/>
    <w:rsid w:val="003A17CE"/>
    <w:rsid w:val="003A7EC9"/>
    <w:rsid w:val="003B44D3"/>
    <w:rsid w:val="003B5F5C"/>
    <w:rsid w:val="003B622E"/>
    <w:rsid w:val="003B7B16"/>
    <w:rsid w:val="003B7C5A"/>
    <w:rsid w:val="003C1737"/>
    <w:rsid w:val="003D05D9"/>
    <w:rsid w:val="003D080F"/>
    <w:rsid w:val="003D457D"/>
    <w:rsid w:val="003D4BB8"/>
    <w:rsid w:val="003D7388"/>
    <w:rsid w:val="003D78C8"/>
    <w:rsid w:val="003D7BE6"/>
    <w:rsid w:val="003E487D"/>
    <w:rsid w:val="003E5BC4"/>
    <w:rsid w:val="003E604B"/>
    <w:rsid w:val="003E74A0"/>
    <w:rsid w:val="003E7B99"/>
    <w:rsid w:val="003F09EA"/>
    <w:rsid w:val="003F30D3"/>
    <w:rsid w:val="003F4446"/>
    <w:rsid w:val="003F4EA2"/>
    <w:rsid w:val="003F6915"/>
    <w:rsid w:val="00400CEE"/>
    <w:rsid w:val="0040225C"/>
    <w:rsid w:val="00402B87"/>
    <w:rsid w:val="0040443C"/>
    <w:rsid w:val="004101EA"/>
    <w:rsid w:val="004122DA"/>
    <w:rsid w:val="00413C4C"/>
    <w:rsid w:val="00415257"/>
    <w:rsid w:val="004220D6"/>
    <w:rsid w:val="00422D36"/>
    <w:rsid w:val="004236BD"/>
    <w:rsid w:val="004268E6"/>
    <w:rsid w:val="00426C90"/>
    <w:rsid w:val="004370B4"/>
    <w:rsid w:val="0043777E"/>
    <w:rsid w:val="00437CD7"/>
    <w:rsid w:val="004400DF"/>
    <w:rsid w:val="004402C9"/>
    <w:rsid w:val="00450368"/>
    <w:rsid w:val="00450559"/>
    <w:rsid w:val="00451180"/>
    <w:rsid w:val="00455CC5"/>
    <w:rsid w:val="0045609A"/>
    <w:rsid w:val="00457F70"/>
    <w:rsid w:val="00460C10"/>
    <w:rsid w:val="00461DE4"/>
    <w:rsid w:val="00472CF8"/>
    <w:rsid w:val="0047411C"/>
    <w:rsid w:val="00482153"/>
    <w:rsid w:val="0048694A"/>
    <w:rsid w:val="00487EA5"/>
    <w:rsid w:val="004941DC"/>
    <w:rsid w:val="0049466E"/>
    <w:rsid w:val="004962B5"/>
    <w:rsid w:val="004A210B"/>
    <w:rsid w:val="004A2377"/>
    <w:rsid w:val="004A731A"/>
    <w:rsid w:val="004B7DFB"/>
    <w:rsid w:val="004C0AFA"/>
    <w:rsid w:val="004C1B72"/>
    <w:rsid w:val="004C58AD"/>
    <w:rsid w:val="004D067E"/>
    <w:rsid w:val="004D3029"/>
    <w:rsid w:val="004D3CB4"/>
    <w:rsid w:val="004D6960"/>
    <w:rsid w:val="004D6A7A"/>
    <w:rsid w:val="004E27F9"/>
    <w:rsid w:val="004E455A"/>
    <w:rsid w:val="004E73A2"/>
    <w:rsid w:val="004F3679"/>
    <w:rsid w:val="004F5AA4"/>
    <w:rsid w:val="004F60D0"/>
    <w:rsid w:val="004F611D"/>
    <w:rsid w:val="00502E0D"/>
    <w:rsid w:val="0050433E"/>
    <w:rsid w:val="00505915"/>
    <w:rsid w:val="00507F05"/>
    <w:rsid w:val="00515B92"/>
    <w:rsid w:val="005217F8"/>
    <w:rsid w:val="005256E8"/>
    <w:rsid w:val="00526B28"/>
    <w:rsid w:val="00527A5E"/>
    <w:rsid w:val="00530408"/>
    <w:rsid w:val="00544539"/>
    <w:rsid w:val="005458DE"/>
    <w:rsid w:val="005519B7"/>
    <w:rsid w:val="005539D6"/>
    <w:rsid w:val="005641B7"/>
    <w:rsid w:val="00565B74"/>
    <w:rsid w:val="00566482"/>
    <w:rsid w:val="00566961"/>
    <w:rsid w:val="00570779"/>
    <w:rsid w:val="00572C69"/>
    <w:rsid w:val="00574F2D"/>
    <w:rsid w:val="005856F1"/>
    <w:rsid w:val="005877D4"/>
    <w:rsid w:val="0059001C"/>
    <w:rsid w:val="0059574F"/>
    <w:rsid w:val="0059757D"/>
    <w:rsid w:val="005A194A"/>
    <w:rsid w:val="005A1D1C"/>
    <w:rsid w:val="005A322C"/>
    <w:rsid w:val="005A36A7"/>
    <w:rsid w:val="005A5B8B"/>
    <w:rsid w:val="005A77C4"/>
    <w:rsid w:val="005B1979"/>
    <w:rsid w:val="005B5FC4"/>
    <w:rsid w:val="005C20E7"/>
    <w:rsid w:val="005D0050"/>
    <w:rsid w:val="005D084B"/>
    <w:rsid w:val="005D4F07"/>
    <w:rsid w:val="005D57A7"/>
    <w:rsid w:val="005E07DA"/>
    <w:rsid w:val="005E2879"/>
    <w:rsid w:val="005E30DD"/>
    <w:rsid w:val="005E4D73"/>
    <w:rsid w:val="005E4FC7"/>
    <w:rsid w:val="005F0603"/>
    <w:rsid w:val="005F3BE2"/>
    <w:rsid w:val="005F48F9"/>
    <w:rsid w:val="005F6DD5"/>
    <w:rsid w:val="005F721C"/>
    <w:rsid w:val="00600C59"/>
    <w:rsid w:val="00602BCD"/>
    <w:rsid w:val="00603D6D"/>
    <w:rsid w:val="00605D49"/>
    <w:rsid w:val="00607763"/>
    <w:rsid w:val="006115D1"/>
    <w:rsid w:val="00611E77"/>
    <w:rsid w:val="00613DE8"/>
    <w:rsid w:val="00613E04"/>
    <w:rsid w:val="0061566B"/>
    <w:rsid w:val="006203A4"/>
    <w:rsid w:val="006259D5"/>
    <w:rsid w:val="00627171"/>
    <w:rsid w:val="00635093"/>
    <w:rsid w:val="00635869"/>
    <w:rsid w:val="00640444"/>
    <w:rsid w:val="006407E5"/>
    <w:rsid w:val="006413E9"/>
    <w:rsid w:val="00642817"/>
    <w:rsid w:val="00642928"/>
    <w:rsid w:val="00642E1D"/>
    <w:rsid w:val="00644B8A"/>
    <w:rsid w:val="0064524F"/>
    <w:rsid w:val="006456A0"/>
    <w:rsid w:val="00646805"/>
    <w:rsid w:val="00646966"/>
    <w:rsid w:val="00652A8C"/>
    <w:rsid w:val="00652F11"/>
    <w:rsid w:val="0065330A"/>
    <w:rsid w:val="00655D64"/>
    <w:rsid w:val="006614D1"/>
    <w:rsid w:val="006618E9"/>
    <w:rsid w:val="006629BF"/>
    <w:rsid w:val="0066390C"/>
    <w:rsid w:val="006679B6"/>
    <w:rsid w:val="0067110C"/>
    <w:rsid w:val="00671E2B"/>
    <w:rsid w:val="00672C51"/>
    <w:rsid w:val="00674979"/>
    <w:rsid w:val="00674D63"/>
    <w:rsid w:val="00675471"/>
    <w:rsid w:val="006803B8"/>
    <w:rsid w:val="006819C6"/>
    <w:rsid w:val="00681C0B"/>
    <w:rsid w:val="00682590"/>
    <w:rsid w:val="006849D2"/>
    <w:rsid w:val="00685AF8"/>
    <w:rsid w:val="00691806"/>
    <w:rsid w:val="00695F1A"/>
    <w:rsid w:val="006A07D2"/>
    <w:rsid w:val="006A3B61"/>
    <w:rsid w:val="006A41BD"/>
    <w:rsid w:val="006A53AF"/>
    <w:rsid w:val="006B1D6C"/>
    <w:rsid w:val="006B276C"/>
    <w:rsid w:val="006B6D48"/>
    <w:rsid w:val="006B7077"/>
    <w:rsid w:val="006C1011"/>
    <w:rsid w:val="006C1A41"/>
    <w:rsid w:val="006C1F4D"/>
    <w:rsid w:val="006C2EEA"/>
    <w:rsid w:val="006C6EE7"/>
    <w:rsid w:val="006D172E"/>
    <w:rsid w:val="006D50E5"/>
    <w:rsid w:val="006E6742"/>
    <w:rsid w:val="006E6B12"/>
    <w:rsid w:val="006F2F07"/>
    <w:rsid w:val="006F4D85"/>
    <w:rsid w:val="006F6491"/>
    <w:rsid w:val="0070058D"/>
    <w:rsid w:val="0070638B"/>
    <w:rsid w:val="007105DB"/>
    <w:rsid w:val="00721FB9"/>
    <w:rsid w:val="00724F3F"/>
    <w:rsid w:val="0072538A"/>
    <w:rsid w:val="0072741A"/>
    <w:rsid w:val="00735741"/>
    <w:rsid w:val="0074066B"/>
    <w:rsid w:val="0075005C"/>
    <w:rsid w:val="007521A9"/>
    <w:rsid w:val="007532F5"/>
    <w:rsid w:val="00756D53"/>
    <w:rsid w:val="007579E7"/>
    <w:rsid w:val="0076136A"/>
    <w:rsid w:val="007618EA"/>
    <w:rsid w:val="00761EFC"/>
    <w:rsid w:val="00762212"/>
    <w:rsid w:val="007624D9"/>
    <w:rsid w:val="0076255B"/>
    <w:rsid w:val="007632F6"/>
    <w:rsid w:val="0077062D"/>
    <w:rsid w:val="00770B96"/>
    <w:rsid w:val="00772A94"/>
    <w:rsid w:val="00772D18"/>
    <w:rsid w:val="00776835"/>
    <w:rsid w:val="0078263F"/>
    <w:rsid w:val="00782A1F"/>
    <w:rsid w:val="007842F2"/>
    <w:rsid w:val="00784E06"/>
    <w:rsid w:val="00787787"/>
    <w:rsid w:val="007912C9"/>
    <w:rsid w:val="00792575"/>
    <w:rsid w:val="007929DE"/>
    <w:rsid w:val="0079791B"/>
    <w:rsid w:val="007A0478"/>
    <w:rsid w:val="007A07F0"/>
    <w:rsid w:val="007A30A1"/>
    <w:rsid w:val="007A4D5E"/>
    <w:rsid w:val="007A5E0F"/>
    <w:rsid w:val="007B234E"/>
    <w:rsid w:val="007B261D"/>
    <w:rsid w:val="007B295C"/>
    <w:rsid w:val="007B3BA4"/>
    <w:rsid w:val="007B4F2F"/>
    <w:rsid w:val="007C2479"/>
    <w:rsid w:val="007C3E2B"/>
    <w:rsid w:val="007C4D81"/>
    <w:rsid w:val="007C6F22"/>
    <w:rsid w:val="007D1EDB"/>
    <w:rsid w:val="007D47EF"/>
    <w:rsid w:val="007D49A7"/>
    <w:rsid w:val="007D5F43"/>
    <w:rsid w:val="007D683D"/>
    <w:rsid w:val="007E19D6"/>
    <w:rsid w:val="007E2448"/>
    <w:rsid w:val="007E24A0"/>
    <w:rsid w:val="007E2E03"/>
    <w:rsid w:val="007F06A3"/>
    <w:rsid w:val="007F08BC"/>
    <w:rsid w:val="007F3945"/>
    <w:rsid w:val="007F49CB"/>
    <w:rsid w:val="007F6273"/>
    <w:rsid w:val="007F6475"/>
    <w:rsid w:val="007F6701"/>
    <w:rsid w:val="007F7E68"/>
    <w:rsid w:val="0080020C"/>
    <w:rsid w:val="00801B18"/>
    <w:rsid w:val="00804A32"/>
    <w:rsid w:val="00810F04"/>
    <w:rsid w:val="008173E0"/>
    <w:rsid w:val="0082191D"/>
    <w:rsid w:val="00821E2D"/>
    <w:rsid w:val="00821FF7"/>
    <w:rsid w:val="00822279"/>
    <w:rsid w:val="0082311F"/>
    <w:rsid w:val="00825C8B"/>
    <w:rsid w:val="008305E4"/>
    <w:rsid w:val="00834124"/>
    <w:rsid w:val="00834EF5"/>
    <w:rsid w:val="0083554C"/>
    <w:rsid w:val="0085041F"/>
    <w:rsid w:val="00850BA0"/>
    <w:rsid w:val="0086141B"/>
    <w:rsid w:val="00861667"/>
    <w:rsid w:val="00862934"/>
    <w:rsid w:val="00862B4F"/>
    <w:rsid w:val="0086384A"/>
    <w:rsid w:val="0087636F"/>
    <w:rsid w:val="00881DB5"/>
    <w:rsid w:val="0088434D"/>
    <w:rsid w:val="00884663"/>
    <w:rsid w:val="008854DE"/>
    <w:rsid w:val="00891035"/>
    <w:rsid w:val="00896BD0"/>
    <w:rsid w:val="00897502"/>
    <w:rsid w:val="008A0080"/>
    <w:rsid w:val="008A2DC1"/>
    <w:rsid w:val="008A322E"/>
    <w:rsid w:val="008A4BB0"/>
    <w:rsid w:val="008A5A48"/>
    <w:rsid w:val="008A754D"/>
    <w:rsid w:val="008B3BED"/>
    <w:rsid w:val="008B6732"/>
    <w:rsid w:val="008B76FC"/>
    <w:rsid w:val="008C442E"/>
    <w:rsid w:val="008C7A4C"/>
    <w:rsid w:val="008D02A7"/>
    <w:rsid w:val="008D21E6"/>
    <w:rsid w:val="008D7B9D"/>
    <w:rsid w:val="008E33F2"/>
    <w:rsid w:val="008E4782"/>
    <w:rsid w:val="008E589E"/>
    <w:rsid w:val="008E7BCD"/>
    <w:rsid w:val="008F6AD5"/>
    <w:rsid w:val="00902C73"/>
    <w:rsid w:val="009034AA"/>
    <w:rsid w:val="009036F0"/>
    <w:rsid w:val="009050DB"/>
    <w:rsid w:val="00906872"/>
    <w:rsid w:val="009105AF"/>
    <w:rsid w:val="009112C9"/>
    <w:rsid w:val="0091181D"/>
    <w:rsid w:val="0091356A"/>
    <w:rsid w:val="00914C4F"/>
    <w:rsid w:val="00915190"/>
    <w:rsid w:val="0091725B"/>
    <w:rsid w:val="00923FBA"/>
    <w:rsid w:val="009256A5"/>
    <w:rsid w:val="009262BE"/>
    <w:rsid w:val="0093015B"/>
    <w:rsid w:val="0093287A"/>
    <w:rsid w:val="00933E56"/>
    <w:rsid w:val="00941F74"/>
    <w:rsid w:val="0094559E"/>
    <w:rsid w:val="00945B65"/>
    <w:rsid w:val="009534C4"/>
    <w:rsid w:val="0095364A"/>
    <w:rsid w:val="00954ED9"/>
    <w:rsid w:val="0095690F"/>
    <w:rsid w:val="00962804"/>
    <w:rsid w:val="009631E0"/>
    <w:rsid w:val="00963870"/>
    <w:rsid w:val="00965103"/>
    <w:rsid w:val="009701EF"/>
    <w:rsid w:val="0097256C"/>
    <w:rsid w:val="0097331A"/>
    <w:rsid w:val="009760BF"/>
    <w:rsid w:val="00977DE7"/>
    <w:rsid w:val="00981057"/>
    <w:rsid w:val="009810FB"/>
    <w:rsid w:val="00982A17"/>
    <w:rsid w:val="0098373E"/>
    <w:rsid w:val="00987B8F"/>
    <w:rsid w:val="009938BA"/>
    <w:rsid w:val="009945B3"/>
    <w:rsid w:val="00997065"/>
    <w:rsid w:val="009A0CAC"/>
    <w:rsid w:val="009A2216"/>
    <w:rsid w:val="009A300E"/>
    <w:rsid w:val="009A619A"/>
    <w:rsid w:val="009B7418"/>
    <w:rsid w:val="009B77EC"/>
    <w:rsid w:val="009B7CAE"/>
    <w:rsid w:val="009C1AC5"/>
    <w:rsid w:val="009C7DEC"/>
    <w:rsid w:val="009D55F9"/>
    <w:rsid w:val="009E052E"/>
    <w:rsid w:val="009E2862"/>
    <w:rsid w:val="009E46C7"/>
    <w:rsid w:val="009E565A"/>
    <w:rsid w:val="009E7278"/>
    <w:rsid w:val="009F1327"/>
    <w:rsid w:val="009F6787"/>
    <w:rsid w:val="009F678C"/>
    <w:rsid w:val="00A02B93"/>
    <w:rsid w:val="00A0481A"/>
    <w:rsid w:val="00A07C32"/>
    <w:rsid w:val="00A07D83"/>
    <w:rsid w:val="00A104D9"/>
    <w:rsid w:val="00A157B4"/>
    <w:rsid w:val="00A178F6"/>
    <w:rsid w:val="00A208A9"/>
    <w:rsid w:val="00A233F1"/>
    <w:rsid w:val="00A274E7"/>
    <w:rsid w:val="00A27549"/>
    <w:rsid w:val="00A34E65"/>
    <w:rsid w:val="00A405FF"/>
    <w:rsid w:val="00A426C2"/>
    <w:rsid w:val="00A44731"/>
    <w:rsid w:val="00A470F7"/>
    <w:rsid w:val="00A53F87"/>
    <w:rsid w:val="00A54412"/>
    <w:rsid w:val="00A56302"/>
    <w:rsid w:val="00A61836"/>
    <w:rsid w:val="00A65553"/>
    <w:rsid w:val="00A67363"/>
    <w:rsid w:val="00A67E8C"/>
    <w:rsid w:val="00A704EC"/>
    <w:rsid w:val="00A7106B"/>
    <w:rsid w:val="00A74272"/>
    <w:rsid w:val="00A743CA"/>
    <w:rsid w:val="00A74CC8"/>
    <w:rsid w:val="00A76F0B"/>
    <w:rsid w:val="00A80B03"/>
    <w:rsid w:val="00A83422"/>
    <w:rsid w:val="00A83948"/>
    <w:rsid w:val="00A86DE3"/>
    <w:rsid w:val="00A8732C"/>
    <w:rsid w:val="00A91DAC"/>
    <w:rsid w:val="00A92ADE"/>
    <w:rsid w:val="00A9404D"/>
    <w:rsid w:val="00A94812"/>
    <w:rsid w:val="00A961E9"/>
    <w:rsid w:val="00A9785C"/>
    <w:rsid w:val="00A979B2"/>
    <w:rsid w:val="00AA1E01"/>
    <w:rsid w:val="00AB1B31"/>
    <w:rsid w:val="00AB1B49"/>
    <w:rsid w:val="00AB2E7F"/>
    <w:rsid w:val="00AB3B5D"/>
    <w:rsid w:val="00AB7741"/>
    <w:rsid w:val="00AB7A7C"/>
    <w:rsid w:val="00AC2845"/>
    <w:rsid w:val="00AC5178"/>
    <w:rsid w:val="00AC5C1E"/>
    <w:rsid w:val="00AC6342"/>
    <w:rsid w:val="00AD05EE"/>
    <w:rsid w:val="00AD75DA"/>
    <w:rsid w:val="00AE074E"/>
    <w:rsid w:val="00AE0FD7"/>
    <w:rsid w:val="00AE1200"/>
    <w:rsid w:val="00AE184B"/>
    <w:rsid w:val="00AE1D10"/>
    <w:rsid w:val="00AF4D7B"/>
    <w:rsid w:val="00AF560E"/>
    <w:rsid w:val="00AF7679"/>
    <w:rsid w:val="00B0207E"/>
    <w:rsid w:val="00B03B55"/>
    <w:rsid w:val="00B04FC3"/>
    <w:rsid w:val="00B11EA0"/>
    <w:rsid w:val="00B13BD2"/>
    <w:rsid w:val="00B153F9"/>
    <w:rsid w:val="00B16144"/>
    <w:rsid w:val="00B17077"/>
    <w:rsid w:val="00B1714F"/>
    <w:rsid w:val="00B20A52"/>
    <w:rsid w:val="00B234F1"/>
    <w:rsid w:val="00B235D3"/>
    <w:rsid w:val="00B23D81"/>
    <w:rsid w:val="00B24083"/>
    <w:rsid w:val="00B253F4"/>
    <w:rsid w:val="00B303EA"/>
    <w:rsid w:val="00B33E62"/>
    <w:rsid w:val="00B355D8"/>
    <w:rsid w:val="00B373AD"/>
    <w:rsid w:val="00B37514"/>
    <w:rsid w:val="00B40254"/>
    <w:rsid w:val="00B4170B"/>
    <w:rsid w:val="00B41FA6"/>
    <w:rsid w:val="00B4505E"/>
    <w:rsid w:val="00B4689C"/>
    <w:rsid w:val="00B51EF9"/>
    <w:rsid w:val="00B52897"/>
    <w:rsid w:val="00B5393C"/>
    <w:rsid w:val="00B54A30"/>
    <w:rsid w:val="00B56A4F"/>
    <w:rsid w:val="00B61125"/>
    <w:rsid w:val="00B64917"/>
    <w:rsid w:val="00B64F3F"/>
    <w:rsid w:val="00B651B0"/>
    <w:rsid w:val="00B66B02"/>
    <w:rsid w:val="00B67908"/>
    <w:rsid w:val="00B7309C"/>
    <w:rsid w:val="00B80036"/>
    <w:rsid w:val="00B8340A"/>
    <w:rsid w:val="00B83C97"/>
    <w:rsid w:val="00B975BE"/>
    <w:rsid w:val="00BA04C5"/>
    <w:rsid w:val="00BA6B0B"/>
    <w:rsid w:val="00BB1DCE"/>
    <w:rsid w:val="00BB348D"/>
    <w:rsid w:val="00BB4008"/>
    <w:rsid w:val="00BB4D3E"/>
    <w:rsid w:val="00BC2458"/>
    <w:rsid w:val="00BC2A8B"/>
    <w:rsid w:val="00BC49C1"/>
    <w:rsid w:val="00BC7BE8"/>
    <w:rsid w:val="00BD0DFF"/>
    <w:rsid w:val="00BD1EA9"/>
    <w:rsid w:val="00BD3572"/>
    <w:rsid w:val="00BD471B"/>
    <w:rsid w:val="00BD5B36"/>
    <w:rsid w:val="00BD647D"/>
    <w:rsid w:val="00BE09FF"/>
    <w:rsid w:val="00BE314B"/>
    <w:rsid w:val="00BE7AB5"/>
    <w:rsid w:val="00BF4C39"/>
    <w:rsid w:val="00C031D8"/>
    <w:rsid w:val="00C0733D"/>
    <w:rsid w:val="00C14D0D"/>
    <w:rsid w:val="00C1592C"/>
    <w:rsid w:val="00C15F9D"/>
    <w:rsid w:val="00C1719B"/>
    <w:rsid w:val="00C1720A"/>
    <w:rsid w:val="00C210DB"/>
    <w:rsid w:val="00C2234A"/>
    <w:rsid w:val="00C231CD"/>
    <w:rsid w:val="00C23240"/>
    <w:rsid w:val="00C23E21"/>
    <w:rsid w:val="00C27482"/>
    <w:rsid w:val="00C32328"/>
    <w:rsid w:val="00C33DA8"/>
    <w:rsid w:val="00C358F7"/>
    <w:rsid w:val="00C37C53"/>
    <w:rsid w:val="00C41AA2"/>
    <w:rsid w:val="00C41D00"/>
    <w:rsid w:val="00C53B86"/>
    <w:rsid w:val="00C550C7"/>
    <w:rsid w:val="00C57B90"/>
    <w:rsid w:val="00C600F0"/>
    <w:rsid w:val="00C6099A"/>
    <w:rsid w:val="00C65529"/>
    <w:rsid w:val="00C6636D"/>
    <w:rsid w:val="00C67C79"/>
    <w:rsid w:val="00C67FDB"/>
    <w:rsid w:val="00C75B2C"/>
    <w:rsid w:val="00C76DDC"/>
    <w:rsid w:val="00C77C06"/>
    <w:rsid w:val="00C81C13"/>
    <w:rsid w:val="00C82692"/>
    <w:rsid w:val="00C849E3"/>
    <w:rsid w:val="00C84DB1"/>
    <w:rsid w:val="00C90304"/>
    <w:rsid w:val="00C92196"/>
    <w:rsid w:val="00C95CAB"/>
    <w:rsid w:val="00CA14AE"/>
    <w:rsid w:val="00CA157F"/>
    <w:rsid w:val="00CA16F6"/>
    <w:rsid w:val="00CA249A"/>
    <w:rsid w:val="00CA26FC"/>
    <w:rsid w:val="00CA30C2"/>
    <w:rsid w:val="00CA4887"/>
    <w:rsid w:val="00CA54E3"/>
    <w:rsid w:val="00CB1076"/>
    <w:rsid w:val="00CB56D7"/>
    <w:rsid w:val="00CB5F69"/>
    <w:rsid w:val="00CB7BF6"/>
    <w:rsid w:val="00CB7D05"/>
    <w:rsid w:val="00CC006B"/>
    <w:rsid w:val="00CC102B"/>
    <w:rsid w:val="00CC241B"/>
    <w:rsid w:val="00CC3750"/>
    <w:rsid w:val="00CC4295"/>
    <w:rsid w:val="00CC53D3"/>
    <w:rsid w:val="00CC59EB"/>
    <w:rsid w:val="00CC62BC"/>
    <w:rsid w:val="00CD226D"/>
    <w:rsid w:val="00CD293E"/>
    <w:rsid w:val="00CD2DD4"/>
    <w:rsid w:val="00CD4ECE"/>
    <w:rsid w:val="00CD5031"/>
    <w:rsid w:val="00CD5246"/>
    <w:rsid w:val="00CD556D"/>
    <w:rsid w:val="00CD5DA9"/>
    <w:rsid w:val="00CE1102"/>
    <w:rsid w:val="00CE3E27"/>
    <w:rsid w:val="00CE6D74"/>
    <w:rsid w:val="00CF3526"/>
    <w:rsid w:val="00CF5437"/>
    <w:rsid w:val="00D0039A"/>
    <w:rsid w:val="00D01E9A"/>
    <w:rsid w:val="00D06171"/>
    <w:rsid w:val="00D074A4"/>
    <w:rsid w:val="00D11614"/>
    <w:rsid w:val="00D1404E"/>
    <w:rsid w:val="00D14AE8"/>
    <w:rsid w:val="00D2062F"/>
    <w:rsid w:val="00D21343"/>
    <w:rsid w:val="00D21671"/>
    <w:rsid w:val="00D22F67"/>
    <w:rsid w:val="00D31DD6"/>
    <w:rsid w:val="00D321A7"/>
    <w:rsid w:val="00D40664"/>
    <w:rsid w:val="00D40725"/>
    <w:rsid w:val="00D40905"/>
    <w:rsid w:val="00D43389"/>
    <w:rsid w:val="00D45422"/>
    <w:rsid w:val="00D461C4"/>
    <w:rsid w:val="00D47F26"/>
    <w:rsid w:val="00D5015F"/>
    <w:rsid w:val="00D52200"/>
    <w:rsid w:val="00D54478"/>
    <w:rsid w:val="00D54DCB"/>
    <w:rsid w:val="00D56D81"/>
    <w:rsid w:val="00D60729"/>
    <w:rsid w:val="00D60C17"/>
    <w:rsid w:val="00D61901"/>
    <w:rsid w:val="00D63897"/>
    <w:rsid w:val="00D64F04"/>
    <w:rsid w:val="00D670CE"/>
    <w:rsid w:val="00D746D6"/>
    <w:rsid w:val="00D74E0C"/>
    <w:rsid w:val="00D76DF8"/>
    <w:rsid w:val="00D77AF9"/>
    <w:rsid w:val="00D80835"/>
    <w:rsid w:val="00D80A29"/>
    <w:rsid w:val="00D81712"/>
    <w:rsid w:val="00D8242E"/>
    <w:rsid w:val="00D8538C"/>
    <w:rsid w:val="00D8686E"/>
    <w:rsid w:val="00D86A47"/>
    <w:rsid w:val="00D86F6A"/>
    <w:rsid w:val="00D94A70"/>
    <w:rsid w:val="00D97BC1"/>
    <w:rsid w:val="00D97BF3"/>
    <w:rsid w:val="00DA0A4E"/>
    <w:rsid w:val="00DA0C73"/>
    <w:rsid w:val="00DA173C"/>
    <w:rsid w:val="00DA2F93"/>
    <w:rsid w:val="00DA4468"/>
    <w:rsid w:val="00DA6695"/>
    <w:rsid w:val="00DB1482"/>
    <w:rsid w:val="00DB2495"/>
    <w:rsid w:val="00DB306D"/>
    <w:rsid w:val="00DB467D"/>
    <w:rsid w:val="00DB480B"/>
    <w:rsid w:val="00DB6553"/>
    <w:rsid w:val="00DC26FF"/>
    <w:rsid w:val="00DC3E53"/>
    <w:rsid w:val="00DC588D"/>
    <w:rsid w:val="00DC5F72"/>
    <w:rsid w:val="00DD1028"/>
    <w:rsid w:val="00DD1271"/>
    <w:rsid w:val="00DD1AAD"/>
    <w:rsid w:val="00DD4C9E"/>
    <w:rsid w:val="00DD564B"/>
    <w:rsid w:val="00DD5F3F"/>
    <w:rsid w:val="00DD7948"/>
    <w:rsid w:val="00DE32F6"/>
    <w:rsid w:val="00DE38D3"/>
    <w:rsid w:val="00DE7EB9"/>
    <w:rsid w:val="00E04023"/>
    <w:rsid w:val="00E05BB7"/>
    <w:rsid w:val="00E06864"/>
    <w:rsid w:val="00E07B7A"/>
    <w:rsid w:val="00E13F96"/>
    <w:rsid w:val="00E17BC8"/>
    <w:rsid w:val="00E20DD1"/>
    <w:rsid w:val="00E20E9B"/>
    <w:rsid w:val="00E25841"/>
    <w:rsid w:val="00E265DB"/>
    <w:rsid w:val="00E305DC"/>
    <w:rsid w:val="00E31CC1"/>
    <w:rsid w:val="00E33777"/>
    <w:rsid w:val="00E33D2A"/>
    <w:rsid w:val="00E417BB"/>
    <w:rsid w:val="00E42149"/>
    <w:rsid w:val="00E43C3E"/>
    <w:rsid w:val="00E52F5C"/>
    <w:rsid w:val="00E54532"/>
    <w:rsid w:val="00E54818"/>
    <w:rsid w:val="00E56A36"/>
    <w:rsid w:val="00E61E23"/>
    <w:rsid w:val="00E625CE"/>
    <w:rsid w:val="00E65D06"/>
    <w:rsid w:val="00E702A5"/>
    <w:rsid w:val="00E70ECC"/>
    <w:rsid w:val="00E716FD"/>
    <w:rsid w:val="00E71D15"/>
    <w:rsid w:val="00E735B4"/>
    <w:rsid w:val="00E73D47"/>
    <w:rsid w:val="00E823BE"/>
    <w:rsid w:val="00E8360C"/>
    <w:rsid w:val="00E871B9"/>
    <w:rsid w:val="00E92F94"/>
    <w:rsid w:val="00E935A8"/>
    <w:rsid w:val="00E97E5A"/>
    <w:rsid w:val="00EA0473"/>
    <w:rsid w:val="00EA267A"/>
    <w:rsid w:val="00EA4639"/>
    <w:rsid w:val="00EA4791"/>
    <w:rsid w:val="00EA50D3"/>
    <w:rsid w:val="00EB0338"/>
    <w:rsid w:val="00EB0C61"/>
    <w:rsid w:val="00EB4D96"/>
    <w:rsid w:val="00EB715D"/>
    <w:rsid w:val="00EB7F61"/>
    <w:rsid w:val="00EC084C"/>
    <w:rsid w:val="00EC173A"/>
    <w:rsid w:val="00EC1DB7"/>
    <w:rsid w:val="00EC6CEF"/>
    <w:rsid w:val="00ED148B"/>
    <w:rsid w:val="00ED14DA"/>
    <w:rsid w:val="00ED1E32"/>
    <w:rsid w:val="00ED4DA6"/>
    <w:rsid w:val="00ED5380"/>
    <w:rsid w:val="00ED6606"/>
    <w:rsid w:val="00ED6EAB"/>
    <w:rsid w:val="00EE5C4C"/>
    <w:rsid w:val="00EF1AC2"/>
    <w:rsid w:val="00F00AF9"/>
    <w:rsid w:val="00F03332"/>
    <w:rsid w:val="00F05DF2"/>
    <w:rsid w:val="00F062A2"/>
    <w:rsid w:val="00F072B9"/>
    <w:rsid w:val="00F1013C"/>
    <w:rsid w:val="00F10DDD"/>
    <w:rsid w:val="00F121C8"/>
    <w:rsid w:val="00F12D94"/>
    <w:rsid w:val="00F157BC"/>
    <w:rsid w:val="00F15ED6"/>
    <w:rsid w:val="00F17D3A"/>
    <w:rsid w:val="00F229B9"/>
    <w:rsid w:val="00F30CE7"/>
    <w:rsid w:val="00F3565B"/>
    <w:rsid w:val="00F36C6A"/>
    <w:rsid w:val="00F37503"/>
    <w:rsid w:val="00F46058"/>
    <w:rsid w:val="00F52E9B"/>
    <w:rsid w:val="00F54EDD"/>
    <w:rsid w:val="00F5507B"/>
    <w:rsid w:val="00F60C76"/>
    <w:rsid w:val="00F621D2"/>
    <w:rsid w:val="00F62FC4"/>
    <w:rsid w:val="00F63985"/>
    <w:rsid w:val="00F63BB4"/>
    <w:rsid w:val="00F65A0C"/>
    <w:rsid w:val="00F663A6"/>
    <w:rsid w:val="00F67CEE"/>
    <w:rsid w:val="00F67DA6"/>
    <w:rsid w:val="00F70323"/>
    <w:rsid w:val="00F7057A"/>
    <w:rsid w:val="00F71A99"/>
    <w:rsid w:val="00F77D33"/>
    <w:rsid w:val="00F80107"/>
    <w:rsid w:val="00F80A69"/>
    <w:rsid w:val="00F82AFE"/>
    <w:rsid w:val="00F83B55"/>
    <w:rsid w:val="00F83D53"/>
    <w:rsid w:val="00F917DE"/>
    <w:rsid w:val="00F9322D"/>
    <w:rsid w:val="00F93C97"/>
    <w:rsid w:val="00F94D5F"/>
    <w:rsid w:val="00F97B33"/>
    <w:rsid w:val="00F97DD4"/>
    <w:rsid w:val="00FA197E"/>
    <w:rsid w:val="00FA4932"/>
    <w:rsid w:val="00FA6C28"/>
    <w:rsid w:val="00FA6F05"/>
    <w:rsid w:val="00FB515F"/>
    <w:rsid w:val="00FB6363"/>
    <w:rsid w:val="00FB70E1"/>
    <w:rsid w:val="00FB7683"/>
    <w:rsid w:val="00FC13A5"/>
    <w:rsid w:val="00FC146A"/>
    <w:rsid w:val="00FC3CAA"/>
    <w:rsid w:val="00FC717C"/>
    <w:rsid w:val="00FD1777"/>
    <w:rsid w:val="00FD2793"/>
    <w:rsid w:val="00FD5B0D"/>
    <w:rsid w:val="00FE6DC1"/>
    <w:rsid w:val="00FF03A6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6638DC1E"/>
  <w15:docId w15:val="{157A943E-98C8-4A73-8DE7-9C397B8C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A53F87"/>
    <w:pPr>
      <w:numPr>
        <w:numId w:val="6"/>
      </w:numPr>
      <w:jc w:val="both"/>
    </w:pPr>
  </w:style>
  <w:style w:type="character" w:customStyle="1" w:styleId="NLChar">
    <w:name w:val="NL Char"/>
    <w:basedOn w:val="DefaultParagraphFont"/>
    <w:link w:val="NL"/>
    <w:uiPriority w:val="99"/>
    <w:rsid w:val="005D57A7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5A194A"/>
    <w:rPr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1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D69DF-A352-4B33-9B99-F3E98FA38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Pro Lab Manual Template</Template>
  <TotalTime>2</TotalTime>
  <Pages>8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8168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dc:creator>Chet Marshall</dc:creator>
  <cp:lastModifiedBy>Chet Marshall</cp:lastModifiedBy>
  <cp:revision>4</cp:revision>
  <cp:lastPrinted>2007-07-10T20:00:00Z</cp:lastPrinted>
  <dcterms:created xsi:type="dcterms:W3CDTF">2016-03-22T20:41:00Z</dcterms:created>
  <dcterms:modified xsi:type="dcterms:W3CDTF">2016-03-22T20:45:00Z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